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D72F" w14:textId="77777777" w:rsidR="00E7275F" w:rsidRPr="000F3811" w:rsidRDefault="009C6972" w:rsidP="000F3811">
      <w:pPr>
        <w:spacing w:before="480" w:after="240"/>
        <w:jc w:val="center"/>
        <w:rPr>
          <w:b/>
          <w:lang w:val="en-GB"/>
        </w:rPr>
      </w:pPr>
      <w:r w:rsidRPr="000F3811">
        <w:rPr>
          <w:b/>
          <w:lang w:val="en-GB"/>
        </w:rPr>
        <w:t xml:space="preserve">Study Specific </w:t>
      </w:r>
      <w:r w:rsidR="00E7275F" w:rsidRPr="000F3811">
        <w:rPr>
          <w:b/>
          <w:lang w:val="en-GB"/>
        </w:rPr>
        <w:t xml:space="preserve">Procedure </w:t>
      </w:r>
    </w:p>
    <w:tbl>
      <w:tblPr>
        <w:tblW w:w="91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801"/>
        <w:gridCol w:w="850"/>
        <w:gridCol w:w="2079"/>
        <w:gridCol w:w="615"/>
        <w:gridCol w:w="2835"/>
      </w:tblGrid>
      <w:tr w:rsidR="00FE507A" w:rsidRPr="000F3811" w14:paraId="36FBAB86" w14:textId="77777777" w:rsidTr="00EE5704">
        <w:trPr>
          <w:cantSplit/>
          <w:trHeight w:val="567"/>
        </w:trPr>
        <w:tc>
          <w:tcPr>
            <w:tcW w:w="2801" w:type="dxa"/>
            <w:vAlign w:val="center"/>
          </w:tcPr>
          <w:p w14:paraId="60531E42" w14:textId="77777777" w:rsidR="00FE507A" w:rsidRPr="000F3811" w:rsidRDefault="00FE507A" w:rsidP="000F3811">
            <w:pPr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S</w:t>
            </w:r>
            <w:r w:rsidR="005139E4" w:rsidRPr="000F3811">
              <w:rPr>
                <w:b/>
                <w:lang w:val="en-GB"/>
              </w:rPr>
              <w:t>S</w:t>
            </w:r>
            <w:r w:rsidRPr="000F3811">
              <w:rPr>
                <w:b/>
                <w:lang w:val="en-GB"/>
              </w:rPr>
              <w:t>P Title:</w:t>
            </w:r>
          </w:p>
        </w:tc>
        <w:tc>
          <w:tcPr>
            <w:tcW w:w="6379" w:type="dxa"/>
            <w:gridSpan w:val="4"/>
            <w:vAlign w:val="center"/>
          </w:tcPr>
          <w:p w14:paraId="6FBCBF16" w14:textId="37D18DE3" w:rsidR="00FE507A" w:rsidRPr="00E65099" w:rsidRDefault="00CA10F6" w:rsidP="000F3811">
            <w:pPr>
              <w:spacing w:before="60" w:after="60"/>
              <w:rPr>
                <w:rFonts w:asciiTheme="minorHAnsi" w:hAnsiTheme="minorHAnsi" w:cstheme="minorHAnsi"/>
                <w:b/>
                <w:bCs/>
                <w:cap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eCRF COMPLETION GUIDELINES: INDIGO TRIAL</w:t>
            </w:r>
          </w:p>
        </w:tc>
      </w:tr>
      <w:tr w:rsidR="00CE1FE8" w:rsidRPr="000F3811" w14:paraId="6E2639C7" w14:textId="77777777" w:rsidTr="00EE5704">
        <w:trPr>
          <w:cantSplit/>
          <w:trHeight w:val="567"/>
        </w:trPr>
        <w:tc>
          <w:tcPr>
            <w:tcW w:w="2801" w:type="dxa"/>
            <w:vAlign w:val="center"/>
          </w:tcPr>
          <w:p w14:paraId="6FF00952" w14:textId="77777777" w:rsidR="00CE1FE8" w:rsidRPr="000F3811" w:rsidRDefault="00CE1FE8" w:rsidP="000F3811">
            <w:pPr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SSP Number:</w:t>
            </w:r>
          </w:p>
        </w:tc>
        <w:tc>
          <w:tcPr>
            <w:tcW w:w="850" w:type="dxa"/>
            <w:vAlign w:val="center"/>
          </w:tcPr>
          <w:p w14:paraId="66A2803A" w14:textId="77777777" w:rsidR="00CE1FE8" w:rsidRPr="000F3811" w:rsidRDefault="00CE1FE8" w:rsidP="000F3811">
            <w:pPr>
              <w:rPr>
                <w:lang w:val="en-GB"/>
              </w:rPr>
            </w:pPr>
          </w:p>
        </w:tc>
        <w:tc>
          <w:tcPr>
            <w:tcW w:w="2079" w:type="dxa"/>
            <w:vAlign w:val="center"/>
          </w:tcPr>
          <w:p w14:paraId="031E3194" w14:textId="77777777" w:rsidR="00CE1FE8" w:rsidRPr="000F3811" w:rsidRDefault="00CE1FE8" w:rsidP="000F3811">
            <w:pPr>
              <w:rPr>
                <w:lang w:val="en-GB"/>
              </w:rPr>
            </w:pPr>
            <w:r w:rsidRPr="000F3811">
              <w:rPr>
                <w:lang w:val="en-GB"/>
              </w:rPr>
              <w:t>Version and date:</w:t>
            </w:r>
          </w:p>
        </w:tc>
        <w:tc>
          <w:tcPr>
            <w:tcW w:w="615" w:type="dxa"/>
            <w:vAlign w:val="center"/>
          </w:tcPr>
          <w:p w14:paraId="38609B96" w14:textId="504C53EB" w:rsidR="00CE1FE8" w:rsidRPr="000F3811" w:rsidRDefault="00ED3E91" w:rsidP="000F3811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2835" w:type="dxa"/>
            <w:vAlign w:val="center"/>
          </w:tcPr>
          <w:p w14:paraId="6D3D9266" w14:textId="77777777" w:rsidR="00CE1FE8" w:rsidRPr="000F3811" w:rsidRDefault="00CE1FE8" w:rsidP="000F3811">
            <w:pPr>
              <w:rPr>
                <w:lang w:val="en-GB"/>
              </w:rPr>
            </w:pPr>
          </w:p>
        </w:tc>
      </w:tr>
      <w:tr w:rsidR="00FE507A" w:rsidRPr="000F3811" w14:paraId="324D30B6" w14:textId="77777777" w:rsidTr="00EE5704">
        <w:trPr>
          <w:cantSplit/>
          <w:trHeight w:val="567"/>
        </w:trPr>
        <w:tc>
          <w:tcPr>
            <w:tcW w:w="2801" w:type="dxa"/>
            <w:vAlign w:val="center"/>
          </w:tcPr>
          <w:p w14:paraId="4B8388B2" w14:textId="77777777" w:rsidR="00FE507A" w:rsidRPr="000F3811" w:rsidRDefault="00FE507A" w:rsidP="000F3811">
            <w:pPr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Category:</w:t>
            </w:r>
          </w:p>
        </w:tc>
        <w:tc>
          <w:tcPr>
            <w:tcW w:w="6379" w:type="dxa"/>
            <w:gridSpan w:val="4"/>
            <w:vAlign w:val="center"/>
          </w:tcPr>
          <w:p w14:paraId="101FE2D1" w14:textId="2488DE93" w:rsidR="00FE507A" w:rsidRPr="000F3811" w:rsidRDefault="00ED3E91" w:rsidP="000F3811">
            <w:pPr>
              <w:rPr>
                <w:lang w:val="en-GB"/>
              </w:rPr>
            </w:pPr>
            <w:r>
              <w:rPr>
                <w:lang w:val="en-GB"/>
              </w:rPr>
              <w:t>Data Management</w:t>
            </w:r>
          </w:p>
        </w:tc>
      </w:tr>
      <w:tr w:rsidR="005139E4" w:rsidRPr="000F3811" w14:paraId="41F8AF73" w14:textId="77777777" w:rsidTr="00EE5704">
        <w:trPr>
          <w:cantSplit/>
          <w:trHeight w:val="567"/>
        </w:trPr>
        <w:tc>
          <w:tcPr>
            <w:tcW w:w="2801" w:type="dxa"/>
            <w:vAlign w:val="center"/>
          </w:tcPr>
          <w:p w14:paraId="56528637" w14:textId="77777777" w:rsidR="005139E4" w:rsidRPr="000F3811" w:rsidRDefault="005139E4" w:rsidP="000F3811">
            <w:pPr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SCC/Protocol Number</w:t>
            </w:r>
          </w:p>
        </w:tc>
        <w:tc>
          <w:tcPr>
            <w:tcW w:w="6379" w:type="dxa"/>
            <w:gridSpan w:val="4"/>
            <w:vAlign w:val="center"/>
          </w:tcPr>
          <w:p w14:paraId="36F3CC7D" w14:textId="03DDC875" w:rsidR="005139E4" w:rsidRPr="000F3811" w:rsidRDefault="009D7AAF" w:rsidP="000F3811">
            <w:pPr>
              <w:rPr>
                <w:lang w:val="en-GB"/>
              </w:rPr>
            </w:pPr>
            <w:r>
              <w:rPr>
                <w:lang w:val="en-GB"/>
              </w:rPr>
              <w:t>25071</w:t>
            </w:r>
          </w:p>
        </w:tc>
      </w:tr>
      <w:tr w:rsidR="00FE507A" w:rsidRPr="000F3811" w14:paraId="331B2D0F" w14:textId="77777777" w:rsidTr="00EE5704">
        <w:trPr>
          <w:cantSplit/>
          <w:trHeight w:val="567"/>
        </w:trPr>
        <w:tc>
          <w:tcPr>
            <w:tcW w:w="2801" w:type="dxa"/>
            <w:vAlign w:val="center"/>
          </w:tcPr>
          <w:p w14:paraId="7C6FB906" w14:textId="77777777" w:rsidR="008E088D" w:rsidRPr="000F3811" w:rsidRDefault="00FE507A" w:rsidP="000F3811">
            <w:pPr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Prepared by:</w:t>
            </w:r>
            <w:r w:rsidR="008E088D" w:rsidRPr="000F3811">
              <w:rPr>
                <w:b/>
                <w:lang w:val="en-GB"/>
              </w:rPr>
              <w:br/>
            </w:r>
            <w:r w:rsidR="008E088D" w:rsidRPr="000F3811">
              <w:rPr>
                <w:lang w:val="en-GB"/>
              </w:rPr>
              <w:t>(Name and job title)</w:t>
            </w:r>
          </w:p>
        </w:tc>
        <w:tc>
          <w:tcPr>
            <w:tcW w:w="6379" w:type="dxa"/>
            <w:gridSpan w:val="4"/>
            <w:vAlign w:val="center"/>
          </w:tcPr>
          <w:p w14:paraId="651A0ABF" w14:textId="4D5EE549" w:rsidR="00FE507A" w:rsidRPr="000F3811" w:rsidRDefault="00455F82" w:rsidP="000F3811">
            <w:pPr>
              <w:rPr>
                <w:lang w:val="en-GB"/>
              </w:rPr>
            </w:pPr>
            <w:r>
              <w:rPr>
                <w:lang w:val="en-GB"/>
              </w:rPr>
              <w:t>Yusupha Ceesay, Data Support Assistant</w:t>
            </w:r>
          </w:p>
        </w:tc>
      </w:tr>
      <w:tr w:rsidR="008E088D" w:rsidRPr="000F3811" w14:paraId="5F321905" w14:textId="77777777" w:rsidTr="00EE5704">
        <w:trPr>
          <w:cantSplit/>
          <w:trHeight w:val="567"/>
        </w:trPr>
        <w:tc>
          <w:tcPr>
            <w:tcW w:w="2801" w:type="dxa"/>
            <w:vAlign w:val="center"/>
          </w:tcPr>
          <w:p w14:paraId="349C72F7" w14:textId="77777777" w:rsidR="008E088D" w:rsidRPr="000F3811" w:rsidRDefault="008E088D" w:rsidP="000F3811">
            <w:pPr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Signature and date</w:t>
            </w:r>
            <w:r w:rsidR="009B347C" w:rsidRPr="000F3811">
              <w:rPr>
                <w:b/>
                <w:lang w:val="en-GB"/>
              </w:rPr>
              <w:t>*</w:t>
            </w:r>
          </w:p>
        </w:tc>
        <w:tc>
          <w:tcPr>
            <w:tcW w:w="3544" w:type="dxa"/>
            <w:gridSpan w:val="3"/>
            <w:vAlign w:val="bottom"/>
          </w:tcPr>
          <w:p w14:paraId="70F33163" w14:textId="77777777" w:rsidR="008E088D" w:rsidRPr="000F3811" w:rsidRDefault="008E088D" w:rsidP="000F3811">
            <w:pPr>
              <w:tabs>
                <w:tab w:val="left" w:pos="3294"/>
                <w:tab w:val="left" w:pos="5737"/>
              </w:tabs>
              <w:rPr>
                <w:u w:val="dotted"/>
                <w:lang w:val="en-GB"/>
              </w:rPr>
            </w:pPr>
            <w:r w:rsidRPr="000F3811">
              <w:rPr>
                <w:u w:val="dotted"/>
                <w:lang w:val="en-GB"/>
              </w:rPr>
              <w:tab/>
            </w:r>
          </w:p>
        </w:tc>
        <w:tc>
          <w:tcPr>
            <w:tcW w:w="2835" w:type="dxa"/>
            <w:vAlign w:val="bottom"/>
          </w:tcPr>
          <w:p w14:paraId="3CBAA3FE" w14:textId="77777777" w:rsidR="008E088D" w:rsidRPr="000F3811" w:rsidRDefault="008E088D" w:rsidP="000F3811">
            <w:pPr>
              <w:tabs>
                <w:tab w:val="left" w:pos="2760"/>
                <w:tab w:val="left" w:pos="5737"/>
              </w:tabs>
              <w:rPr>
                <w:u w:val="dotted"/>
                <w:lang w:val="en-GB"/>
              </w:rPr>
            </w:pPr>
            <w:r w:rsidRPr="000F3811">
              <w:rPr>
                <w:u w:val="dotted"/>
                <w:lang w:val="en-GB"/>
              </w:rPr>
              <w:tab/>
            </w:r>
          </w:p>
        </w:tc>
      </w:tr>
      <w:tr w:rsidR="00895D62" w:rsidRPr="000F3811" w14:paraId="1EBBB345" w14:textId="77777777" w:rsidTr="00EE5704">
        <w:trPr>
          <w:cantSplit/>
          <w:trHeight w:val="567"/>
        </w:trPr>
        <w:tc>
          <w:tcPr>
            <w:tcW w:w="2801" w:type="dxa"/>
            <w:vAlign w:val="center"/>
          </w:tcPr>
          <w:p w14:paraId="1FF6B52D" w14:textId="77777777" w:rsidR="00895D62" w:rsidRPr="000F3811" w:rsidRDefault="00895D62" w:rsidP="000F3811">
            <w:pPr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Reviewed by:</w:t>
            </w:r>
          </w:p>
        </w:tc>
        <w:tc>
          <w:tcPr>
            <w:tcW w:w="6379" w:type="dxa"/>
            <w:gridSpan w:val="4"/>
            <w:vAlign w:val="bottom"/>
          </w:tcPr>
          <w:p w14:paraId="56914973" w14:textId="77777777" w:rsidR="00895D62" w:rsidRPr="000F3811" w:rsidRDefault="00895D62" w:rsidP="000F3811">
            <w:pPr>
              <w:tabs>
                <w:tab w:val="left" w:pos="2760"/>
                <w:tab w:val="left" w:pos="5737"/>
              </w:tabs>
              <w:rPr>
                <w:u w:val="dotted"/>
                <w:lang w:val="en-GB"/>
              </w:rPr>
            </w:pPr>
          </w:p>
        </w:tc>
      </w:tr>
      <w:tr w:rsidR="00895D62" w:rsidRPr="000F3811" w14:paraId="2A27E417" w14:textId="77777777" w:rsidTr="00EE5704">
        <w:trPr>
          <w:cantSplit/>
          <w:trHeight w:val="567"/>
        </w:trPr>
        <w:tc>
          <w:tcPr>
            <w:tcW w:w="2801" w:type="dxa"/>
            <w:vAlign w:val="center"/>
          </w:tcPr>
          <w:p w14:paraId="21D92686" w14:textId="77777777" w:rsidR="00895D62" w:rsidRPr="000F3811" w:rsidRDefault="00895D62" w:rsidP="000F3811">
            <w:pPr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Signature and date</w:t>
            </w:r>
            <w:r w:rsidR="009B347C" w:rsidRPr="000F3811">
              <w:rPr>
                <w:b/>
                <w:lang w:val="en-GB"/>
              </w:rPr>
              <w:t>*</w:t>
            </w:r>
          </w:p>
        </w:tc>
        <w:tc>
          <w:tcPr>
            <w:tcW w:w="3544" w:type="dxa"/>
            <w:gridSpan w:val="3"/>
            <w:vAlign w:val="bottom"/>
          </w:tcPr>
          <w:p w14:paraId="22A7AEF5" w14:textId="77777777" w:rsidR="00895D62" w:rsidRPr="000F3811" w:rsidRDefault="00CA35DC" w:rsidP="000F3811">
            <w:pPr>
              <w:tabs>
                <w:tab w:val="left" w:pos="3294"/>
                <w:tab w:val="left" w:pos="5737"/>
              </w:tabs>
              <w:rPr>
                <w:u w:val="dotted"/>
                <w:lang w:val="en-GB"/>
              </w:rPr>
            </w:pPr>
            <w:r w:rsidRPr="000F3811">
              <w:rPr>
                <w:u w:val="dotted"/>
                <w:lang w:val="en-GB"/>
              </w:rPr>
              <w:tab/>
            </w:r>
          </w:p>
        </w:tc>
        <w:tc>
          <w:tcPr>
            <w:tcW w:w="2835" w:type="dxa"/>
            <w:vAlign w:val="bottom"/>
          </w:tcPr>
          <w:p w14:paraId="15EFC366" w14:textId="77777777" w:rsidR="00895D62" w:rsidRPr="000F3811" w:rsidRDefault="00CA35DC" w:rsidP="000F3811">
            <w:pPr>
              <w:tabs>
                <w:tab w:val="left" w:pos="2760"/>
                <w:tab w:val="left" w:pos="5737"/>
              </w:tabs>
              <w:rPr>
                <w:u w:val="dotted"/>
                <w:lang w:val="en-GB"/>
              </w:rPr>
            </w:pPr>
            <w:r w:rsidRPr="000F3811">
              <w:rPr>
                <w:u w:val="dotted"/>
                <w:lang w:val="en-GB"/>
              </w:rPr>
              <w:tab/>
            </w:r>
          </w:p>
        </w:tc>
      </w:tr>
      <w:tr w:rsidR="00FE507A" w:rsidRPr="000F3811" w14:paraId="582FDA11" w14:textId="77777777" w:rsidTr="00EE5704">
        <w:trPr>
          <w:cantSplit/>
          <w:trHeight w:val="567"/>
        </w:trPr>
        <w:tc>
          <w:tcPr>
            <w:tcW w:w="2801" w:type="dxa"/>
            <w:vAlign w:val="center"/>
          </w:tcPr>
          <w:p w14:paraId="57661D7F" w14:textId="77777777" w:rsidR="008E088D" w:rsidRPr="000F3811" w:rsidRDefault="00FE507A" w:rsidP="000F3811">
            <w:pPr>
              <w:rPr>
                <w:lang w:val="en-GB"/>
              </w:rPr>
            </w:pPr>
            <w:r w:rsidRPr="000F3811">
              <w:rPr>
                <w:b/>
                <w:lang w:val="en-GB"/>
              </w:rPr>
              <w:t>Approved by:</w:t>
            </w:r>
            <w:r w:rsidR="008E088D" w:rsidRPr="000F3811">
              <w:rPr>
                <w:b/>
                <w:lang w:val="en-GB"/>
              </w:rPr>
              <w:br/>
            </w:r>
            <w:r w:rsidR="008E088D" w:rsidRPr="000F3811">
              <w:rPr>
                <w:lang w:val="en-GB"/>
              </w:rPr>
              <w:t xml:space="preserve">(Name </w:t>
            </w:r>
            <w:r w:rsidR="00CA35DC" w:rsidRPr="000F3811">
              <w:rPr>
                <w:lang w:val="en-GB"/>
              </w:rPr>
              <w:t>of Principal Investigator</w:t>
            </w:r>
            <w:r w:rsidR="008E088D" w:rsidRPr="000F3811">
              <w:rPr>
                <w:lang w:val="en-GB"/>
              </w:rPr>
              <w:t>)</w:t>
            </w:r>
          </w:p>
        </w:tc>
        <w:tc>
          <w:tcPr>
            <w:tcW w:w="6379" w:type="dxa"/>
            <w:gridSpan w:val="4"/>
            <w:vAlign w:val="center"/>
          </w:tcPr>
          <w:p w14:paraId="0386747F" w14:textId="77777777" w:rsidR="00FE507A" w:rsidRPr="000F3811" w:rsidRDefault="00FE507A" w:rsidP="000F3811">
            <w:pPr>
              <w:rPr>
                <w:lang w:val="en-GB"/>
              </w:rPr>
            </w:pPr>
          </w:p>
        </w:tc>
      </w:tr>
      <w:tr w:rsidR="008E088D" w:rsidRPr="000F3811" w14:paraId="7203C7B7" w14:textId="77777777" w:rsidTr="00EE5704">
        <w:trPr>
          <w:cantSplit/>
          <w:trHeight w:val="567"/>
        </w:trPr>
        <w:tc>
          <w:tcPr>
            <w:tcW w:w="2801" w:type="dxa"/>
            <w:vAlign w:val="center"/>
          </w:tcPr>
          <w:p w14:paraId="3ECDA547" w14:textId="77777777" w:rsidR="008E088D" w:rsidRPr="000F3811" w:rsidRDefault="008E088D" w:rsidP="000F3811">
            <w:pPr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Signature and date*</w:t>
            </w:r>
          </w:p>
        </w:tc>
        <w:tc>
          <w:tcPr>
            <w:tcW w:w="3544" w:type="dxa"/>
            <w:gridSpan w:val="3"/>
            <w:vAlign w:val="bottom"/>
          </w:tcPr>
          <w:p w14:paraId="724A6C3B" w14:textId="77777777" w:rsidR="008E088D" w:rsidRPr="000F3811" w:rsidRDefault="008E088D" w:rsidP="000F3811">
            <w:pPr>
              <w:tabs>
                <w:tab w:val="left" w:pos="3328"/>
                <w:tab w:val="left" w:pos="5704"/>
              </w:tabs>
              <w:rPr>
                <w:u w:val="dotted"/>
                <w:lang w:val="en-GB"/>
              </w:rPr>
            </w:pPr>
            <w:r w:rsidRPr="000F3811">
              <w:rPr>
                <w:u w:val="dotted"/>
                <w:lang w:val="en-GB"/>
              </w:rPr>
              <w:tab/>
            </w:r>
          </w:p>
        </w:tc>
        <w:tc>
          <w:tcPr>
            <w:tcW w:w="2835" w:type="dxa"/>
            <w:vAlign w:val="bottom"/>
          </w:tcPr>
          <w:p w14:paraId="2C2712AA" w14:textId="77777777" w:rsidR="008E088D" w:rsidRPr="000F3811" w:rsidRDefault="008E088D" w:rsidP="000F3811">
            <w:pPr>
              <w:tabs>
                <w:tab w:val="left" w:pos="3328"/>
                <w:tab w:val="left" w:pos="5704"/>
              </w:tabs>
              <w:rPr>
                <w:u w:val="dotted"/>
                <w:lang w:val="en-GB"/>
              </w:rPr>
            </w:pPr>
            <w:r w:rsidRPr="000F3811">
              <w:rPr>
                <w:u w:val="dotted"/>
                <w:lang w:val="en-GB"/>
              </w:rPr>
              <w:tab/>
            </w:r>
          </w:p>
        </w:tc>
      </w:tr>
      <w:tr w:rsidR="00FE507A" w:rsidRPr="000F3811" w14:paraId="23755C20" w14:textId="77777777" w:rsidTr="00EE5704">
        <w:trPr>
          <w:cantSplit/>
          <w:trHeight w:val="567"/>
        </w:trPr>
        <w:tc>
          <w:tcPr>
            <w:tcW w:w="2801" w:type="dxa"/>
            <w:vAlign w:val="center"/>
          </w:tcPr>
          <w:p w14:paraId="1611AE05" w14:textId="77777777" w:rsidR="00FE507A" w:rsidRPr="000F3811" w:rsidRDefault="00FE507A" w:rsidP="000F3811">
            <w:pPr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Date effective:</w:t>
            </w:r>
          </w:p>
        </w:tc>
        <w:tc>
          <w:tcPr>
            <w:tcW w:w="6379" w:type="dxa"/>
            <w:gridSpan w:val="4"/>
            <w:vAlign w:val="center"/>
          </w:tcPr>
          <w:p w14:paraId="3F4DB714" w14:textId="77777777" w:rsidR="00FE507A" w:rsidRPr="000F3811" w:rsidRDefault="00FE507A" w:rsidP="000F3811">
            <w:pPr>
              <w:rPr>
                <w:lang w:val="en-GB"/>
              </w:rPr>
            </w:pPr>
          </w:p>
        </w:tc>
      </w:tr>
    </w:tbl>
    <w:p w14:paraId="685BF3A4" w14:textId="77777777" w:rsidR="00FE507A" w:rsidRPr="000F3811" w:rsidRDefault="00FE507A" w:rsidP="000F3811">
      <w:r w:rsidRPr="000F3811">
        <w:rPr>
          <w:vertAlign w:val="superscript"/>
        </w:rPr>
        <w:t>*</w:t>
      </w:r>
      <w:r w:rsidRPr="000F3811">
        <w:t xml:space="preserve"> </w:t>
      </w:r>
      <w:proofErr w:type="gramStart"/>
      <w:r w:rsidRPr="000F3811">
        <w:t>to</w:t>
      </w:r>
      <w:proofErr w:type="gramEnd"/>
      <w:r w:rsidRPr="000F3811">
        <w:t xml:space="preserve"> be hand-written </w:t>
      </w:r>
    </w:p>
    <w:p w14:paraId="2A9EC760" w14:textId="77777777" w:rsidR="00AF7A3E" w:rsidRPr="000F3811" w:rsidRDefault="00AF7A3E" w:rsidP="000F3811"/>
    <w:p w14:paraId="28537DD3" w14:textId="77777777" w:rsidR="00796795" w:rsidRPr="000F3811" w:rsidRDefault="00796795" w:rsidP="000F3811">
      <w:pPr>
        <w:pStyle w:val="Heading1"/>
        <w:rPr>
          <w:sz w:val="20"/>
        </w:rPr>
      </w:pPr>
      <w:bookmarkStart w:id="0" w:name="_Toc305591585"/>
      <w:r w:rsidRPr="000F3811">
        <w:rPr>
          <w:sz w:val="20"/>
        </w:rPr>
        <w:t>Abbreviations</w:t>
      </w:r>
      <w:bookmarkEnd w:id="0"/>
      <w:r w:rsidR="00AA2C56" w:rsidRPr="000F3811">
        <w:rPr>
          <w:sz w:val="20"/>
        </w:rPr>
        <w:t xml:space="preserve">, </w:t>
      </w:r>
      <w:proofErr w:type="gramStart"/>
      <w:r w:rsidR="00AA2C56" w:rsidRPr="000F3811">
        <w:rPr>
          <w:sz w:val="20"/>
        </w:rPr>
        <w:t>contractions</w:t>
      </w:r>
      <w:proofErr w:type="gramEnd"/>
      <w:r w:rsidR="00AA2C56" w:rsidRPr="000F3811">
        <w:rPr>
          <w:sz w:val="20"/>
        </w:rPr>
        <w:t xml:space="preserve"> and definitions</w:t>
      </w:r>
      <w:r w:rsidRPr="000F3811">
        <w:rPr>
          <w:sz w:val="20"/>
        </w:rPr>
        <w:t xml:space="preserve"> </w:t>
      </w:r>
    </w:p>
    <w:p w14:paraId="47E465FD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AE</w:t>
      </w:r>
      <w:r w:rsidRPr="009A732F">
        <w:rPr>
          <w:rFonts w:cs="Arial"/>
          <w:lang w:val="en-GB"/>
        </w:rPr>
        <w:tab/>
        <w:t>Adverse Event</w:t>
      </w:r>
    </w:p>
    <w:p w14:paraId="20296D69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CTU</w:t>
      </w:r>
      <w:r w:rsidRPr="009A732F">
        <w:rPr>
          <w:rFonts w:cs="Arial"/>
          <w:lang w:val="en-GB"/>
        </w:rPr>
        <w:tab/>
        <w:t>Clinical Trial Unit</w:t>
      </w:r>
    </w:p>
    <w:p w14:paraId="7057138F" w14:textId="77777777" w:rsidR="00AA48BE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DM</w:t>
      </w:r>
      <w:r w:rsidRPr="009A732F">
        <w:rPr>
          <w:rFonts w:cs="Arial"/>
          <w:lang w:val="en-GB"/>
        </w:rPr>
        <w:tab/>
        <w:t>Data Manager</w:t>
      </w:r>
    </w:p>
    <w:p w14:paraId="758FB158" w14:textId="6B0158D8" w:rsidR="00B55015" w:rsidRPr="009A732F" w:rsidRDefault="00B55015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>
        <w:rPr>
          <w:rFonts w:cs="Arial"/>
          <w:lang w:val="en-GB"/>
        </w:rPr>
        <w:t>DSA</w:t>
      </w:r>
      <w:r>
        <w:rPr>
          <w:rFonts w:cs="Arial"/>
          <w:lang w:val="en-GB"/>
        </w:rPr>
        <w:tab/>
        <w:t>Data Support Assistant</w:t>
      </w:r>
    </w:p>
    <w:p w14:paraId="57963A8D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proofErr w:type="spellStart"/>
      <w:r w:rsidRPr="009A732F">
        <w:rPr>
          <w:rFonts w:cs="Arial"/>
          <w:lang w:val="en-GB"/>
        </w:rPr>
        <w:t>fNIRS</w:t>
      </w:r>
      <w:proofErr w:type="spellEnd"/>
      <w:r w:rsidRPr="009A732F">
        <w:rPr>
          <w:rFonts w:cs="Arial"/>
          <w:lang w:val="en-GB"/>
        </w:rPr>
        <w:tab/>
        <w:t>Function Near Infrared Spectroscopy</w:t>
      </w:r>
    </w:p>
    <w:p w14:paraId="395118C0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GCP</w:t>
      </w:r>
      <w:r w:rsidRPr="009A732F">
        <w:rPr>
          <w:rFonts w:cs="Arial"/>
          <w:lang w:val="en-GB"/>
        </w:rPr>
        <w:tab/>
        <w:t>Good Clinical Practice</w:t>
      </w:r>
    </w:p>
    <w:p w14:paraId="772F5C4E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HOME</w:t>
      </w:r>
      <w:r w:rsidRPr="009A732F">
        <w:rPr>
          <w:rFonts w:cs="Arial"/>
          <w:lang w:val="en-GB"/>
        </w:rPr>
        <w:tab/>
        <w:t>Home Observation Measure of the Environment</w:t>
      </w:r>
    </w:p>
    <w:p w14:paraId="6EF52561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FC</w:t>
      </w:r>
      <w:r w:rsidRPr="009A732F">
        <w:rPr>
          <w:rFonts w:cs="Arial"/>
          <w:lang w:val="en-GB"/>
        </w:rPr>
        <w:tab/>
        <w:t>Field Coordinator</w:t>
      </w:r>
    </w:p>
    <w:p w14:paraId="4DA7DC9E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FS</w:t>
      </w:r>
      <w:r w:rsidRPr="009A732F">
        <w:rPr>
          <w:rFonts w:cs="Arial"/>
          <w:lang w:val="en-GB"/>
        </w:rPr>
        <w:tab/>
        <w:t>Field Supervisor</w:t>
      </w:r>
    </w:p>
    <w:p w14:paraId="3BC78645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lastRenderedPageBreak/>
        <w:t>FA</w:t>
      </w:r>
      <w:r w:rsidRPr="009A732F">
        <w:rPr>
          <w:rFonts w:cs="Arial"/>
          <w:lang w:val="en-GB"/>
        </w:rPr>
        <w:tab/>
        <w:t>Field Assistant</w:t>
      </w:r>
    </w:p>
    <w:p w14:paraId="7076DBFB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GGMRC EC</w:t>
      </w:r>
      <w:r w:rsidRPr="009A732F">
        <w:rPr>
          <w:rFonts w:cs="Arial"/>
          <w:lang w:val="en-GB"/>
        </w:rPr>
        <w:tab/>
        <w:t>The Gambia Government/MRC Join Ethics Committee</w:t>
      </w:r>
    </w:p>
    <w:p w14:paraId="1AE22100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ICD</w:t>
      </w:r>
      <w:r w:rsidRPr="009A732F">
        <w:rPr>
          <w:rFonts w:cs="Arial"/>
          <w:lang w:val="en-GB"/>
        </w:rPr>
        <w:tab/>
        <w:t>Informed Consent Document</w:t>
      </w:r>
    </w:p>
    <w:p w14:paraId="7018B75E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INDiGO</w:t>
      </w:r>
      <w:r w:rsidRPr="009A732F">
        <w:rPr>
          <w:rFonts w:cs="Arial"/>
          <w:lang w:val="en-GB"/>
        </w:rPr>
        <w:tab/>
        <w:t xml:space="preserve">Improving infant Neurocognitive Development and Growth </w:t>
      </w:r>
      <w:r w:rsidRPr="009A732F">
        <w:rPr>
          <w:rFonts w:cs="Arial"/>
          <w:lang w:val="en-GB"/>
        </w:rPr>
        <w:tab/>
        <w:t>Outcomes with Micronutrients</w:t>
      </w:r>
    </w:p>
    <w:p w14:paraId="7F3F7E17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IWC</w:t>
      </w:r>
      <w:r>
        <w:rPr>
          <w:rFonts w:cs="Arial"/>
          <w:lang w:val="en-GB"/>
        </w:rPr>
        <w:tab/>
      </w:r>
      <w:r w:rsidRPr="009A732F">
        <w:rPr>
          <w:rFonts w:cs="Arial"/>
          <w:lang w:val="en-GB"/>
        </w:rPr>
        <w:t>Infant welfare card</w:t>
      </w:r>
    </w:p>
    <w:p w14:paraId="41D53CC1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LSHTM</w:t>
      </w:r>
      <w:r w:rsidRPr="009A732F">
        <w:rPr>
          <w:rFonts w:cs="Arial"/>
          <w:lang w:val="en-GB"/>
        </w:rPr>
        <w:tab/>
        <w:t>London School of Hygiene and Tropical Medicine</w:t>
      </w:r>
    </w:p>
    <w:p w14:paraId="2C889075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JRC</w:t>
      </w:r>
      <w:r w:rsidRPr="009A732F">
        <w:rPr>
          <w:rFonts w:cs="Arial"/>
          <w:lang w:val="en-GB"/>
        </w:rPr>
        <w:tab/>
        <w:t>Junior Research Coordinator</w:t>
      </w:r>
    </w:p>
    <w:p w14:paraId="0E1A91E7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MMN</w:t>
      </w:r>
      <w:r w:rsidRPr="009A732F">
        <w:rPr>
          <w:rFonts w:cs="Arial"/>
          <w:lang w:val="en-GB"/>
        </w:rPr>
        <w:tab/>
        <w:t>Multiple micronutrient</w:t>
      </w:r>
    </w:p>
    <w:p w14:paraId="2C5C03A4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MoH</w:t>
      </w:r>
      <w:r w:rsidRPr="009A732F">
        <w:rPr>
          <w:rFonts w:cs="Arial"/>
          <w:lang w:val="en-GB"/>
        </w:rPr>
        <w:tab/>
        <w:t>Ministry of Health</w:t>
      </w:r>
    </w:p>
    <w:p w14:paraId="6104714F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MRCG</w:t>
      </w:r>
      <w:r w:rsidRPr="009A732F">
        <w:rPr>
          <w:rFonts w:cs="Arial"/>
          <w:lang w:val="en-GB"/>
        </w:rPr>
        <w:tab/>
        <w:t xml:space="preserve">MRC Unit </w:t>
      </w:r>
      <w:proofErr w:type="gramStart"/>
      <w:r w:rsidRPr="009A732F">
        <w:rPr>
          <w:rFonts w:cs="Arial"/>
          <w:lang w:val="en-GB"/>
        </w:rPr>
        <w:t>The</w:t>
      </w:r>
      <w:proofErr w:type="gramEnd"/>
      <w:r w:rsidRPr="009A732F">
        <w:rPr>
          <w:rFonts w:cs="Arial"/>
          <w:lang w:val="en-GB"/>
        </w:rPr>
        <w:t xml:space="preserve"> Gambia at LSHTM</w:t>
      </w:r>
    </w:p>
    <w:p w14:paraId="027BCF86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N/A</w:t>
      </w:r>
      <w:r w:rsidRPr="009A732F">
        <w:rPr>
          <w:rFonts w:cs="Arial"/>
          <w:lang w:val="en-GB"/>
        </w:rPr>
        <w:tab/>
        <w:t>Not applicable</w:t>
      </w:r>
    </w:p>
    <w:p w14:paraId="62D509C4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strike/>
          <w:lang w:val="en-GB"/>
        </w:rPr>
      </w:pPr>
      <w:r w:rsidRPr="009A732F">
        <w:rPr>
          <w:rFonts w:cs="Arial"/>
          <w:lang w:val="en-GB"/>
        </w:rPr>
        <w:t>NC</w:t>
      </w:r>
      <w:r>
        <w:rPr>
          <w:rFonts w:cs="Arial"/>
          <w:lang w:val="en-GB"/>
        </w:rPr>
        <w:tab/>
      </w:r>
      <w:r w:rsidRPr="009A732F">
        <w:rPr>
          <w:rFonts w:cs="Arial"/>
          <w:lang w:val="en-GB"/>
        </w:rPr>
        <w:t>Nurse coordinator</w:t>
      </w:r>
    </w:p>
    <w:p w14:paraId="21E485FD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NFA</w:t>
      </w:r>
      <w:r w:rsidRPr="009A732F">
        <w:rPr>
          <w:rFonts w:cs="Arial"/>
          <w:lang w:val="en-GB"/>
        </w:rPr>
        <w:tab/>
        <w:t xml:space="preserve">Nurse Field Assistant </w:t>
      </w:r>
    </w:p>
    <w:p w14:paraId="56F506F6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PI</w:t>
      </w:r>
      <w:r w:rsidRPr="009A732F">
        <w:rPr>
          <w:rFonts w:cs="Arial"/>
          <w:lang w:val="en-GB"/>
        </w:rPr>
        <w:tab/>
        <w:t>Principal Investigator</w:t>
      </w:r>
    </w:p>
    <w:p w14:paraId="1118F339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RC</w:t>
      </w:r>
      <w:r w:rsidRPr="009A732F">
        <w:rPr>
          <w:rFonts w:cs="Arial"/>
          <w:lang w:val="en-GB"/>
        </w:rPr>
        <w:tab/>
        <w:t>Research Clinician</w:t>
      </w:r>
    </w:p>
    <w:p w14:paraId="05377BBF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RM</w:t>
      </w:r>
      <w:r>
        <w:rPr>
          <w:rFonts w:cs="Arial"/>
          <w:lang w:val="en-GB"/>
        </w:rPr>
        <w:tab/>
      </w:r>
      <w:r w:rsidRPr="009A732F">
        <w:rPr>
          <w:rFonts w:cs="Arial"/>
          <w:lang w:val="en-GB"/>
        </w:rPr>
        <w:t>Research midwife</w:t>
      </w:r>
    </w:p>
    <w:p w14:paraId="3C92FE0B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SI</w:t>
      </w:r>
      <w:r>
        <w:rPr>
          <w:rFonts w:cs="Arial"/>
          <w:lang w:val="en-GB"/>
        </w:rPr>
        <w:tab/>
      </w:r>
      <w:r w:rsidRPr="009A732F">
        <w:rPr>
          <w:rFonts w:cs="Arial"/>
          <w:lang w:val="en-GB"/>
        </w:rPr>
        <w:t xml:space="preserve">Sub-Investigator   </w:t>
      </w:r>
    </w:p>
    <w:p w14:paraId="6E28B38D" w14:textId="77777777" w:rsidR="00AA48BE" w:rsidRPr="009A732F" w:rsidRDefault="00AA48BE" w:rsidP="00AA48BE">
      <w:pPr>
        <w:tabs>
          <w:tab w:val="left" w:pos="2835"/>
        </w:tabs>
        <w:ind w:left="851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SSP</w:t>
      </w:r>
      <w:r w:rsidRPr="009A732F">
        <w:rPr>
          <w:rFonts w:cs="Arial"/>
          <w:lang w:val="en-GB"/>
        </w:rPr>
        <w:tab/>
        <w:t>Study Specific Procedure</w:t>
      </w:r>
    </w:p>
    <w:p w14:paraId="2A7D13F9" w14:textId="77777777" w:rsidR="00AA48BE" w:rsidRPr="009A732F" w:rsidRDefault="00AA48BE" w:rsidP="00AA48BE">
      <w:pPr>
        <w:tabs>
          <w:tab w:val="left" w:pos="2835"/>
        </w:tabs>
        <w:ind w:left="2835" w:hanging="1984"/>
        <w:jc w:val="both"/>
        <w:rPr>
          <w:color w:val="000000"/>
          <w:shd w:val="clear" w:color="auto" w:fill="FFFFFF"/>
          <w:lang w:val="en-GB"/>
        </w:rPr>
      </w:pPr>
      <w:r w:rsidRPr="009A732F">
        <w:rPr>
          <w:rFonts w:cs="Arial"/>
          <w:lang w:val="en-GB"/>
        </w:rPr>
        <w:t>VA</w:t>
      </w:r>
      <w:r w:rsidRPr="009A732F">
        <w:rPr>
          <w:rFonts w:cs="Arial"/>
          <w:lang w:val="en-GB"/>
        </w:rPr>
        <w:tab/>
        <w:t>Village Assistant</w:t>
      </w:r>
    </w:p>
    <w:p w14:paraId="1B73F2BA" w14:textId="77777777" w:rsidR="00AA48BE" w:rsidRPr="009A732F" w:rsidRDefault="00AA48BE" w:rsidP="00AA48BE">
      <w:pPr>
        <w:tabs>
          <w:tab w:val="left" w:pos="2835"/>
        </w:tabs>
        <w:ind w:left="2835" w:hanging="1984"/>
        <w:jc w:val="both"/>
        <w:rPr>
          <w:rFonts w:cs="Arial"/>
          <w:lang w:val="en-GB"/>
        </w:rPr>
      </w:pPr>
      <w:r w:rsidRPr="009A732F">
        <w:rPr>
          <w:rFonts w:cs="Arial"/>
          <w:lang w:val="en-GB"/>
        </w:rPr>
        <w:t>WHO</w:t>
      </w:r>
      <w:r w:rsidRPr="009A732F">
        <w:rPr>
          <w:rFonts w:cs="Arial"/>
          <w:lang w:val="en-GB"/>
        </w:rPr>
        <w:tab/>
        <w:t>World Health Organisation</w:t>
      </w:r>
    </w:p>
    <w:p w14:paraId="260EDA3A" w14:textId="77777777" w:rsidR="00C34DF6" w:rsidRPr="000F3811" w:rsidRDefault="00C34DF6" w:rsidP="000F3811">
      <w:pPr>
        <w:tabs>
          <w:tab w:val="left" w:pos="2835"/>
        </w:tabs>
        <w:ind w:left="851"/>
        <w:rPr>
          <w:rFonts w:cs="Arial"/>
          <w:lang w:val="en-GB"/>
        </w:rPr>
      </w:pPr>
    </w:p>
    <w:p w14:paraId="22D69CFE" w14:textId="77777777" w:rsidR="00905920" w:rsidRPr="000F3811" w:rsidRDefault="00905920" w:rsidP="000F3811">
      <w:pPr>
        <w:pStyle w:val="Heading1"/>
        <w:rPr>
          <w:sz w:val="20"/>
        </w:rPr>
      </w:pPr>
      <w:bookmarkStart w:id="1" w:name="_Toc305591586"/>
      <w:r w:rsidRPr="000F3811">
        <w:rPr>
          <w:sz w:val="20"/>
        </w:rPr>
        <w:t>Background</w:t>
      </w:r>
      <w:bookmarkEnd w:id="1"/>
      <w:r w:rsidRPr="000F3811">
        <w:rPr>
          <w:sz w:val="20"/>
        </w:rPr>
        <w:t xml:space="preserve"> </w:t>
      </w:r>
    </w:p>
    <w:p w14:paraId="1E517F69" w14:textId="77777777" w:rsidR="002502CE" w:rsidRPr="000F3811" w:rsidRDefault="002502CE" w:rsidP="000F3811">
      <w:pPr>
        <w:ind w:left="851"/>
        <w:rPr>
          <w:rFonts w:cs="Arial"/>
          <w:lang w:val="en-GB"/>
        </w:rPr>
      </w:pPr>
      <w:bookmarkStart w:id="2" w:name="_Toc305591587"/>
    </w:p>
    <w:p w14:paraId="3791AF65" w14:textId="77777777" w:rsidR="000B1075" w:rsidRPr="000F3811" w:rsidRDefault="000B1075" w:rsidP="000F3811">
      <w:pPr>
        <w:pStyle w:val="Heading1"/>
        <w:rPr>
          <w:sz w:val="20"/>
        </w:rPr>
      </w:pPr>
      <w:r w:rsidRPr="000F3811">
        <w:rPr>
          <w:sz w:val="20"/>
        </w:rPr>
        <w:t>Purpose</w:t>
      </w:r>
      <w:r w:rsidR="00796795" w:rsidRPr="000F3811">
        <w:rPr>
          <w:sz w:val="20"/>
        </w:rPr>
        <w:t xml:space="preserve"> and Scope</w:t>
      </w:r>
      <w:bookmarkEnd w:id="2"/>
    </w:p>
    <w:p w14:paraId="6B027DC5" w14:textId="77777777" w:rsidR="00C34DF6" w:rsidRPr="000F3811" w:rsidRDefault="00C34DF6" w:rsidP="000F3811">
      <w:pPr>
        <w:ind w:left="851"/>
        <w:rPr>
          <w:rFonts w:cs="Arial"/>
          <w:lang w:val="en-GB"/>
        </w:rPr>
      </w:pPr>
      <w:bookmarkStart w:id="3" w:name="_Toc305591588"/>
    </w:p>
    <w:p w14:paraId="599FE4BA" w14:textId="77777777" w:rsidR="002502CE" w:rsidRPr="000F3811" w:rsidRDefault="002502CE" w:rsidP="000F3811">
      <w:pPr>
        <w:pStyle w:val="Heading1"/>
        <w:rPr>
          <w:sz w:val="20"/>
        </w:rPr>
      </w:pPr>
      <w:bookmarkStart w:id="4" w:name="_Toc271039180"/>
      <w:bookmarkStart w:id="5" w:name="_Toc305591589"/>
      <w:bookmarkEnd w:id="3"/>
      <w:r w:rsidRPr="000F3811">
        <w:rPr>
          <w:sz w:val="20"/>
        </w:rPr>
        <w:t>Safety Precautions</w:t>
      </w:r>
      <w:bookmarkEnd w:id="4"/>
    </w:p>
    <w:p w14:paraId="66169EA4" w14:textId="77777777" w:rsidR="002502CE" w:rsidRPr="000F3811" w:rsidRDefault="002502CE" w:rsidP="000F3811">
      <w:pPr>
        <w:autoSpaceDE w:val="0"/>
        <w:autoSpaceDN w:val="0"/>
        <w:adjustRightInd w:val="0"/>
        <w:ind w:left="851"/>
        <w:rPr>
          <w:rFonts w:cs="TimesNewRomanPSMT"/>
          <w:lang w:val="en-GB" w:eastAsia="en-GB"/>
        </w:rPr>
      </w:pPr>
    </w:p>
    <w:p w14:paraId="0CD0E913" w14:textId="77777777" w:rsidR="002502CE" w:rsidRPr="000F3811" w:rsidRDefault="002502CE" w:rsidP="000F3811">
      <w:pPr>
        <w:pStyle w:val="Heading1"/>
        <w:rPr>
          <w:sz w:val="20"/>
        </w:rPr>
      </w:pPr>
      <w:bookmarkStart w:id="6" w:name="_Toc271039181"/>
      <w:r w:rsidRPr="000F3811">
        <w:rPr>
          <w:sz w:val="20"/>
        </w:rPr>
        <w:t>Equipment / Materials / Supplies</w:t>
      </w:r>
      <w:bookmarkStart w:id="7" w:name="_Toc191286465"/>
      <w:r w:rsidRPr="000F3811">
        <w:rPr>
          <w:sz w:val="20"/>
        </w:rPr>
        <w:t xml:space="preserve"> </w:t>
      </w:r>
      <w:bookmarkEnd w:id="7"/>
      <w:r w:rsidRPr="000F3811">
        <w:rPr>
          <w:sz w:val="20"/>
        </w:rPr>
        <w:t>/ Reagents</w:t>
      </w:r>
      <w:bookmarkEnd w:id="6"/>
    </w:p>
    <w:p w14:paraId="458A3C2B" w14:textId="77777777" w:rsidR="002502CE" w:rsidRPr="000F3811" w:rsidRDefault="002502CE" w:rsidP="000F3811">
      <w:pPr>
        <w:pStyle w:val="Style1"/>
        <w:keepNext w:val="0"/>
        <w:numPr>
          <w:ilvl w:val="0"/>
          <w:numId w:val="0"/>
        </w:numPr>
        <w:spacing w:before="120" w:after="0"/>
        <w:ind w:left="851"/>
        <w:rPr>
          <w:rFonts w:ascii="Verdana" w:hAnsi="Verdana"/>
          <w:b w:val="0"/>
          <w:caps w:val="0"/>
          <w:sz w:val="20"/>
          <w:szCs w:val="20"/>
        </w:rPr>
      </w:pPr>
    </w:p>
    <w:p w14:paraId="63331549" w14:textId="77777777" w:rsidR="000B1075" w:rsidRPr="000F3811" w:rsidRDefault="000B1075" w:rsidP="000F3811">
      <w:pPr>
        <w:pStyle w:val="Heading1"/>
        <w:rPr>
          <w:sz w:val="20"/>
        </w:rPr>
      </w:pPr>
      <w:r w:rsidRPr="000F3811">
        <w:rPr>
          <w:sz w:val="20"/>
        </w:rPr>
        <w:t>Responsibl</w:t>
      </w:r>
      <w:r w:rsidR="002B37C9" w:rsidRPr="000F3811">
        <w:rPr>
          <w:sz w:val="20"/>
        </w:rPr>
        <w:t>e Persons</w:t>
      </w:r>
      <w:bookmarkEnd w:id="5"/>
      <w:r w:rsidR="002B37C9" w:rsidRPr="000F3811">
        <w:rPr>
          <w:sz w:val="20"/>
        </w:rPr>
        <w:t xml:space="preserve"> </w:t>
      </w:r>
    </w:p>
    <w:p w14:paraId="39C47F4A" w14:textId="77777777" w:rsidR="007816D8" w:rsidRPr="000F3811" w:rsidRDefault="007816D8" w:rsidP="000F3811">
      <w:pPr>
        <w:ind w:left="851"/>
        <w:rPr>
          <w:rFonts w:cs="Arial"/>
          <w:lang w:val="en-GB"/>
        </w:rPr>
      </w:pPr>
    </w:p>
    <w:p w14:paraId="425417B1" w14:textId="77777777" w:rsidR="00F11F9E" w:rsidRPr="000F3811" w:rsidRDefault="004A635E" w:rsidP="000F3811">
      <w:pPr>
        <w:pStyle w:val="Heading1"/>
        <w:rPr>
          <w:sz w:val="20"/>
        </w:rPr>
      </w:pPr>
      <w:bookmarkStart w:id="8" w:name="_Toc305591590"/>
      <w:r w:rsidRPr="000F3811">
        <w:rPr>
          <w:sz w:val="20"/>
        </w:rPr>
        <w:lastRenderedPageBreak/>
        <w:t>Procedures</w:t>
      </w:r>
      <w:bookmarkEnd w:id="8"/>
      <w:r w:rsidRPr="000F3811">
        <w:rPr>
          <w:sz w:val="20"/>
        </w:rPr>
        <w:t xml:space="preserve"> </w:t>
      </w:r>
    </w:p>
    <w:p w14:paraId="2F1DCB07" w14:textId="77777777" w:rsidR="004E7639" w:rsidRPr="000F3811" w:rsidRDefault="004E7639" w:rsidP="000F3811">
      <w:pPr>
        <w:pStyle w:val="NormalWeb"/>
        <w:spacing w:before="120" w:beforeAutospacing="0" w:after="0" w:afterAutospacing="0"/>
        <w:ind w:left="851"/>
        <w:rPr>
          <w:rFonts w:ascii="Verdana" w:hAnsi="Verdana" w:cs="Times New Roman"/>
          <w:sz w:val="20"/>
          <w:szCs w:val="20"/>
        </w:rPr>
      </w:pPr>
      <w:bookmarkStart w:id="9" w:name="_Toc305591591"/>
    </w:p>
    <w:tbl>
      <w:tblPr>
        <w:tblW w:w="9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9246"/>
        <w:gridCol w:w="1572"/>
      </w:tblGrid>
      <w:tr w:rsidR="00EE5704" w:rsidRPr="000F3811" w14:paraId="6197ED50" w14:textId="77777777" w:rsidTr="00EE5704">
        <w:trPr>
          <w:trHeight w:val="454"/>
        </w:trPr>
        <w:tc>
          <w:tcPr>
            <w:tcW w:w="1048" w:type="dxa"/>
            <w:vAlign w:val="center"/>
          </w:tcPr>
          <w:p w14:paraId="25028A56" w14:textId="77777777" w:rsidR="00EE5704" w:rsidRPr="000F3811" w:rsidRDefault="00EE5704" w:rsidP="000F3811">
            <w:pPr>
              <w:spacing w:before="60" w:after="60"/>
              <w:rPr>
                <w:rFonts w:cs="Angsana New"/>
                <w:b/>
                <w:bCs/>
                <w:lang w:eastAsia="en-GB"/>
              </w:rPr>
            </w:pPr>
            <w:r w:rsidRPr="000F3811">
              <w:rPr>
                <w:rFonts w:cs="Angsana New"/>
                <w:b/>
                <w:bCs/>
                <w:lang w:eastAsia="en-GB"/>
              </w:rPr>
              <w:t>Section</w:t>
            </w:r>
          </w:p>
        </w:tc>
        <w:tc>
          <w:tcPr>
            <w:tcW w:w="5439" w:type="dxa"/>
            <w:vAlign w:val="center"/>
          </w:tcPr>
          <w:p w14:paraId="6D81C0F5" w14:textId="77777777" w:rsidR="00EE5704" w:rsidRPr="000F3811" w:rsidRDefault="00EE5704" w:rsidP="000F3811">
            <w:pPr>
              <w:spacing w:before="60" w:after="60"/>
              <w:jc w:val="center"/>
              <w:rPr>
                <w:rFonts w:cs="Angsana New"/>
                <w:b/>
                <w:bCs/>
                <w:lang w:eastAsia="en-GB"/>
              </w:rPr>
            </w:pPr>
            <w:r w:rsidRPr="000F3811">
              <w:rPr>
                <w:rFonts w:cs="Angsana New"/>
                <w:b/>
                <w:bCs/>
                <w:lang w:eastAsia="en-GB"/>
              </w:rPr>
              <w:t>Description</w:t>
            </w:r>
          </w:p>
        </w:tc>
        <w:tc>
          <w:tcPr>
            <w:tcW w:w="2579" w:type="dxa"/>
            <w:vAlign w:val="center"/>
          </w:tcPr>
          <w:p w14:paraId="25D46E4B" w14:textId="77777777" w:rsidR="00EE5704" w:rsidRPr="000F3811" w:rsidRDefault="00EE5704" w:rsidP="000F3811">
            <w:pPr>
              <w:spacing w:before="60" w:after="60"/>
              <w:jc w:val="center"/>
              <w:rPr>
                <w:rFonts w:cs="Angsana New"/>
                <w:b/>
                <w:bCs/>
                <w:lang w:eastAsia="en-GB"/>
              </w:rPr>
            </w:pPr>
            <w:r w:rsidRPr="000F3811">
              <w:rPr>
                <w:rFonts w:cs="Angsana New"/>
                <w:b/>
                <w:bCs/>
                <w:lang w:eastAsia="en-GB"/>
              </w:rPr>
              <w:t>Person(</w:t>
            </w:r>
            <w:proofErr w:type="gramStart"/>
            <w:r w:rsidRPr="000F3811">
              <w:rPr>
                <w:rFonts w:cs="Angsana New"/>
                <w:b/>
                <w:bCs/>
                <w:lang w:eastAsia="en-GB"/>
              </w:rPr>
              <w:t>s)  Responsible</w:t>
            </w:r>
            <w:proofErr w:type="gramEnd"/>
          </w:p>
        </w:tc>
      </w:tr>
      <w:tr w:rsidR="00EE5704" w:rsidRPr="000F3811" w14:paraId="3E162334" w14:textId="77777777" w:rsidTr="00EE5704">
        <w:trPr>
          <w:trHeight w:val="283"/>
        </w:trPr>
        <w:tc>
          <w:tcPr>
            <w:tcW w:w="1048" w:type="dxa"/>
            <w:vAlign w:val="center"/>
          </w:tcPr>
          <w:p w14:paraId="1C780D80" w14:textId="77777777" w:rsidR="00EE5704" w:rsidRPr="000F3811" w:rsidRDefault="00EE5704" w:rsidP="000F3811">
            <w:pPr>
              <w:pStyle w:val="Heading2"/>
              <w:rPr>
                <w:lang w:eastAsia="en-GB"/>
              </w:rPr>
            </w:pPr>
          </w:p>
        </w:tc>
        <w:tc>
          <w:tcPr>
            <w:tcW w:w="5439" w:type="dxa"/>
            <w:vAlign w:val="center"/>
          </w:tcPr>
          <w:p w14:paraId="44AAAF82" w14:textId="56E7184B" w:rsidR="00EE5704" w:rsidRPr="000F3811" w:rsidRDefault="00341278" w:rsidP="00341278">
            <w:pPr>
              <w:spacing w:before="60" w:after="60"/>
              <w:jc w:val="center"/>
              <w:rPr>
                <w:rFonts w:cs="Angsana New"/>
                <w:b/>
                <w:lang w:eastAsia="en-GB" w:bidi="th-TH"/>
              </w:rPr>
            </w:pPr>
            <w:r>
              <w:rPr>
                <w:rFonts w:cs="Angsana New"/>
                <w:b/>
                <w:lang w:eastAsia="en-GB" w:bidi="th-TH"/>
              </w:rPr>
              <w:t>CONSENT CRF</w:t>
            </w:r>
          </w:p>
        </w:tc>
        <w:tc>
          <w:tcPr>
            <w:tcW w:w="2579" w:type="dxa"/>
            <w:vAlign w:val="center"/>
          </w:tcPr>
          <w:p w14:paraId="631BD70E" w14:textId="77777777" w:rsidR="00EE5704" w:rsidRPr="000F3811" w:rsidRDefault="00EE5704" w:rsidP="000F3811">
            <w:pPr>
              <w:spacing w:before="60" w:after="60"/>
              <w:jc w:val="center"/>
              <w:rPr>
                <w:rFonts w:cs="Angsana New"/>
                <w:lang w:eastAsia="en-GB"/>
              </w:rPr>
            </w:pPr>
          </w:p>
        </w:tc>
      </w:tr>
      <w:tr w:rsidR="00EE5704" w:rsidRPr="000F3811" w14:paraId="7681D4D9" w14:textId="77777777" w:rsidTr="00EE5704">
        <w:trPr>
          <w:trHeight w:val="397"/>
        </w:trPr>
        <w:tc>
          <w:tcPr>
            <w:tcW w:w="1048" w:type="dxa"/>
            <w:vAlign w:val="center"/>
          </w:tcPr>
          <w:p w14:paraId="72516A0A" w14:textId="77777777" w:rsidR="00EE5704" w:rsidRPr="000F3811" w:rsidRDefault="00EE5704" w:rsidP="000F3811">
            <w:pPr>
              <w:numPr>
                <w:ilvl w:val="2"/>
                <w:numId w:val="34"/>
              </w:numPr>
              <w:spacing w:before="60" w:after="60"/>
              <w:rPr>
                <w:rFonts w:cs="Angsana New"/>
                <w:lang w:eastAsia="en-GB"/>
              </w:rPr>
            </w:pPr>
          </w:p>
        </w:tc>
        <w:tc>
          <w:tcPr>
            <w:tcW w:w="5439" w:type="dxa"/>
            <w:vAlign w:val="center"/>
          </w:tcPr>
          <w:p w14:paraId="385DEDE8" w14:textId="342FC083" w:rsidR="00EE5704" w:rsidRPr="000F3811" w:rsidRDefault="0035270A" w:rsidP="000F3811">
            <w:pPr>
              <w:spacing w:before="60" w:after="60"/>
            </w:pPr>
            <w:r w:rsidRPr="0035270A">
              <w:rPr>
                <w:noProof/>
              </w:rPr>
              <w:drawing>
                <wp:inline distT="0" distB="0" distL="0" distR="0" wp14:anchorId="26F92C12" wp14:editId="15F30F7C">
                  <wp:extent cx="4442460" cy="6846073"/>
                  <wp:effectExtent l="0" t="0" r="0" b="0"/>
                  <wp:docPr id="878303332" name="Picture 878303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3033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951" cy="689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vAlign w:val="center"/>
          </w:tcPr>
          <w:p w14:paraId="067CA2E5" w14:textId="28A9BEA2" w:rsidR="00EE5704" w:rsidRPr="000F3811" w:rsidRDefault="00B63143" w:rsidP="000F3811">
            <w:pPr>
              <w:spacing w:before="60" w:after="60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FA</w:t>
            </w:r>
          </w:p>
        </w:tc>
      </w:tr>
      <w:tr w:rsidR="00EE5704" w:rsidRPr="000F3811" w14:paraId="5DCCF9BA" w14:textId="77777777" w:rsidTr="00EE5704">
        <w:trPr>
          <w:trHeight w:val="397"/>
        </w:trPr>
        <w:tc>
          <w:tcPr>
            <w:tcW w:w="1048" w:type="dxa"/>
            <w:vAlign w:val="center"/>
          </w:tcPr>
          <w:p w14:paraId="6DCF88BB" w14:textId="77777777" w:rsidR="00EE5704" w:rsidRPr="000F3811" w:rsidRDefault="00EE5704" w:rsidP="000F3811">
            <w:pPr>
              <w:spacing w:before="60" w:after="60"/>
              <w:rPr>
                <w:rFonts w:cs="Angsana New"/>
                <w:bCs/>
              </w:rPr>
            </w:pPr>
          </w:p>
        </w:tc>
        <w:tc>
          <w:tcPr>
            <w:tcW w:w="5439" w:type="dxa"/>
            <w:vAlign w:val="center"/>
          </w:tcPr>
          <w:p w14:paraId="3CA086EC" w14:textId="206D0DCE" w:rsidR="00EE5704" w:rsidRPr="00582F4A" w:rsidRDefault="00BF05B2" w:rsidP="000404C0">
            <w:pPr>
              <w:spacing w:before="60" w:after="60"/>
              <w:rPr>
                <w:u w:val="single"/>
                <w:lang w:eastAsia="en-GB"/>
              </w:rPr>
            </w:pPr>
            <w:r>
              <w:rPr>
                <w:u w:val="single"/>
                <w:lang w:eastAsia="en-GB"/>
              </w:rPr>
              <w:t>3</w:t>
            </w:r>
            <w:r w:rsidR="00582F4A" w:rsidRPr="00582F4A">
              <w:rPr>
                <w:u w:val="single"/>
                <w:lang w:eastAsia="en-GB"/>
              </w:rPr>
              <w:t>.</w:t>
            </w:r>
            <w:r w:rsidR="00582F4A">
              <w:rPr>
                <w:u w:val="single"/>
                <w:lang w:eastAsia="en-GB"/>
              </w:rPr>
              <w:t xml:space="preserve"> </w:t>
            </w:r>
            <w:r w:rsidR="00FE770C" w:rsidRPr="00582F4A">
              <w:rPr>
                <w:u w:val="single"/>
                <w:lang w:eastAsia="en-GB"/>
              </w:rPr>
              <w:t>Participant</w:t>
            </w:r>
            <w:r w:rsidR="00582F4A">
              <w:rPr>
                <w:u w:val="single"/>
                <w:lang w:eastAsia="en-GB"/>
              </w:rPr>
              <w:t>’s</w:t>
            </w:r>
            <w:r w:rsidR="00FE770C" w:rsidRPr="00582F4A">
              <w:rPr>
                <w:u w:val="single"/>
                <w:lang w:eastAsia="en-GB"/>
              </w:rPr>
              <w:t xml:space="preserve"> initial</w:t>
            </w:r>
          </w:p>
          <w:p w14:paraId="430DD02C" w14:textId="77777777" w:rsidR="00FE770C" w:rsidRDefault="00176048" w:rsidP="00176048">
            <w:pPr>
              <w:spacing w:before="60" w:after="60"/>
              <w:rPr>
                <w:lang w:eastAsia="en-GB"/>
              </w:rPr>
            </w:pPr>
            <w:r>
              <w:rPr>
                <w:lang w:eastAsia="en-GB"/>
              </w:rPr>
              <w:t xml:space="preserve">Remarks: record participant initial </w:t>
            </w:r>
            <w:r w:rsidR="000404C0">
              <w:rPr>
                <w:lang w:eastAsia="en-GB"/>
              </w:rPr>
              <w:t>as shown on the source document.</w:t>
            </w:r>
          </w:p>
          <w:p w14:paraId="6BF6AE37" w14:textId="77777777" w:rsidR="00972EA8" w:rsidRDefault="00972EA8" w:rsidP="00176048">
            <w:pPr>
              <w:spacing w:before="60" w:after="60"/>
              <w:rPr>
                <w:lang w:eastAsia="en-GB"/>
              </w:rPr>
            </w:pPr>
          </w:p>
          <w:p w14:paraId="5FD5D2FE" w14:textId="77777777" w:rsidR="00BF05B2" w:rsidRDefault="00BF05B2" w:rsidP="00176048">
            <w:pPr>
              <w:spacing w:before="60" w:after="60"/>
              <w:rPr>
                <w:u w:val="single"/>
                <w:lang w:eastAsia="en-GB"/>
              </w:rPr>
            </w:pPr>
            <w:r w:rsidRPr="00081781">
              <w:rPr>
                <w:u w:val="single"/>
                <w:lang w:eastAsia="en-GB"/>
              </w:rPr>
              <w:t>4.participant date of birth</w:t>
            </w:r>
          </w:p>
          <w:p w14:paraId="20018E91" w14:textId="77777777" w:rsidR="00081781" w:rsidRDefault="00081781" w:rsidP="00176048">
            <w:pPr>
              <w:spacing w:before="60" w:after="60"/>
              <w:rPr>
                <w:lang w:eastAsia="en-GB"/>
              </w:rPr>
            </w:pPr>
            <w:r>
              <w:rPr>
                <w:lang w:eastAsia="en-GB"/>
              </w:rPr>
              <w:t xml:space="preserve">Remarks: Record </w:t>
            </w:r>
            <w:r w:rsidR="00AC19F1">
              <w:rPr>
                <w:lang w:eastAsia="en-GB"/>
              </w:rPr>
              <w:t>the date as recorded on the participant birth certificate, antenatal card</w:t>
            </w:r>
            <w:r w:rsidR="00F73CC8">
              <w:rPr>
                <w:lang w:eastAsia="en-GB"/>
              </w:rPr>
              <w:t>, HDSS card/database,</w:t>
            </w:r>
            <w:r w:rsidR="0047338B">
              <w:rPr>
                <w:lang w:eastAsia="en-GB"/>
              </w:rPr>
              <w:t xml:space="preserve"> or other reliable documents as stated on</w:t>
            </w:r>
            <w:r w:rsidR="006D5BF3">
              <w:rPr>
                <w:lang w:eastAsia="en-GB"/>
              </w:rPr>
              <w:t xml:space="preserve"> ‘INDiGO_SSP02</w:t>
            </w:r>
            <w:r w:rsidR="00383F7B">
              <w:rPr>
                <w:lang w:eastAsia="en-GB"/>
              </w:rPr>
              <w:t xml:space="preserve">_InformedConsent_v01_Final’ or </w:t>
            </w:r>
            <w:r w:rsidR="00702716">
              <w:rPr>
                <w:lang w:eastAsia="en-GB"/>
              </w:rPr>
              <w:t>‘</w:t>
            </w:r>
            <w:r w:rsidR="00702716" w:rsidRPr="00702716">
              <w:rPr>
                <w:lang w:eastAsia="en-GB"/>
              </w:rPr>
              <w:t>INDiGO_Clinical_Trial_Protocol_v3.0_250122</w:t>
            </w:r>
            <w:r w:rsidR="00702716">
              <w:rPr>
                <w:lang w:eastAsia="en-GB"/>
              </w:rPr>
              <w:t>’.</w:t>
            </w:r>
          </w:p>
          <w:p w14:paraId="05720B45" w14:textId="77777777" w:rsidR="00702716" w:rsidRDefault="002C0185" w:rsidP="00176048">
            <w:pPr>
              <w:spacing w:before="60" w:after="60"/>
              <w:rPr>
                <w:lang w:eastAsia="en-GB"/>
              </w:rPr>
            </w:pPr>
            <w:r>
              <w:rPr>
                <w:lang w:eastAsia="en-GB"/>
              </w:rPr>
              <w:t xml:space="preserve">There are </w:t>
            </w:r>
            <w:r w:rsidR="00984A19">
              <w:rPr>
                <w:lang w:eastAsia="en-GB"/>
              </w:rPr>
              <w:t>2</w:t>
            </w:r>
            <w:r>
              <w:rPr>
                <w:lang w:eastAsia="en-GB"/>
              </w:rPr>
              <w:t xml:space="preserve"> digits</w:t>
            </w:r>
            <w:r w:rsidR="00D529FC">
              <w:rPr>
                <w:lang w:eastAsia="en-GB"/>
              </w:rPr>
              <w:t xml:space="preserve"> for day (dd), </w:t>
            </w:r>
            <w:r w:rsidR="00984A19">
              <w:rPr>
                <w:lang w:eastAsia="en-GB"/>
              </w:rPr>
              <w:t>2</w:t>
            </w:r>
            <w:r w:rsidR="00D529FC">
              <w:rPr>
                <w:lang w:eastAsia="en-GB"/>
              </w:rPr>
              <w:t xml:space="preserve"> digits for month </w:t>
            </w:r>
            <w:r w:rsidR="00287971">
              <w:rPr>
                <w:lang w:eastAsia="en-GB"/>
              </w:rPr>
              <w:t>(mm), and 4 digits for year (</w:t>
            </w:r>
            <w:proofErr w:type="spellStart"/>
            <w:r w:rsidR="00287971">
              <w:rPr>
                <w:lang w:eastAsia="en-GB"/>
              </w:rPr>
              <w:t>yyyy</w:t>
            </w:r>
            <w:proofErr w:type="spellEnd"/>
            <w:r w:rsidR="00287971">
              <w:rPr>
                <w:lang w:eastAsia="en-GB"/>
              </w:rPr>
              <w:t>)</w:t>
            </w:r>
            <w:r w:rsidR="00984A19">
              <w:rPr>
                <w:lang w:eastAsia="en-GB"/>
              </w:rPr>
              <w:t>.</w:t>
            </w:r>
            <w:r w:rsidR="00161D2E">
              <w:rPr>
                <w:lang w:eastAsia="en-GB"/>
              </w:rPr>
              <w:t xml:space="preserve"> </w:t>
            </w:r>
            <w:r w:rsidR="00161D2E">
              <w:rPr>
                <w:i/>
                <w:iCs/>
                <w:lang w:eastAsia="en-GB"/>
              </w:rPr>
              <w:t xml:space="preserve">Age of participant </w:t>
            </w:r>
            <w:r w:rsidR="00840F0F">
              <w:rPr>
                <w:lang w:eastAsia="en-GB"/>
              </w:rPr>
              <w:t>will be auto calculated based on this question.</w:t>
            </w:r>
          </w:p>
          <w:p w14:paraId="775ED4E1" w14:textId="77777777" w:rsidR="00663B29" w:rsidRDefault="00663B29" w:rsidP="00176048">
            <w:pPr>
              <w:spacing w:before="60" w:after="60"/>
              <w:rPr>
                <w:u w:val="single"/>
                <w:lang w:eastAsia="en-GB"/>
              </w:rPr>
            </w:pPr>
          </w:p>
          <w:p w14:paraId="459CB984" w14:textId="77777777" w:rsidR="00663B29" w:rsidRDefault="00663B29" w:rsidP="00176048">
            <w:pPr>
              <w:spacing w:before="60" w:after="60"/>
              <w:rPr>
                <w:u w:val="single"/>
                <w:lang w:eastAsia="en-GB"/>
              </w:rPr>
            </w:pPr>
            <w:r>
              <w:rPr>
                <w:u w:val="single"/>
                <w:lang w:eastAsia="en-GB"/>
              </w:rPr>
              <w:t>5. Date and time of consenting:</w:t>
            </w:r>
          </w:p>
          <w:p w14:paraId="1E5752C3" w14:textId="77777777" w:rsidR="00956BCF" w:rsidRDefault="00956BCF" w:rsidP="00176048">
            <w:pPr>
              <w:spacing w:before="60" w:after="60"/>
              <w:rPr>
                <w:lang w:eastAsia="en-GB"/>
              </w:rPr>
            </w:pPr>
            <w:r>
              <w:rPr>
                <w:lang w:eastAsia="en-GB"/>
              </w:rPr>
              <w:t xml:space="preserve">Remarks: Record the date as recorded on the </w:t>
            </w:r>
            <w:r w:rsidR="009542A0">
              <w:rPr>
                <w:lang w:eastAsia="en-GB"/>
              </w:rPr>
              <w:t xml:space="preserve">signed ICD, and the time </w:t>
            </w:r>
            <w:r w:rsidR="00DC4407">
              <w:rPr>
                <w:lang w:eastAsia="en-GB"/>
              </w:rPr>
              <w:t>the consent</w:t>
            </w:r>
            <w:r w:rsidR="004D6C3C">
              <w:rPr>
                <w:lang w:eastAsia="en-GB"/>
              </w:rPr>
              <w:t xml:space="preserve"> is done by the trial staff.</w:t>
            </w:r>
          </w:p>
          <w:p w14:paraId="2B4409CA" w14:textId="77777777" w:rsidR="00930AAF" w:rsidRDefault="00930AAF" w:rsidP="00176048">
            <w:pPr>
              <w:spacing w:before="60" w:after="60"/>
              <w:rPr>
                <w:lang w:eastAsia="en-GB"/>
              </w:rPr>
            </w:pPr>
          </w:p>
          <w:p w14:paraId="6A4C88B4" w14:textId="77777777" w:rsidR="00930AAF" w:rsidRDefault="004324FB" w:rsidP="00176048">
            <w:pPr>
              <w:spacing w:before="60" w:after="60"/>
              <w:rPr>
                <w:u w:val="single"/>
                <w:lang w:eastAsia="en-GB"/>
              </w:rPr>
            </w:pPr>
            <w:r>
              <w:rPr>
                <w:u w:val="single"/>
                <w:lang w:eastAsia="en-GB"/>
              </w:rPr>
              <w:t>6. was consent obtained</w:t>
            </w:r>
          </w:p>
          <w:p w14:paraId="1DD4BB35" w14:textId="77777777" w:rsidR="008912D6" w:rsidRDefault="008912D6" w:rsidP="00176048">
            <w:pPr>
              <w:spacing w:before="60" w:after="60"/>
              <w:rPr>
                <w:lang w:eastAsia="en-GB"/>
              </w:rPr>
            </w:pPr>
            <w:r>
              <w:rPr>
                <w:lang w:eastAsia="en-GB"/>
              </w:rPr>
              <w:t xml:space="preserve">Remarks: </w:t>
            </w:r>
            <w:r w:rsidR="00E05C73">
              <w:rPr>
                <w:lang w:eastAsia="en-GB"/>
              </w:rPr>
              <w:t xml:space="preserve">Ask for the participants consent to participate in the study </w:t>
            </w:r>
            <w:r w:rsidR="006579B6">
              <w:rPr>
                <w:lang w:eastAsia="en-GB"/>
              </w:rPr>
              <w:t xml:space="preserve">willingly. When she responds </w:t>
            </w:r>
            <w:r w:rsidR="00023EF2">
              <w:rPr>
                <w:lang w:eastAsia="en-GB"/>
              </w:rPr>
              <w:t>“No”, all other CRF wi</w:t>
            </w:r>
            <w:r w:rsidR="003A2D56">
              <w:rPr>
                <w:lang w:eastAsia="en-GB"/>
              </w:rPr>
              <w:t>ll be disabled</w:t>
            </w:r>
            <w:r w:rsidR="00023EF2">
              <w:rPr>
                <w:lang w:eastAsia="en-GB"/>
              </w:rPr>
              <w:t>.</w:t>
            </w:r>
          </w:p>
          <w:p w14:paraId="01BFD6FB" w14:textId="77777777" w:rsidR="004A7360" w:rsidRDefault="004A7360" w:rsidP="00176048">
            <w:pPr>
              <w:spacing w:before="60" w:after="60"/>
              <w:rPr>
                <w:lang w:eastAsia="en-GB"/>
              </w:rPr>
            </w:pPr>
          </w:p>
          <w:p w14:paraId="56B2A192" w14:textId="77777777" w:rsidR="004A7360" w:rsidRDefault="00671B8E" w:rsidP="00176048">
            <w:pPr>
              <w:spacing w:before="60" w:after="60"/>
              <w:rPr>
                <w:u w:val="single"/>
                <w:lang w:eastAsia="en-GB"/>
              </w:rPr>
            </w:pPr>
            <w:r>
              <w:rPr>
                <w:u w:val="single"/>
                <w:lang w:eastAsia="en-GB"/>
              </w:rPr>
              <w:t>7. Language of consent</w:t>
            </w:r>
          </w:p>
          <w:p w14:paraId="7E97773F" w14:textId="77777777" w:rsidR="00671B8E" w:rsidRDefault="00671B8E" w:rsidP="00176048">
            <w:pPr>
              <w:spacing w:before="60" w:after="60"/>
              <w:rPr>
                <w:lang w:eastAsia="en-GB"/>
              </w:rPr>
            </w:pPr>
            <w:r>
              <w:rPr>
                <w:lang w:eastAsia="en-GB"/>
              </w:rPr>
              <w:t>Remarks:</w:t>
            </w:r>
            <w:r w:rsidR="00547E2D">
              <w:rPr>
                <w:lang w:eastAsia="en-GB"/>
              </w:rPr>
              <w:t xml:space="preserve"> Ask the participant the language she is most comfortable with, and c</w:t>
            </w:r>
            <w:r w:rsidR="00BE3F55">
              <w:rPr>
                <w:lang w:eastAsia="en-GB"/>
              </w:rPr>
              <w:t xml:space="preserve">onsent in that language. If the </w:t>
            </w:r>
            <w:r w:rsidR="00E32319">
              <w:rPr>
                <w:lang w:eastAsia="en-GB"/>
              </w:rPr>
              <w:t>consent is done in another language other than English, it must be done Infront of an impartial witness.</w:t>
            </w:r>
          </w:p>
          <w:p w14:paraId="48B35571" w14:textId="77777777" w:rsidR="003F6B54" w:rsidRDefault="003F6B54" w:rsidP="00176048">
            <w:pPr>
              <w:spacing w:before="60" w:after="60"/>
              <w:rPr>
                <w:lang w:eastAsia="en-GB"/>
              </w:rPr>
            </w:pPr>
          </w:p>
          <w:p w14:paraId="0123F470" w14:textId="77777777" w:rsidR="003F6B54" w:rsidRDefault="003F6B54" w:rsidP="00176048">
            <w:pPr>
              <w:spacing w:before="60" w:after="60"/>
              <w:rPr>
                <w:u w:val="single"/>
                <w:lang w:eastAsia="en-GB"/>
              </w:rPr>
            </w:pPr>
            <w:r>
              <w:rPr>
                <w:u w:val="single"/>
                <w:lang w:eastAsia="en-GB"/>
              </w:rPr>
              <w:t>8.</w:t>
            </w:r>
            <w:r w:rsidR="009E6B4D">
              <w:rPr>
                <w:u w:val="single"/>
                <w:lang w:eastAsia="en-GB"/>
              </w:rPr>
              <w:t>Was the consent done in the presence of, and to the satisfaction of, an impartial witness</w:t>
            </w:r>
          </w:p>
          <w:p w14:paraId="606FA647" w14:textId="2370C689" w:rsidR="009F1768" w:rsidRDefault="009F1768" w:rsidP="00176048">
            <w:pPr>
              <w:spacing w:before="60" w:after="60"/>
              <w:rPr>
                <w:lang w:eastAsia="en-GB"/>
              </w:rPr>
            </w:pPr>
            <w:r>
              <w:rPr>
                <w:lang w:eastAsia="en-GB"/>
              </w:rPr>
              <w:t xml:space="preserve">Remarks: Ask the impartial witness if she is </w:t>
            </w:r>
            <w:r w:rsidR="00805147">
              <w:rPr>
                <w:lang w:eastAsia="en-GB"/>
              </w:rPr>
              <w:t>satisfied with</w:t>
            </w:r>
            <w:r w:rsidR="00B51DF1">
              <w:rPr>
                <w:lang w:eastAsia="en-GB"/>
              </w:rPr>
              <w:t xml:space="preserve"> the </w:t>
            </w:r>
            <w:r w:rsidR="00300185">
              <w:rPr>
                <w:lang w:eastAsia="en-GB"/>
              </w:rPr>
              <w:t>way</w:t>
            </w:r>
            <w:r w:rsidR="00B51DF1">
              <w:rPr>
                <w:lang w:eastAsia="en-GB"/>
              </w:rPr>
              <w:t xml:space="preserve"> the participant is consented, and if the participant fully </w:t>
            </w:r>
            <w:r w:rsidR="007110CC">
              <w:rPr>
                <w:lang w:eastAsia="en-GB"/>
              </w:rPr>
              <w:t>understands</w:t>
            </w:r>
            <w:r w:rsidR="00B51DF1">
              <w:rPr>
                <w:lang w:eastAsia="en-GB"/>
              </w:rPr>
              <w:t xml:space="preserve"> </w:t>
            </w:r>
            <w:r w:rsidR="00EE6C55">
              <w:rPr>
                <w:lang w:eastAsia="en-GB"/>
              </w:rPr>
              <w:t>the content of the consent to make informed decision</w:t>
            </w:r>
            <w:r w:rsidR="00C07241">
              <w:rPr>
                <w:lang w:eastAsia="en-GB"/>
              </w:rPr>
              <w:t>.</w:t>
            </w:r>
          </w:p>
          <w:p w14:paraId="7316021C" w14:textId="77777777" w:rsidR="00C07241" w:rsidRDefault="00C07241" w:rsidP="00176048">
            <w:pPr>
              <w:spacing w:before="60" w:after="60"/>
              <w:rPr>
                <w:lang w:eastAsia="en-GB"/>
              </w:rPr>
            </w:pPr>
          </w:p>
          <w:p w14:paraId="20F48A85" w14:textId="77777777" w:rsidR="00C07241" w:rsidRDefault="00553488" w:rsidP="00176048">
            <w:pPr>
              <w:spacing w:before="60" w:after="60"/>
              <w:rPr>
                <w:u w:val="single"/>
                <w:lang w:eastAsia="en-GB"/>
              </w:rPr>
            </w:pPr>
            <w:r>
              <w:rPr>
                <w:u w:val="single"/>
                <w:lang w:eastAsia="en-GB"/>
              </w:rPr>
              <w:t>11a. Source document (</w:t>
            </w:r>
            <w:proofErr w:type="gramStart"/>
            <w:r>
              <w:rPr>
                <w:u w:val="single"/>
                <w:lang w:eastAsia="en-GB"/>
              </w:rPr>
              <w:t>e.g.</w:t>
            </w:r>
            <w:proofErr w:type="gramEnd"/>
            <w:r>
              <w:rPr>
                <w:u w:val="single"/>
                <w:lang w:eastAsia="en-GB"/>
              </w:rPr>
              <w:t xml:space="preserve"> ID card, ANC card</w:t>
            </w:r>
            <w:r w:rsidR="00300185">
              <w:rPr>
                <w:u w:val="single"/>
                <w:lang w:eastAsia="en-GB"/>
              </w:rPr>
              <w:t>, and other source)</w:t>
            </w:r>
          </w:p>
          <w:p w14:paraId="51B616A8" w14:textId="77777777" w:rsidR="00300185" w:rsidRDefault="00300185" w:rsidP="00176048">
            <w:pPr>
              <w:spacing w:before="60" w:after="60"/>
              <w:rPr>
                <w:lang w:eastAsia="en-GB"/>
              </w:rPr>
            </w:pPr>
            <w:r>
              <w:rPr>
                <w:lang w:eastAsia="en-GB"/>
              </w:rPr>
              <w:t xml:space="preserve">Remarks: </w:t>
            </w:r>
            <w:r w:rsidR="002209D1">
              <w:rPr>
                <w:lang w:eastAsia="en-GB"/>
              </w:rPr>
              <w:t xml:space="preserve">with </w:t>
            </w:r>
            <w:r w:rsidR="00F50968">
              <w:rPr>
                <w:lang w:eastAsia="en-GB"/>
              </w:rPr>
              <w:t>the study mobile device, t</w:t>
            </w:r>
            <w:r w:rsidR="00685A8D">
              <w:rPr>
                <w:lang w:eastAsia="en-GB"/>
              </w:rPr>
              <w:t xml:space="preserve">ake clear picture of the source document </w:t>
            </w:r>
            <w:r w:rsidR="002209D1">
              <w:rPr>
                <w:lang w:eastAsia="en-GB"/>
              </w:rPr>
              <w:t>provided to you by the participant</w:t>
            </w:r>
            <w:r w:rsidR="00F50968">
              <w:rPr>
                <w:lang w:eastAsia="en-GB"/>
              </w:rPr>
              <w:t>, and upload it.</w:t>
            </w:r>
          </w:p>
          <w:p w14:paraId="20E904B7" w14:textId="77777777" w:rsidR="00D5176C" w:rsidRDefault="00D5176C" w:rsidP="00176048">
            <w:pPr>
              <w:spacing w:before="60" w:after="60"/>
              <w:rPr>
                <w:lang w:eastAsia="en-GB"/>
              </w:rPr>
            </w:pPr>
          </w:p>
          <w:p w14:paraId="66437C40" w14:textId="77777777" w:rsidR="00D5176C" w:rsidRDefault="00D5176C" w:rsidP="00176048">
            <w:pPr>
              <w:spacing w:before="60" w:after="60"/>
              <w:rPr>
                <w:u w:val="single"/>
                <w:lang w:eastAsia="en-GB"/>
              </w:rPr>
            </w:pPr>
            <w:r>
              <w:rPr>
                <w:u w:val="single"/>
                <w:lang w:eastAsia="en-GB"/>
              </w:rPr>
              <w:t>12. Where is the participant from</w:t>
            </w:r>
          </w:p>
          <w:p w14:paraId="4DBD7088" w14:textId="25A07493" w:rsidR="00D5176C" w:rsidRPr="00D5176C" w:rsidRDefault="00D5176C" w:rsidP="00176048">
            <w:pPr>
              <w:spacing w:before="60" w:after="60"/>
              <w:rPr>
                <w:lang w:eastAsia="en-GB"/>
              </w:rPr>
            </w:pPr>
            <w:r>
              <w:rPr>
                <w:lang w:eastAsia="en-GB"/>
              </w:rPr>
              <w:t xml:space="preserve">Remarks: Ask the participant </w:t>
            </w:r>
            <w:r w:rsidR="00392AD7">
              <w:rPr>
                <w:lang w:eastAsia="en-GB"/>
              </w:rPr>
              <w:t xml:space="preserve">her village of </w:t>
            </w:r>
            <w:r w:rsidR="007110CC">
              <w:rPr>
                <w:lang w:eastAsia="en-GB"/>
              </w:rPr>
              <w:t>residence and</w:t>
            </w:r>
            <w:r w:rsidR="006A630E">
              <w:rPr>
                <w:lang w:eastAsia="en-GB"/>
              </w:rPr>
              <w:t xml:space="preserve"> select </w:t>
            </w:r>
            <w:r w:rsidR="00805147">
              <w:rPr>
                <w:lang w:eastAsia="en-GB"/>
              </w:rPr>
              <w:t>‘</w:t>
            </w:r>
            <w:r w:rsidR="006A630E">
              <w:rPr>
                <w:lang w:eastAsia="en-GB"/>
              </w:rPr>
              <w:t>west</w:t>
            </w:r>
            <w:r w:rsidR="00805147">
              <w:rPr>
                <w:lang w:eastAsia="en-GB"/>
              </w:rPr>
              <w:t xml:space="preserve"> kiang’</w:t>
            </w:r>
            <w:r w:rsidR="006A630E">
              <w:rPr>
                <w:lang w:eastAsia="en-GB"/>
              </w:rPr>
              <w:t xml:space="preserve"> or </w:t>
            </w:r>
            <w:r w:rsidR="00805147">
              <w:rPr>
                <w:lang w:eastAsia="en-GB"/>
              </w:rPr>
              <w:t>‘</w:t>
            </w:r>
            <w:r w:rsidR="006A630E">
              <w:rPr>
                <w:lang w:eastAsia="en-GB"/>
              </w:rPr>
              <w:t>central kiang</w:t>
            </w:r>
            <w:r w:rsidR="00805147">
              <w:rPr>
                <w:lang w:eastAsia="en-GB"/>
              </w:rPr>
              <w:t>’</w:t>
            </w:r>
            <w:r w:rsidR="006A630E">
              <w:rPr>
                <w:lang w:eastAsia="en-GB"/>
              </w:rPr>
              <w:t xml:space="preserve"> </w:t>
            </w:r>
            <w:r w:rsidR="00805147">
              <w:rPr>
                <w:lang w:eastAsia="en-GB"/>
              </w:rPr>
              <w:t>based</w:t>
            </w:r>
            <w:r w:rsidR="006A630E">
              <w:rPr>
                <w:lang w:eastAsia="en-GB"/>
              </w:rPr>
              <w:t xml:space="preserve"> on the </w:t>
            </w:r>
            <w:r w:rsidR="00805147">
              <w:rPr>
                <w:lang w:eastAsia="en-GB"/>
              </w:rPr>
              <w:t>cluster</w:t>
            </w:r>
            <w:r w:rsidR="006A630E">
              <w:rPr>
                <w:lang w:eastAsia="en-GB"/>
              </w:rPr>
              <w:t xml:space="preserve"> the village is</w:t>
            </w:r>
            <w:r w:rsidR="00805147">
              <w:rPr>
                <w:lang w:eastAsia="en-GB"/>
              </w:rPr>
              <w:t xml:space="preserve"> located</w:t>
            </w:r>
            <w:r w:rsidR="006A630E">
              <w:rPr>
                <w:lang w:eastAsia="en-GB"/>
              </w:rPr>
              <w:t>.</w:t>
            </w:r>
          </w:p>
        </w:tc>
        <w:tc>
          <w:tcPr>
            <w:tcW w:w="2579" w:type="dxa"/>
            <w:vAlign w:val="center"/>
          </w:tcPr>
          <w:p w14:paraId="77930252" w14:textId="77777777" w:rsidR="00EE5704" w:rsidRPr="000F3811" w:rsidRDefault="00EE5704" w:rsidP="000F3811">
            <w:pPr>
              <w:spacing w:before="60" w:after="60"/>
              <w:jc w:val="center"/>
              <w:rPr>
                <w:rFonts w:cs="Angsana New"/>
              </w:rPr>
            </w:pPr>
          </w:p>
        </w:tc>
      </w:tr>
      <w:tr w:rsidR="00EE5704" w:rsidRPr="000F3811" w14:paraId="7A9521EA" w14:textId="77777777" w:rsidTr="00EE5704">
        <w:trPr>
          <w:trHeight w:val="283"/>
        </w:trPr>
        <w:tc>
          <w:tcPr>
            <w:tcW w:w="1048" w:type="dxa"/>
            <w:vAlign w:val="center"/>
          </w:tcPr>
          <w:p w14:paraId="1B952AD1" w14:textId="77470FEC" w:rsidR="00EE5704" w:rsidRPr="001106B6" w:rsidRDefault="001106B6" w:rsidP="001106B6">
            <w:pPr>
              <w:pStyle w:val="Heading2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1106B6">
              <w:rPr>
                <w:b w:val="0"/>
                <w:bCs/>
              </w:rPr>
              <w:lastRenderedPageBreak/>
              <w:t>7.1.2</w:t>
            </w:r>
          </w:p>
        </w:tc>
        <w:tc>
          <w:tcPr>
            <w:tcW w:w="5439" w:type="dxa"/>
            <w:vAlign w:val="center"/>
          </w:tcPr>
          <w:p w14:paraId="17AA907A" w14:textId="77777777" w:rsidR="00EE5704" w:rsidRDefault="001106B6" w:rsidP="000F3811">
            <w:pPr>
              <w:spacing w:before="60" w:after="60"/>
              <w:rPr>
                <w:rFonts w:cs="Angsana New"/>
                <w:b/>
                <w:lang w:bidi="th-TH"/>
              </w:rPr>
            </w:pPr>
            <w:r w:rsidRPr="001106B6">
              <w:rPr>
                <w:rFonts w:cs="Angsana New"/>
                <w:b/>
                <w:noProof/>
                <w:lang w:bidi="th-TH"/>
              </w:rPr>
              <w:drawing>
                <wp:inline distT="0" distB="0" distL="0" distR="0" wp14:anchorId="079E07D0" wp14:editId="549E6325">
                  <wp:extent cx="5732145" cy="2595880"/>
                  <wp:effectExtent l="0" t="0" r="1905" b="0"/>
                  <wp:docPr id="617992030" name="Picture 617992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9920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1C73F" w14:textId="77777777" w:rsidR="00B21257" w:rsidRDefault="00B21257" w:rsidP="000F3811">
            <w:pPr>
              <w:spacing w:before="60" w:after="60"/>
              <w:rPr>
                <w:rFonts w:cs="Angsana New"/>
                <w:bCs/>
                <w:u w:val="single"/>
                <w:lang w:bidi="th-TH"/>
              </w:rPr>
            </w:pPr>
            <w:r>
              <w:rPr>
                <w:rFonts w:cs="Angsana New"/>
                <w:bCs/>
                <w:u w:val="single"/>
                <w:lang w:bidi="th-TH"/>
              </w:rPr>
              <w:t>13. Completed by</w:t>
            </w:r>
          </w:p>
          <w:p w14:paraId="78B21545" w14:textId="77777777" w:rsidR="00EA7210" w:rsidRDefault="00625CAA" w:rsidP="00EA7210">
            <w:pPr>
              <w:spacing w:before="60" w:after="60"/>
              <w:rPr>
                <w:rFonts w:cs="Angsana New"/>
                <w:bCs/>
                <w:lang w:bidi="th-TH"/>
              </w:rPr>
            </w:pPr>
            <w:r>
              <w:rPr>
                <w:rFonts w:cs="Angsana New"/>
                <w:bCs/>
                <w:lang w:bidi="th-TH"/>
              </w:rPr>
              <w:t xml:space="preserve">Remarks: </w:t>
            </w:r>
            <w:r w:rsidR="00AF645D">
              <w:rPr>
                <w:rFonts w:cs="Angsana New"/>
                <w:bCs/>
                <w:lang w:bidi="th-TH"/>
              </w:rPr>
              <w:t xml:space="preserve">This </w:t>
            </w:r>
            <w:r w:rsidR="00974DE7">
              <w:rPr>
                <w:rFonts w:cs="Angsana New"/>
                <w:bCs/>
                <w:lang w:bidi="th-TH"/>
              </w:rPr>
              <w:t>field is auto complet</w:t>
            </w:r>
            <w:r w:rsidR="00BC126D">
              <w:rPr>
                <w:rFonts w:cs="Angsana New"/>
                <w:bCs/>
                <w:lang w:bidi="th-TH"/>
              </w:rPr>
              <w:t xml:space="preserve">ed from the </w:t>
            </w:r>
            <w:r w:rsidR="00EA7210">
              <w:rPr>
                <w:rFonts w:cs="Angsana New"/>
                <w:bCs/>
                <w:lang w:bidi="th-TH"/>
              </w:rPr>
              <w:t>user login.</w:t>
            </w:r>
          </w:p>
          <w:p w14:paraId="2BFEEFBF" w14:textId="77777777" w:rsidR="00577EF9" w:rsidRDefault="00F67761" w:rsidP="00EA7210">
            <w:pPr>
              <w:spacing w:before="60" w:after="60"/>
              <w:rPr>
                <w:rFonts w:cs="Angsana New"/>
                <w:bCs/>
                <w:lang w:bidi="th-TH"/>
              </w:rPr>
            </w:pPr>
            <w:r>
              <w:rPr>
                <w:rFonts w:cs="Angsana New"/>
                <w:bCs/>
                <w:lang w:bidi="th-TH"/>
              </w:rPr>
              <w:t xml:space="preserve">NOTE: leave </w:t>
            </w:r>
            <w:r w:rsidR="000421B5">
              <w:rPr>
                <w:rFonts w:cs="Angsana New"/>
                <w:bCs/>
                <w:lang w:bidi="th-TH"/>
              </w:rPr>
              <w:t xml:space="preserve">“14. Verified by” </w:t>
            </w:r>
            <w:r w:rsidR="00151376">
              <w:rPr>
                <w:rFonts w:cs="Angsana New"/>
                <w:bCs/>
                <w:lang w:bidi="th-TH"/>
              </w:rPr>
              <w:t xml:space="preserve">empty for the supervisors or coordinators </w:t>
            </w:r>
            <w:r w:rsidR="00FE6643">
              <w:rPr>
                <w:rFonts w:cs="Angsana New"/>
                <w:bCs/>
                <w:lang w:bidi="th-TH"/>
              </w:rPr>
              <w:t>complete.</w:t>
            </w:r>
          </w:p>
          <w:p w14:paraId="2F3B5279" w14:textId="77777777" w:rsidR="00FE6643" w:rsidRDefault="00FE6643" w:rsidP="00EA7210">
            <w:pPr>
              <w:spacing w:before="60" w:after="60"/>
              <w:rPr>
                <w:rFonts w:cs="Angsana New"/>
                <w:bCs/>
                <w:lang w:bidi="th-TH"/>
              </w:rPr>
            </w:pPr>
          </w:p>
          <w:p w14:paraId="44984A06" w14:textId="50D208CC" w:rsidR="00FE6643" w:rsidRPr="00625CAA" w:rsidRDefault="00FE6643" w:rsidP="00EA7210">
            <w:pPr>
              <w:spacing w:before="60" w:after="60"/>
              <w:rPr>
                <w:rFonts w:cs="Angsana New"/>
                <w:bCs/>
                <w:lang w:bidi="th-TH"/>
              </w:rPr>
            </w:pPr>
            <w:r>
              <w:rPr>
                <w:rFonts w:cs="Angsana New"/>
                <w:bCs/>
                <w:lang w:bidi="th-TH"/>
              </w:rPr>
              <w:t xml:space="preserve">The FA/Data collector must </w:t>
            </w:r>
            <w:r w:rsidR="00CD3289">
              <w:rPr>
                <w:rFonts w:cs="Angsana New"/>
                <w:bCs/>
                <w:lang w:bidi="th-TH"/>
              </w:rPr>
              <w:t xml:space="preserve">save the form status </w:t>
            </w:r>
            <w:r w:rsidR="00084963">
              <w:rPr>
                <w:rFonts w:cs="Angsana New"/>
                <w:bCs/>
                <w:lang w:bidi="th-TH"/>
              </w:rPr>
              <w:t xml:space="preserve">as </w:t>
            </w:r>
            <w:r w:rsidR="00CD3289">
              <w:rPr>
                <w:rFonts w:cs="Angsana New"/>
                <w:bCs/>
                <w:lang w:bidi="th-TH"/>
              </w:rPr>
              <w:t xml:space="preserve">unverified. Once the supervisor or delegate </w:t>
            </w:r>
            <w:r w:rsidR="00075BE4">
              <w:rPr>
                <w:rFonts w:cs="Angsana New"/>
                <w:bCs/>
                <w:lang w:bidi="th-TH"/>
              </w:rPr>
              <w:t>verify</w:t>
            </w:r>
            <w:r w:rsidR="00084963">
              <w:rPr>
                <w:rFonts w:cs="Angsana New"/>
                <w:bCs/>
                <w:lang w:bidi="th-TH"/>
              </w:rPr>
              <w:t xml:space="preserve"> the </w:t>
            </w:r>
            <w:r w:rsidR="00E46275">
              <w:rPr>
                <w:rFonts w:cs="Angsana New"/>
                <w:bCs/>
                <w:lang w:bidi="th-TH"/>
              </w:rPr>
              <w:t>data</w:t>
            </w:r>
            <w:r w:rsidR="00075BE4">
              <w:rPr>
                <w:rFonts w:cs="Angsana New"/>
                <w:bCs/>
                <w:lang w:bidi="th-TH"/>
              </w:rPr>
              <w:t xml:space="preserve">, and complete “14. Verified by”, </w:t>
            </w:r>
            <w:r w:rsidR="00500830">
              <w:rPr>
                <w:rFonts w:cs="Angsana New"/>
                <w:bCs/>
                <w:lang w:bidi="th-TH"/>
              </w:rPr>
              <w:t xml:space="preserve">then He(s) </w:t>
            </w:r>
            <w:r w:rsidR="00095F16">
              <w:rPr>
                <w:rFonts w:cs="Angsana New"/>
                <w:bCs/>
                <w:lang w:bidi="th-TH"/>
              </w:rPr>
              <w:t>should</w:t>
            </w:r>
            <w:r w:rsidR="00500830">
              <w:rPr>
                <w:rFonts w:cs="Angsana New"/>
                <w:bCs/>
                <w:lang w:bidi="th-TH"/>
              </w:rPr>
              <w:t xml:space="preserve"> change the form status to complete</w:t>
            </w:r>
            <w:r w:rsidR="0011285B">
              <w:rPr>
                <w:rFonts w:cs="Angsana New"/>
                <w:bCs/>
                <w:lang w:bidi="th-TH"/>
              </w:rPr>
              <w:t xml:space="preserve"> before saving.</w:t>
            </w:r>
          </w:p>
        </w:tc>
        <w:tc>
          <w:tcPr>
            <w:tcW w:w="2579" w:type="dxa"/>
            <w:vAlign w:val="center"/>
          </w:tcPr>
          <w:p w14:paraId="215CA791" w14:textId="77777777" w:rsidR="00EE5704" w:rsidRPr="000F3811" w:rsidRDefault="00EE5704" w:rsidP="000F3811">
            <w:pPr>
              <w:spacing w:before="60" w:after="60"/>
              <w:jc w:val="center"/>
              <w:rPr>
                <w:rFonts w:cs="Angsana New"/>
                <w:lang w:bidi="th-TH"/>
              </w:rPr>
            </w:pPr>
          </w:p>
        </w:tc>
      </w:tr>
      <w:tr w:rsidR="00EE5704" w:rsidRPr="000F3811" w14:paraId="0755609B" w14:textId="77777777" w:rsidTr="00EE5704">
        <w:tc>
          <w:tcPr>
            <w:tcW w:w="1048" w:type="dxa"/>
            <w:vAlign w:val="center"/>
          </w:tcPr>
          <w:p w14:paraId="46430FB5" w14:textId="67C5570D" w:rsidR="00EE5704" w:rsidRPr="000E2019" w:rsidRDefault="000E2019" w:rsidP="00685FC0">
            <w:pPr>
              <w:spacing w:before="60" w:after="60"/>
              <w:rPr>
                <w:rFonts w:cs="Angsana New"/>
                <w:bCs/>
              </w:rPr>
            </w:pPr>
            <w:r w:rsidRPr="000E2019">
              <w:rPr>
                <w:rFonts w:cs="Angsana New"/>
                <w:bCs/>
              </w:rPr>
              <w:t>7.1.3</w:t>
            </w:r>
          </w:p>
        </w:tc>
        <w:tc>
          <w:tcPr>
            <w:tcW w:w="5439" w:type="dxa"/>
            <w:vAlign w:val="center"/>
          </w:tcPr>
          <w:p w14:paraId="12DB132E" w14:textId="77777777" w:rsidR="00EE5704" w:rsidRDefault="00A65BC5" w:rsidP="000F3811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Tips for completion:</w:t>
            </w:r>
          </w:p>
          <w:p w14:paraId="23C630C4" w14:textId="1D6C2938" w:rsidR="00410BF5" w:rsidRDefault="00410BF5" w:rsidP="00A65BC5">
            <w:pPr>
              <w:pStyle w:val="ListParagraph"/>
              <w:numPr>
                <w:ilvl w:val="0"/>
                <w:numId w:val="37"/>
              </w:num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This is completed one and it is</w:t>
            </w:r>
            <w:r w:rsidR="00E04BC1">
              <w:rPr>
                <w:rFonts w:cs="Angsana New"/>
                <w:lang w:bidi="th-TH"/>
              </w:rPr>
              <w:t xml:space="preserve"> first CRF completed for the participant, before enrolled </w:t>
            </w:r>
            <w:r w:rsidR="00D90F0B">
              <w:rPr>
                <w:rFonts w:cs="Angsana New"/>
                <w:lang w:bidi="th-TH"/>
              </w:rPr>
              <w:t>into the tips.</w:t>
            </w:r>
          </w:p>
          <w:p w14:paraId="540786D3" w14:textId="5D51BCD5" w:rsidR="00A65BC5" w:rsidRDefault="00A65BC5" w:rsidP="00A65BC5">
            <w:pPr>
              <w:pStyle w:val="ListParagraph"/>
              <w:numPr>
                <w:ilvl w:val="0"/>
                <w:numId w:val="37"/>
              </w:num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All required field must be completed.</w:t>
            </w:r>
          </w:p>
          <w:p w14:paraId="15BE7CC8" w14:textId="5B7678A1" w:rsidR="00A65BC5" w:rsidRPr="00A65BC5" w:rsidRDefault="002C3A6D" w:rsidP="00A65BC5">
            <w:pPr>
              <w:pStyle w:val="ListParagraph"/>
              <w:numPr>
                <w:ilvl w:val="0"/>
                <w:numId w:val="37"/>
              </w:num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The </w:t>
            </w:r>
            <w:r w:rsidR="000A6665">
              <w:rPr>
                <w:rFonts w:cs="Angsana New"/>
                <w:lang w:bidi="th-TH"/>
              </w:rPr>
              <w:t>“</w:t>
            </w:r>
            <w:r w:rsidR="000A6665">
              <w:rPr>
                <w:rFonts w:cs="Angsana New"/>
                <w:u w:val="single"/>
                <w:lang w:bidi="th-TH"/>
              </w:rPr>
              <w:t>6.was consent obtained”</w:t>
            </w:r>
            <w:r w:rsidR="000A6665">
              <w:rPr>
                <w:rFonts w:cs="Angsana New"/>
                <w:lang w:bidi="th-TH"/>
              </w:rPr>
              <w:t xml:space="preserve"> must be yes before any other CRF is completed.</w:t>
            </w:r>
          </w:p>
        </w:tc>
        <w:tc>
          <w:tcPr>
            <w:tcW w:w="2579" w:type="dxa"/>
            <w:vAlign w:val="center"/>
          </w:tcPr>
          <w:p w14:paraId="47C5B8F5" w14:textId="77777777" w:rsidR="00EE5704" w:rsidRPr="000F3811" w:rsidRDefault="00EE5704" w:rsidP="000F3811">
            <w:pPr>
              <w:spacing w:before="60" w:after="60"/>
              <w:jc w:val="center"/>
              <w:rPr>
                <w:rFonts w:cs="Angsana New"/>
                <w:bCs/>
              </w:rPr>
            </w:pPr>
          </w:p>
        </w:tc>
      </w:tr>
      <w:tr w:rsidR="00D64584" w:rsidRPr="000F3811" w14:paraId="5A8D8276" w14:textId="77777777" w:rsidTr="00EE5704">
        <w:tc>
          <w:tcPr>
            <w:tcW w:w="1048" w:type="dxa"/>
            <w:vAlign w:val="center"/>
          </w:tcPr>
          <w:p w14:paraId="2BD04E8D" w14:textId="40875621" w:rsidR="00D64584" w:rsidRPr="00D64584" w:rsidRDefault="00B53194" w:rsidP="00685FC0">
            <w:pPr>
              <w:spacing w:before="60" w:after="60"/>
              <w:rPr>
                <w:rFonts w:cs="Angsana New"/>
                <w:b/>
              </w:rPr>
            </w:pPr>
            <w:r>
              <w:rPr>
                <w:rFonts w:cs="Angsana New"/>
                <w:b/>
              </w:rPr>
              <w:t>7.2</w:t>
            </w:r>
          </w:p>
        </w:tc>
        <w:tc>
          <w:tcPr>
            <w:tcW w:w="5439" w:type="dxa"/>
            <w:vAlign w:val="center"/>
          </w:tcPr>
          <w:p w14:paraId="716248D1" w14:textId="2C79603F" w:rsidR="00D64584" w:rsidRPr="00794E50" w:rsidRDefault="00BF2C5D" w:rsidP="00794E50">
            <w:pPr>
              <w:spacing w:before="60" w:after="60"/>
              <w:jc w:val="center"/>
              <w:rPr>
                <w:rFonts w:cs="Angsana New"/>
                <w:b/>
                <w:bCs/>
                <w:lang w:bidi="th-TH"/>
              </w:rPr>
            </w:pPr>
            <w:r w:rsidRPr="00794E50">
              <w:rPr>
                <w:rFonts w:cs="Angsana New"/>
                <w:b/>
                <w:bCs/>
                <w:lang w:bidi="th-TH"/>
              </w:rPr>
              <w:t>ULTRA</w:t>
            </w:r>
            <w:r w:rsidR="00794E50" w:rsidRPr="00794E50">
              <w:rPr>
                <w:rFonts w:cs="Angsana New"/>
                <w:b/>
                <w:bCs/>
                <w:lang w:bidi="th-TH"/>
              </w:rPr>
              <w:t>SOUND SCAN</w:t>
            </w:r>
          </w:p>
        </w:tc>
        <w:tc>
          <w:tcPr>
            <w:tcW w:w="2579" w:type="dxa"/>
            <w:vAlign w:val="center"/>
          </w:tcPr>
          <w:p w14:paraId="629072B5" w14:textId="77777777" w:rsidR="00D64584" w:rsidRPr="000F3811" w:rsidRDefault="00D64584" w:rsidP="000F3811">
            <w:pPr>
              <w:spacing w:before="60" w:after="60"/>
              <w:jc w:val="center"/>
              <w:rPr>
                <w:rFonts w:cs="Angsana New"/>
                <w:bCs/>
              </w:rPr>
            </w:pPr>
          </w:p>
        </w:tc>
      </w:tr>
      <w:tr w:rsidR="00794E50" w:rsidRPr="000F3811" w14:paraId="25F63BB3" w14:textId="77777777" w:rsidTr="00EE5704">
        <w:tc>
          <w:tcPr>
            <w:tcW w:w="1048" w:type="dxa"/>
            <w:vAlign w:val="center"/>
          </w:tcPr>
          <w:p w14:paraId="2C5140CB" w14:textId="77777777" w:rsidR="00794E50" w:rsidRDefault="00794E50" w:rsidP="00685FC0">
            <w:pPr>
              <w:spacing w:before="60" w:after="60"/>
              <w:rPr>
                <w:rFonts w:cs="Angsana New"/>
                <w:b/>
              </w:rPr>
            </w:pPr>
          </w:p>
        </w:tc>
        <w:tc>
          <w:tcPr>
            <w:tcW w:w="5439" w:type="dxa"/>
            <w:vAlign w:val="center"/>
          </w:tcPr>
          <w:p w14:paraId="442F6B83" w14:textId="0C7E4C0F" w:rsidR="00794E50" w:rsidRPr="00794E50" w:rsidRDefault="00A229B3" w:rsidP="00794E50">
            <w:pPr>
              <w:spacing w:before="60" w:after="60"/>
              <w:jc w:val="center"/>
              <w:rPr>
                <w:rFonts w:cs="Angsana New"/>
                <w:b/>
                <w:bCs/>
                <w:lang w:bidi="th-TH"/>
              </w:rPr>
            </w:pPr>
            <w:r w:rsidRPr="00A229B3">
              <w:rPr>
                <w:rFonts w:cs="Angsana New"/>
                <w:b/>
                <w:bCs/>
                <w:noProof/>
                <w:lang w:bidi="th-TH"/>
              </w:rPr>
              <w:drawing>
                <wp:inline distT="0" distB="0" distL="0" distR="0" wp14:anchorId="64388256" wp14:editId="55C91D7E">
                  <wp:extent cx="3621405" cy="8477250"/>
                  <wp:effectExtent l="0" t="0" r="0" b="0"/>
                  <wp:docPr id="1995519332" name="Picture 1995519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5193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405" cy="847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vAlign w:val="center"/>
          </w:tcPr>
          <w:p w14:paraId="6A3C4A2B" w14:textId="77777777" w:rsidR="00794E50" w:rsidRPr="000F3811" w:rsidRDefault="00794E50" w:rsidP="000F3811">
            <w:pPr>
              <w:spacing w:before="60" w:after="60"/>
              <w:jc w:val="center"/>
              <w:rPr>
                <w:rFonts w:cs="Angsana New"/>
                <w:bCs/>
              </w:rPr>
            </w:pPr>
          </w:p>
        </w:tc>
      </w:tr>
      <w:tr w:rsidR="00521966" w:rsidRPr="000F3811" w14:paraId="3035E5CF" w14:textId="77777777" w:rsidTr="00EE5704">
        <w:tc>
          <w:tcPr>
            <w:tcW w:w="1048" w:type="dxa"/>
            <w:vAlign w:val="center"/>
          </w:tcPr>
          <w:p w14:paraId="22E1CCEA" w14:textId="66A37E11" w:rsidR="00521966" w:rsidRPr="00453335" w:rsidRDefault="00453335" w:rsidP="00685FC0">
            <w:pPr>
              <w:spacing w:before="60" w:after="60"/>
              <w:rPr>
                <w:rFonts w:cs="Angsana New"/>
                <w:bCs/>
              </w:rPr>
            </w:pPr>
            <w:r w:rsidRPr="00453335">
              <w:rPr>
                <w:rFonts w:cs="Angsana New"/>
                <w:bCs/>
              </w:rPr>
              <w:lastRenderedPageBreak/>
              <w:t>7.2.1</w:t>
            </w:r>
          </w:p>
        </w:tc>
        <w:tc>
          <w:tcPr>
            <w:tcW w:w="5439" w:type="dxa"/>
            <w:vAlign w:val="center"/>
          </w:tcPr>
          <w:p w14:paraId="529C2825" w14:textId="77777777" w:rsidR="00521966" w:rsidRDefault="00484C24" w:rsidP="009B58E5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2. Date of Scan</w:t>
            </w:r>
          </w:p>
          <w:p w14:paraId="291C8F41" w14:textId="77777777" w:rsidR="00484C24" w:rsidRDefault="00484C24" w:rsidP="009B58E5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This is </w:t>
            </w:r>
            <w:proofErr w:type="gramStart"/>
            <w:r w:rsidR="00D63F92">
              <w:rPr>
                <w:rFonts w:cs="Angsana New"/>
                <w:lang w:bidi="th-TH"/>
              </w:rPr>
              <w:t>date</w:t>
            </w:r>
            <w:proofErr w:type="gramEnd"/>
            <w:r w:rsidR="00D63F92">
              <w:rPr>
                <w:rFonts w:cs="Angsana New"/>
                <w:lang w:bidi="th-TH"/>
              </w:rPr>
              <w:t xml:space="preserve"> the ultrasound scan is performed on the study participant.</w:t>
            </w:r>
          </w:p>
          <w:p w14:paraId="58A88DBD" w14:textId="77777777" w:rsidR="00E20869" w:rsidRDefault="00E20869" w:rsidP="009B58E5">
            <w:pPr>
              <w:spacing w:before="60" w:after="60"/>
              <w:rPr>
                <w:rFonts w:cs="Angsana New"/>
                <w:lang w:bidi="th-TH"/>
              </w:rPr>
            </w:pPr>
          </w:p>
          <w:p w14:paraId="09060197" w14:textId="77777777" w:rsidR="00E20869" w:rsidRDefault="00BF61C3" w:rsidP="00BF61C3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3.Pregnancy confirm by ultrasound scan</w:t>
            </w:r>
          </w:p>
          <w:p w14:paraId="2601570B" w14:textId="2D54F6F9" w:rsidR="00EF2E86" w:rsidRDefault="00785AD3" w:rsidP="00BF61C3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4. Cardiac activity</w:t>
            </w:r>
          </w:p>
          <w:p w14:paraId="4590CEF1" w14:textId="7723BFEB" w:rsidR="00785AD3" w:rsidRDefault="00785AD3" w:rsidP="00BF61C3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5. Type of gestation</w:t>
            </w:r>
          </w:p>
          <w:p w14:paraId="2618CFFB" w14:textId="77777777" w:rsidR="00BF3781" w:rsidRDefault="00BF3781" w:rsidP="00BF61C3">
            <w:pPr>
              <w:spacing w:before="60" w:after="60"/>
              <w:rPr>
                <w:rFonts w:cs="Angsana New"/>
                <w:lang w:bidi="th-TH"/>
              </w:rPr>
            </w:pPr>
            <w:r w:rsidRPr="0065364C">
              <w:rPr>
                <w:rFonts w:cs="Angsana New"/>
                <w:highlight w:val="yellow"/>
                <w:lang w:bidi="th-TH"/>
              </w:rPr>
              <w:t xml:space="preserve">Remarks: </w:t>
            </w:r>
            <w:r w:rsidR="005B77BA" w:rsidRPr="0065364C">
              <w:rPr>
                <w:rFonts w:cs="Angsana New"/>
                <w:highlight w:val="yellow"/>
                <w:lang w:bidi="th-TH"/>
              </w:rPr>
              <w:t xml:space="preserve">Confirm this </w:t>
            </w:r>
            <w:r w:rsidR="0065364C" w:rsidRPr="0065364C">
              <w:rPr>
                <w:rFonts w:cs="Angsana New"/>
                <w:highlight w:val="yellow"/>
                <w:lang w:bidi="th-TH"/>
              </w:rPr>
              <w:t>by the</w:t>
            </w:r>
            <w:r w:rsidR="005B77BA" w:rsidRPr="0065364C">
              <w:rPr>
                <w:rFonts w:cs="Angsana New"/>
                <w:highlight w:val="yellow"/>
                <w:lang w:bidi="th-TH"/>
              </w:rPr>
              <w:t xml:space="preserve"> </w:t>
            </w:r>
            <w:r w:rsidR="006857CD" w:rsidRPr="0065364C">
              <w:rPr>
                <w:rFonts w:cs="Angsana New"/>
                <w:highlight w:val="yellow"/>
                <w:lang w:bidi="th-TH"/>
              </w:rPr>
              <w:t>visible fe</w:t>
            </w:r>
            <w:r w:rsidR="00A67E19" w:rsidRPr="0065364C">
              <w:rPr>
                <w:rFonts w:cs="Angsana New"/>
                <w:highlight w:val="yellow"/>
                <w:lang w:bidi="th-TH"/>
              </w:rPr>
              <w:t xml:space="preserve">ature </w:t>
            </w:r>
            <w:r w:rsidR="0065364C" w:rsidRPr="0065364C">
              <w:rPr>
                <w:rFonts w:cs="Angsana New"/>
                <w:highlight w:val="yellow"/>
                <w:lang w:bidi="th-TH"/>
              </w:rPr>
              <w:t>from</w:t>
            </w:r>
            <w:r w:rsidR="00A67E19" w:rsidRPr="0065364C">
              <w:rPr>
                <w:rFonts w:cs="Angsana New"/>
                <w:highlight w:val="yellow"/>
                <w:lang w:bidi="th-TH"/>
              </w:rPr>
              <w:t xml:space="preserve"> the ultrasound.</w:t>
            </w:r>
          </w:p>
          <w:p w14:paraId="20FF2C08" w14:textId="77777777" w:rsidR="00E960DE" w:rsidRDefault="00E960DE" w:rsidP="00BF61C3">
            <w:pPr>
              <w:spacing w:before="60" w:after="60"/>
              <w:rPr>
                <w:rFonts w:cs="Angsana New"/>
                <w:lang w:bidi="th-TH"/>
              </w:rPr>
            </w:pPr>
          </w:p>
          <w:p w14:paraId="2C1FB8F2" w14:textId="7C7963BB" w:rsidR="00E960DE" w:rsidRDefault="00E6149D" w:rsidP="00BF61C3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6a. CRL</w:t>
            </w:r>
            <w:r w:rsidR="00E2790B">
              <w:rPr>
                <w:rFonts w:cs="Angsana New"/>
                <w:u w:val="single"/>
                <w:lang w:bidi="th-TH"/>
              </w:rPr>
              <w:t xml:space="preserve"> </w:t>
            </w:r>
            <w:r>
              <w:rPr>
                <w:rFonts w:cs="Angsana New"/>
                <w:u w:val="single"/>
                <w:lang w:bidi="th-TH"/>
              </w:rPr>
              <w:t>(mm)</w:t>
            </w:r>
          </w:p>
          <w:p w14:paraId="16230684" w14:textId="77777777" w:rsidR="00187ED7" w:rsidRDefault="00187ED7" w:rsidP="00BF61C3">
            <w:pPr>
              <w:spacing w:before="60" w:after="60"/>
              <w:rPr>
                <w:rFonts w:cs="Angsana New"/>
                <w:lang w:bidi="th-TH"/>
              </w:rPr>
            </w:pPr>
            <w:r w:rsidRPr="00FA2C76">
              <w:rPr>
                <w:rFonts w:cs="Angsana New"/>
                <w:highlight w:val="yellow"/>
                <w:lang w:bidi="th-TH"/>
              </w:rPr>
              <w:t>Remarks:</w:t>
            </w:r>
            <w:r w:rsidR="00E87A40" w:rsidRPr="00FA2C76">
              <w:rPr>
                <w:rFonts w:cs="Angsana New"/>
                <w:highlight w:val="yellow"/>
                <w:lang w:bidi="th-TH"/>
              </w:rPr>
              <w:t xml:space="preserve"> </w:t>
            </w:r>
            <w:r w:rsidR="005E61F8" w:rsidRPr="00FA2C76">
              <w:rPr>
                <w:rFonts w:cs="Angsana New"/>
                <w:highlight w:val="yellow"/>
                <w:lang w:bidi="th-TH"/>
              </w:rPr>
              <w:t xml:space="preserve">Enter the value returned by the Ultrasound scan machine. If </w:t>
            </w:r>
            <w:r w:rsidR="00B53B4D" w:rsidRPr="00FA2C76">
              <w:rPr>
                <w:rFonts w:cs="Angsana New"/>
                <w:highlight w:val="yellow"/>
                <w:lang w:bidi="th-TH"/>
              </w:rPr>
              <w:t xml:space="preserve">the CRL is less than 10mm, </w:t>
            </w:r>
            <w:r w:rsidR="00CE5D56" w:rsidRPr="00FA2C76">
              <w:rPr>
                <w:rFonts w:cs="Angsana New"/>
                <w:highlight w:val="yellow"/>
                <w:lang w:bidi="th-TH"/>
              </w:rPr>
              <w:t xml:space="preserve">the visit should be </w:t>
            </w:r>
            <w:r w:rsidR="00850822" w:rsidRPr="00FA2C76">
              <w:rPr>
                <w:rFonts w:cs="Angsana New"/>
                <w:highlight w:val="yellow"/>
                <w:lang w:bidi="th-TH"/>
              </w:rPr>
              <w:t>rescheduled</w:t>
            </w:r>
            <w:r w:rsidR="00CE5D56" w:rsidRPr="00FA2C76">
              <w:rPr>
                <w:rFonts w:cs="Angsana New"/>
                <w:highlight w:val="yellow"/>
                <w:lang w:bidi="th-TH"/>
              </w:rPr>
              <w:t xml:space="preserve"> to </w:t>
            </w:r>
            <w:r w:rsidR="00E3567A" w:rsidRPr="00FA2C76">
              <w:rPr>
                <w:rFonts w:cs="Angsana New"/>
                <w:highlight w:val="yellow"/>
                <w:lang w:bidi="th-TH"/>
              </w:rPr>
              <w:t>a more appropriate date.</w:t>
            </w:r>
          </w:p>
          <w:p w14:paraId="0B760EE6" w14:textId="77777777" w:rsidR="00326FE4" w:rsidRDefault="00326FE4" w:rsidP="00BF61C3">
            <w:pPr>
              <w:spacing w:before="60" w:after="60"/>
              <w:rPr>
                <w:rFonts w:cs="Angsana New"/>
                <w:lang w:bidi="th-TH"/>
              </w:rPr>
            </w:pPr>
          </w:p>
          <w:p w14:paraId="6DF8DEA2" w14:textId="77777777" w:rsidR="00BE1A25" w:rsidRDefault="00D70208" w:rsidP="00BF61C3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16. Expected date of delivery (by scan)</w:t>
            </w:r>
          </w:p>
          <w:p w14:paraId="1848328C" w14:textId="77777777" w:rsidR="00D70208" w:rsidRDefault="00D70208" w:rsidP="00BF61C3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</w:t>
            </w:r>
            <w:r w:rsidR="00442940">
              <w:rPr>
                <w:rFonts w:cs="Angsana New"/>
                <w:lang w:bidi="th-TH"/>
              </w:rPr>
              <w:t>This is auto complete</w:t>
            </w:r>
            <w:r w:rsidR="004B7163">
              <w:rPr>
                <w:rFonts w:cs="Angsana New"/>
                <w:lang w:bidi="th-TH"/>
              </w:rPr>
              <w:t xml:space="preserve"> calculated</w:t>
            </w:r>
            <w:r w:rsidR="00563C85">
              <w:rPr>
                <w:rFonts w:cs="Angsana New"/>
                <w:lang w:bidi="th-TH"/>
              </w:rPr>
              <w:t xml:space="preserve"> date field</w:t>
            </w:r>
            <w:r w:rsidR="00C621A9">
              <w:rPr>
                <w:rFonts w:cs="Angsana New"/>
                <w:lang w:bidi="th-TH"/>
              </w:rPr>
              <w:t>.</w:t>
            </w:r>
            <w:r w:rsidR="00D44102">
              <w:rPr>
                <w:rFonts w:cs="Angsana New"/>
                <w:lang w:bidi="th-TH"/>
              </w:rPr>
              <w:t xml:space="preserve"> </w:t>
            </w:r>
            <w:r w:rsidR="00C621A9">
              <w:rPr>
                <w:rFonts w:cs="Angsana New"/>
                <w:lang w:bidi="th-TH"/>
              </w:rPr>
              <w:t>it is calcu</w:t>
            </w:r>
            <w:r w:rsidR="004B7163">
              <w:rPr>
                <w:rFonts w:cs="Angsana New"/>
                <w:lang w:bidi="th-TH"/>
              </w:rPr>
              <w:t>lated</w:t>
            </w:r>
            <w:r w:rsidR="00442940">
              <w:rPr>
                <w:rFonts w:cs="Angsana New"/>
                <w:lang w:bidi="th-TH"/>
              </w:rPr>
              <w:t xml:space="preserve"> </w:t>
            </w:r>
            <w:r w:rsidR="00C02410">
              <w:rPr>
                <w:rFonts w:cs="Angsana New"/>
                <w:lang w:bidi="th-TH"/>
              </w:rPr>
              <w:t>based</w:t>
            </w:r>
            <w:r w:rsidR="00442940">
              <w:rPr>
                <w:rFonts w:cs="Angsana New"/>
                <w:lang w:bidi="th-TH"/>
              </w:rPr>
              <w:t xml:space="preserve"> on the ‘</w:t>
            </w:r>
            <w:r w:rsidR="00442940" w:rsidRPr="00442940">
              <w:rPr>
                <w:rFonts w:cs="Angsana New"/>
                <w:u w:val="single"/>
                <w:lang w:bidi="th-TH"/>
              </w:rPr>
              <w:t>1. Date of scan</w:t>
            </w:r>
            <w:r w:rsidR="00442940">
              <w:rPr>
                <w:rFonts w:cs="Angsana New"/>
                <w:lang w:bidi="th-TH"/>
              </w:rPr>
              <w:t>’,</w:t>
            </w:r>
            <w:r w:rsidR="008B5144">
              <w:rPr>
                <w:rFonts w:cs="Angsana New"/>
                <w:lang w:bidi="th-TH"/>
              </w:rPr>
              <w:t xml:space="preserve"> </w:t>
            </w:r>
            <w:r w:rsidR="008B5144" w:rsidRPr="008B5144">
              <w:rPr>
                <w:rFonts w:cs="Angsana New"/>
                <w:u w:val="single"/>
                <w:lang w:bidi="th-TH"/>
              </w:rPr>
              <w:t>Gestational age- weeks</w:t>
            </w:r>
            <w:r w:rsidR="008B5144">
              <w:rPr>
                <w:rFonts w:cs="Angsana New"/>
                <w:lang w:bidi="th-TH"/>
              </w:rPr>
              <w:t xml:space="preserve">, and </w:t>
            </w:r>
            <w:r w:rsidR="008B5144" w:rsidRPr="008B5144">
              <w:rPr>
                <w:rFonts w:cs="Angsana New"/>
                <w:u w:val="single"/>
                <w:lang w:bidi="th-TH"/>
              </w:rPr>
              <w:t>Gestational age- days</w:t>
            </w:r>
          </w:p>
          <w:p w14:paraId="73C11865" w14:textId="77777777" w:rsidR="00D5353F" w:rsidRDefault="00D5353F" w:rsidP="00BF61C3">
            <w:pPr>
              <w:spacing w:before="60" w:after="60"/>
              <w:rPr>
                <w:rFonts w:cs="Angsana New"/>
                <w:u w:val="single"/>
                <w:lang w:bidi="th-TH"/>
              </w:rPr>
            </w:pPr>
          </w:p>
          <w:p w14:paraId="384B1CA8" w14:textId="77777777" w:rsidR="00CF64DE" w:rsidRDefault="00CF64DE" w:rsidP="00BF61C3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17. Comments</w:t>
            </w:r>
          </w:p>
          <w:p w14:paraId="4B7EF3F7" w14:textId="1B9FCF00" w:rsidR="00CF64DE" w:rsidRPr="00CF64DE" w:rsidRDefault="00CF64DE" w:rsidP="00BF61C3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</w:t>
            </w:r>
            <w:r w:rsidR="00D152A3">
              <w:rPr>
                <w:rFonts w:cs="Angsana New"/>
                <w:lang w:bidi="th-TH"/>
              </w:rPr>
              <w:t>briefly describe any</w:t>
            </w:r>
            <w:r w:rsidR="007556A1">
              <w:rPr>
                <w:rFonts w:cs="Angsana New"/>
                <w:lang w:bidi="th-TH"/>
              </w:rPr>
              <w:t xml:space="preserve">thing that cannot be captured </w:t>
            </w:r>
            <w:r w:rsidR="005E666C">
              <w:rPr>
                <w:rFonts w:cs="Angsana New"/>
                <w:lang w:bidi="th-TH"/>
              </w:rPr>
              <w:t>by other previous questions CRF.</w:t>
            </w:r>
          </w:p>
        </w:tc>
        <w:tc>
          <w:tcPr>
            <w:tcW w:w="2579" w:type="dxa"/>
            <w:vAlign w:val="center"/>
          </w:tcPr>
          <w:p w14:paraId="60622518" w14:textId="77777777" w:rsidR="00521966" w:rsidRPr="000F3811" w:rsidRDefault="00521966" w:rsidP="000F3811">
            <w:pPr>
              <w:spacing w:before="60" w:after="60"/>
              <w:jc w:val="center"/>
              <w:rPr>
                <w:rFonts w:cs="Angsana New"/>
                <w:bCs/>
              </w:rPr>
            </w:pPr>
          </w:p>
        </w:tc>
      </w:tr>
      <w:tr w:rsidR="00895630" w:rsidRPr="000F3811" w14:paraId="69C0178F" w14:textId="77777777" w:rsidTr="00EE5704">
        <w:tc>
          <w:tcPr>
            <w:tcW w:w="1048" w:type="dxa"/>
            <w:vAlign w:val="center"/>
          </w:tcPr>
          <w:p w14:paraId="53095CCE" w14:textId="02987AFB" w:rsidR="00895630" w:rsidRPr="00453335" w:rsidRDefault="007D57F4" w:rsidP="00685FC0">
            <w:pPr>
              <w:spacing w:before="60" w:after="60"/>
              <w:rPr>
                <w:rFonts w:cs="Angsana New"/>
                <w:bCs/>
              </w:rPr>
            </w:pPr>
            <w:r>
              <w:rPr>
                <w:rFonts w:cs="Angsana New"/>
                <w:bCs/>
              </w:rPr>
              <w:t>7.2.2</w:t>
            </w:r>
          </w:p>
        </w:tc>
        <w:tc>
          <w:tcPr>
            <w:tcW w:w="5439" w:type="dxa"/>
            <w:vAlign w:val="center"/>
          </w:tcPr>
          <w:p w14:paraId="3FE382BC" w14:textId="77777777" w:rsidR="00895630" w:rsidRDefault="001945FD" w:rsidP="009B58E5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 w:rsidRPr="001945FD">
              <w:rPr>
                <w:rFonts w:cs="Angsana New"/>
                <w:noProof/>
                <w:u w:val="single"/>
                <w:lang w:bidi="th-TH"/>
              </w:rPr>
              <w:drawing>
                <wp:inline distT="0" distB="0" distL="0" distR="0" wp14:anchorId="454B54DC" wp14:editId="7603645E">
                  <wp:extent cx="5732145" cy="3277235"/>
                  <wp:effectExtent l="0" t="0" r="1905" b="0"/>
                  <wp:docPr id="1872099719" name="Picture 1872099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0997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27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D64A2" w14:textId="6FF65B1C" w:rsidR="007A1065" w:rsidRDefault="007A1065" w:rsidP="007A1065">
            <w:pPr>
              <w:spacing w:before="60" w:after="60"/>
              <w:rPr>
                <w:rFonts w:cs="Angsana New"/>
                <w:bCs/>
                <w:u w:val="single"/>
                <w:lang w:bidi="th-TH"/>
              </w:rPr>
            </w:pPr>
            <w:r>
              <w:rPr>
                <w:rFonts w:cs="Angsana New"/>
                <w:bCs/>
                <w:u w:val="single"/>
                <w:lang w:bidi="th-TH"/>
              </w:rPr>
              <w:t>1</w:t>
            </w:r>
            <w:r w:rsidR="006C1CDB">
              <w:rPr>
                <w:rFonts w:cs="Angsana New"/>
                <w:bCs/>
                <w:u w:val="single"/>
                <w:lang w:bidi="th-TH"/>
              </w:rPr>
              <w:t>8</w:t>
            </w:r>
            <w:r>
              <w:rPr>
                <w:rFonts w:cs="Angsana New"/>
                <w:bCs/>
                <w:u w:val="single"/>
                <w:lang w:bidi="th-TH"/>
              </w:rPr>
              <w:t>. Completed by</w:t>
            </w:r>
          </w:p>
          <w:p w14:paraId="6E4A5AFD" w14:textId="77777777" w:rsidR="007A1065" w:rsidRDefault="007A1065" w:rsidP="007A1065">
            <w:pPr>
              <w:spacing w:before="60" w:after="60"/>
              <w:rPr>
                <w:rFonts w:cs="Angsana New"/>
                <w:bCs/>
                <w:lang w:bidi="th-TH"/>
              </w:rPr>
            </w:pPr>
            <w:r>
              <w:rPr>
                <w:rFonts w:cs="Angsana New"/>
                <w:bCs/>
                <w:lang w:bidi="th-TH"/>
              </w:rPr>
              <w:t>Remarks: This field is auto completed from the user login.</w:t>
            </w:r>
          </w:p>
          <w:p w14:paraId="2B27F86D" w14:textId="54F24180" w:rsidR="007A1065" w:rsidRDefault="007A1065" w:rsidP="002B7ABE">
            <w:pPr>
              <w:spacing w:before="60" w:after="60"/>
              <w:rPr>
                <w:rFonts w:cs="Angsana New"/>
                <w:bCs/>
                <w:lang w:bidi="th-TH"/>
              </w:rPr>
            </w:pPr>
            <w:r>
              <w:rPr>
                <w:rFonts w:cs="Angsana New"/>
                <w:bCs/>
                <w:lang w:bidi="th-TH"/>
              </w:rPr>
              <w:t>NOTE: leave “</w:t>
            </w:r>
            <w:r w:rsidR="006C1CDB" w:rsidRPr="006C1CDB">
              <w:rPr>
                <w:rFonts w:cs="Angsana New"/>
                <w:bCs/>
                <w:u w:val="single"/>
                <w:lang w:bidi="th-TH"/>
              </w:rPr>
              <w:t>20</w:t>
            </w:r>
            <w:r w:rsidRPr="006C1CDB">
              <w:rPr>
                <w:rFonts w:cs="Angsana New"/>
                <w:bCs/>
                <w:u w:val="single"/>
                <w:lang w:bidi="th-TH"/>
              </w:rPr>
              <w:t>. Verified by</w:t>
            </w:r>
            <w:r>
              <w:rPr>
                <w:rFonts w:cs="Angsana New"/>
                <w:bCs/>
                <w:lang w:bidi="th-TH"/>
              </w:rPr>
              <w:t>” empty for the supervisors or coordinators complete.</w:t>
            </w:r>
          </w:p>
          <w:p w14:paraId="43246082" w14:textId="77777777" w:rsidR="002B7ABE" w:rsidRDefault="002B7ABE" w:rsidP="002B7ABE">
            <w:pPr>
              <w:spacing w:before="60" w:after="60"/>
              <w:rPr>
                <w:rFonts w:cs="Angsana New"/>
                <w:bCs/>
                <w:lang w:bidi="th-TH"/>
              </w:rPr>
            </w:pPr>
          </w:p>
          <w:p w14:paraId="7617D09E" w14:textId="77777777" w:rsidR="001945FD" w:rsidRDefault="007A1065" w:rsidP="007A1065">
            <w:pPr>
              <w:spacing w:before="60" w:after="60"/>
              <w:rPr>
                <w:rFonts w:cs="Angsana New"/>
                <w:bCs/>
                <w:lang w:bidi="th-TH"/>
              </w:rPr>
            </w:pPr>
            <w:r>
              <w:rPr>
                <w:rFonts w:cs="Angsana New"/>
                <w:bCs/>
                <w:lang w:bidi="th-TH"/>
              </w:rPr>
              <w:t>The FA/Data collector must save the form status as unverified. Once the supervisor or delegate verify the data, and complete “</w:t>
            </w:r>
            <w:r w:rsidR="00071E5D">
              <w:rPr>
                <w:rFonts w:cs="Angsana New"/>
                <w:bCs/>
                <w:lang w:bidi="th-TH"/>
              </w:rPr>
              <w:t>20</w:t>
            </w:r>
            <w:r>
              <w:rPr>
                <w:rFonts w:cs="Angsana New"/>
                <w:bCs/>
                <w:lang w:bidi="th-TH"/>
              </w:rPr>
              <w:t>. Verified by”, then He(s) should change the form status to complete before saving.</w:t>
            </w:r>
          </w:p>
          <w:p w14:paraId="6764034F" w14:textId="77777777" w:rsidR="002B7ABE" w:rsidRDefault="002B7ABE" w:rsidP="007A1065">
            <w:pPr>
              <w:spacing w:before="60" w:after="60"/>
              <w:rPr>
                <w:rFonts w:cs="Angsana New"/>
                <w:u w:val="single"/>
                <w:lang w:bidi="th-TH"/>
              </w:rPr>
            </w:pPr>
          </w:p>
          <w:p w14:paraId="58457FF9" w14:textId="77777777" w:rsidR="002B7ABE" w:rsidRDefault="002B7ABE" w:rsidP="007A1065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lastRenderedPageBreak/>
              <w:t>19. Upload USS report</w:t>
            </w:r>
          </w:p>
          <w:p w14:paraId="33A0E1D6" w14:textId="77777777" w:rsidR="002B7ABE" w:rsidRDefault="002B7ABE" w:rsidP="007A1065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</w:t>
            </w:r>
            <w:r w:rsidR="0098621D">
              <w:rPr>
                <w:rFonts w:cs="Angsana New"/>
                <w:lang w:bidi="th-TH"/>
              </w:rPr>
              <w:t>take a picture of the ultrasound scan rep</w:t>
            </w:r>
            <w:r w:rsidR="003A7C4C">
              <w:rPr>
                <w:rFonts w:cs="Angsana New"/>
                <w:lang w:bidi="th-TH"/>
              </w:rPr>
              <w:t xml:space="preserve">ort on the ultrasound scan dashboard and upload </w:t>
            </w:r>
            <w:r w:rsidR="00105698">
              <w:rPr>
                <w:rFonts w:cs="Angsana New"/>
                <w:lang w:bidi="th-TH"/>
              </w:rPr>
              <w:t>the image.</w:t>
            </w:r>
          </w:p>
          <w:p w14:paraId="52F816FB" w14:textId="77777777" w:rsidR="00105698" w:rsidRDefault="00105698" w:rsidP="007A1065">
            <w:pPr>
              <w:spacing w:before="60" w:after="60"/>
              <w:rPr>
                <w:rFonts w:cs="Angsana New"/>
                <w:lang w:bidi="th-TH"/>
              </w:rPr>
            </w:pPr>
          </w:p>
          <w:p w14:paraId="6D0BF10E" w14:textId="77777777" w:rsidR="00105698" w:rsidRDefault="00105698" w:rsidP="007A1065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20. Form verified by</w:t>
            </w:r>
          </w:p>
          <w:p w14:paraId="2488BBD6" w14:textId="04BCBA78" w:rsidR="00C5510B" w:rsidRDefault="00105698" w:rsidP="008722A9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</w:t>
            </w:r>
            <w:r w:rsidR="00CB33D4">
              <w:rPr>
                <w:rFonts w:cs="Angsana New"/>
                <w:lang w:bidi="th-TH"/>
              </w:rPr>
              <w:t xml:space="preserve">Supervisor selects </w:t>
            </w:r>
            <w:r w:rsidR="009E76D8">
              <w:rPr>
                <w:rFonts w:cs="Angsana New"/>
                <w:lang w:bidi="th-TH"/>
              </w:rPr>
              <w:t xml:space="preserve">the initial assigned to him/her </w:t>
            </w:r>
            <w:r w:rsidR="00D94E4A">
              <w:rPr>
                <w:rFonts w:cs="Angsana New"/>
                <w:lang w:bidi="th-TH"/>
              </w:rPr>
              <w:t xml:space="preserve">on the dropdown menu, after verifying the accuracy and </w:t>
            </w:r>
            <w:r w:rsidR="00266D87">
              <w:rPr>
                <w:rFonts w:cs="Angsana New"/>
                <w:lang w:bidi="th-TH"/>
              </w:rPr>
              <w:t>consistency</w:t>
            </w:r>
            <w:r w:rsidR="000C5EBA">
              <w:rPr>
                <w:rFonts w:cs="Angsana New"/>
                <w:lang w:bidi="th-TH"/>
              </w:rPr>
              <w:t xml:space="preserve"> of the data on the CRF; </w:t>
            </w:r>
            <w:proofErr w:type="gramStart"/>
            <w:r w:rsidR="000C5EBA">
              <w:rPr>
                <w:rFonts w:cs="Angsana New"/>
                <w:lang w:bidi="th-TH"/>
              </w:rPr>
              <w:t>then  change</w:t>
            </w:r>
            <w:proofErr w:type="gramEnd"/>
            <w:r w:rsidR="000C5EBA">
              <w:rPr>
                <w:rFonts w:cs="Angsana New"/>
                <w:lang w:bidi="th-TH"/>
              </w:rPr>
              <w:t xml:space="preserve"> form status to complete before saving the</w:t>
            </w:r>
            <w:r w:rsidR="00C5510B">
              <w:rPr>
                <w:rFonts w:cs="Angsana New"/>
                <w:lang w:bidi="th-TH"/>
              </w:rPr>
              <w:t xml:space="preserve"> CRF.</w:t>
            </w:r>
          </w:p>
          <w:p w14:paraId="71183740" w14:textId="66C46128" w:rsidR="003A1471" w:rsidRDefault="00837B42" w:rsidP="003A1471">
            <w:pPr>
              <w:spacing w:before="60" w:after="60"/>
              <w:jc w:val="center"/>
              <w:rPr>
                <w:rFonts w:cs="Angsana New"/>
                <w:lang w:bidi="th-TH"/>
              </w:rPr>
            </w:pPr>
            <w:r w:rsidRPr="00837B42">
              <w:rPr>
                <w:rFonts w:cs="Angsana New"/>
                <w:noProof/>
                <w:lang w:bidi="th-TH"/>
              </w:rPr>
              <w:drawing>
                <wp:inline distT="0" distB="0" distL="0" distR="0" wp14:anchorId="16D025C8" wp14:editId="4A4632DC">
                  <wp:extent cx="4782217" cy="3277057"/>
                  <wp:effectExtent l="0" t="0" r="0" b="0"/>
                  <wp:docPr id="731677321" name="Picture 731677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6773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F8617" w14:textId="77777777" w:rsidR="00F9107E" w:rsidRDefault="00F9107E" w:rsidP="00F9107E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Please supply </w:t>
            </w:r>
            <w:r w:rsidR="00A23296">
              <w:rPr>
                <w:rFonts w:cs="Angsana New"/>
                <w:u w:val="single"/>
                <w:lang w:bidi="th-TH"/>
              </w:rPr>
              <w:t>reason for data changes:</w:t>
            </w:r>
          </w:p>
          <w:p w14:paraId="293A19D0" w14:textId="1455B0E2" w:rsidR="00A23296" w:rsidRPr="00A23296" w:rsidRDefault="00A23296" w:rsidP="00F9107E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After verifying, </w:t>
            </w:r>
            <w:r w:rsidR="006740A5">
              <w:rPr>
                <w:rFonts w:cs="Angsana New"/>
                <w:lang w:bidi="th-TH"/>
              </w:rPr>
              <w:t>type “Verif</w:t>
            </w:r>
            <w:r w:rsidR="00336D62">
              <w:rPr>
                <w:rFonts w:cs="Angsana New"/>
                <w:lang w:bidi="th-TH"/>
              </w:rPr>
              <w:t>y CRF data” the successfully Save the CRF.</w:t>
            </w:r>
          </w:p>
        </w:tc>
        <w:tc>
          <w:tcPr>
            <w:tcW w:w="2579" w:type="dxa"/>
            <w:vAlign w:val="center"/>
          </w:tcPr>
          <w:p w14:paraId="34FD0546" w14:textId="77777777" w:rsidR="00895630" w:rsidRPr="000F3811" w:rsidRDefault="00895630" w:rsidP="000F3811">
            <w:pPr>
              <w:spacing w:before="60" w:after="60"/>
              <w:jc w:val="center"/>
              <w:rPr>
                <w:rFonts w:cs="Angsana New"/>
                <w:bCs/>
              </w:rPr>
            </w:pPr>
          </w:p>
        </w:tc>
      </w:tr>
      <w:tr w:rsidR="00B85A73" w:rsidRPr="000F3811" w14:paraId="7AD2526E" w14:textId="77777777" w:rsidTr="00EE5704">
        <w:tc>
          <w:tcPr>
            <w:tcW w:w="1048" w:type="dxa"/>
            <w:vAlign w:val="center"/>
          </w:tcPr>
          <w:p w14:paraId="3A5CFA4F" w14:textId="0551392B" w:rsidR="00B85A73" w:rsidRPr="00453335" w:rsidRDefault="007D57F4" w:rsidP="00685FC0">
            <w:pPr>
              <w:spacing w:before="60" w:after="60"/>
              <w:rPr>
                <w:rFonts w:cs="Angsana New"/>
                <w:bCs/>
              </w:rPr>
            </w:pPr>
            <w:r>
              <w:rPr>
                <w:rFonts w:cs="Angsana New"/>
                <w:bCs/>
              </w:rPr>
              <w:t>7.3</w:t>
            </w:r>
          </w:p>
        </w:tc>
        <w:tc>
          <w:tcPr>
            <w:tcW w:w="5439" w:type="dxa"/>
            <w:vAlign w:val="center"/>
          </w:tcPr>
          <w:p w14:paraId="1BFB8B4F" w14:textId="4E199379" w:rsidR="00B85A73" w:rsidRPr="00571D68" w:rsidRDefault="00571D68" w:rsidP="00571D68">
            <w:pPr>
              <w:spacing w:before="60" w:after="60"/>
              <w:jc w:val="center"/>
              <w:rPr>
                <w:rFonts w:cs="Angsana New"/>
                <w:b/>
                <w:bCs/>
                <w:lang w:bidi="th-TH"/>
              </w:rPr>
            </w:pPr>
            <w:r w:rsidRPr="00571D68">
              <w:rPr>
                <w:rFonts w:cs="Angsana New"/>
                <w:b/>
                <w:bCs/>
                <w:lang w:bidi="th-TH"/>
              </w:rPr>
              <w:t>Obstetric And Medical History</w:t>
            </w:r>
          </w:p>
        </w:tc>
        <w:tc>
          <w:tcPr>
            <w:tcW w:w="2579" w:type="dxa"/>
            <w:vAlign w:val="center"/>
          </w:tcPr>
          <w:p w14:paraId="1C1C0AAD" w14:textId="77777777" w:rsidR="00B85A73" w:rsidRPr="000F3811" w:rsidRDefault="00B85A73" w:rsidP="000F3811">
            <w:pPr>
              <w:spacing w:before="60" w:after="60"/>
              <w:jc w:val="center"/>
              <w:rPr>
                <w:rFonts w:cs="Angsana New"/>
                <w:bCs/>
              </w:rPr>
            </w:pPr>
          </w:p>
        </w:tc>
      </w:tr>
      <w:tr w:rsidR="00571D68" w:rsidRPr="000F3811" w14:paraId="37B7DA78" w14:textId="77777777" w:rsidTr="00EE5704">
        <w:tc>
          <w:tcPr>
            <w:tcW w:w="1048" w:type="dxa"/>
            <w:vAlign w:val="center"/>
          </w:tcPr>
          <w:p w14:paraId="169DA95A" w14:textId="77777777" w:rsidR="00571D68" w:rsidRDefault="00571D68" w:rsidP="00685FC0">
            <w:pPr>
              <w:spacing w:before="60" w:after="60"/>
              <w:rPr>
                <w:rFonts w:cs="Angsana New"/>
                <w:bCs/>
              </w:rPr>
            </w:pPr>
          </w:p>
        </w:tc>
        <w:tc>
          <w:tcPr>
            <w:tcW w:w="5439" w:type="dxa"/>
            <w:vAlign w:val="center"/>
          </w:tcPr>
          <w:p w14:paraId="39769266" w14:textId="0CC18B35" w:rsidR="00571D68" w:rsidRPr="00571D68" w:rsidRDefault="00F23F31" w:rsidP="00571D68">
            <w:pPr>
              <w:spacing w:before="60" w:after="60"/>
              <w:jc w:val="center"/>
              <w:rPr>
                <w:rFonts w:cs="Angsana New"/>
                <w:b/>
                <w:bCs/>
                <w:lang w:bidi="th-TH"/>
              </w:rPr>
            </w:pPr>
            <w:r w:rsidRPr="00F23F31">
              <w:rPr>
                <w:rFonts w:cs="Angsana New"/>
                <w:b/>
                <w:bCs/>
                <w:noProof/>
                <w:lang w:bidi="th-TH"/>
              </w:rPr>
              <w:drawing>
                <wp:inline distT="0" distB="0" distL="0" distR="0" wp14:anchorId="78062F6A" wp14:editId="735E2A15">
                  <wp:extent cx="4295775" cy="8105775"/>
                  <wp:effectExtent l="0" t="0" r="9525" b="9525"/>
                  <wp:docPr id="1159605769" name="Picture 1159605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6057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810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vAlign w:val="center"/>
          </w:tcPr>
          <w:p w14:paraId="14DB2F72" w14:textId="77777777" w:rsidR="00571D68" w:rsidRPr="000F3811" w:rsidRDefault="00571D68" w:rsidP="000F3811">
            <w:pPr>
              <w:spacing w:before="60" w:after="60"/>
              <w:jc w:val="center"/>
              <w:rPr>
                <w:rFonts w:cs="Angsana New"/>
                <w:bCs/>
              </w:rPr>
            </w:pPr>
          </w:p>
        </w:tc>
      </w:tr>
      <w:tr w:rsidR="001F273A" w:rsidRPr="000F3811" w14:paraId="14DD2AD8" w14:textId="77777777" w:rsidTr="00EE5704">
        <w:tc>
          <w:tcPr>
            <w:tcW w:w="1048" w:type="dxa"/>
            <w:vAlign w:val="center"/>
          </w:tcPr>
          <w:p w14:paraId="1FC91C19" w14:textId="77777777" w:rsidR="001F273A" w:rsidRDefault="001F273A" w:rsidP="00685FC0">
            <w:pPr>
              <w:spacing w:before="60" w:after="60"/>
              <w:rPr>
                <w:rFonts w:cs="Angsana New"/>
                <w:bCs/>
              </w:rPr>
            </w:pPr>
          </w:p>
        </w:tc>
        <w:tc>
          <w:tcPr>
            <w:tcW w:w="5439" w:type="dxa"/>
            <w:vAlign w:val="center"/>
          </w:tcPr>
          <w:p w14:paraId="615F00D2" w14:textId="77777777" w:rsidR="001F273A" w:rsidRDefault="004865B8" w:rsidP="004865B8">
            <w:pPr>
              <w:pStyle w:val="ListParagraph"/>
              <w:numPr>
                <w:ilvl w:val="0"/>
                <w:numId w:val="38"/>
              </w:num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ANC number</w:t>
            </w:r>
          </w:p>
          <w:p w14:paraId="76C1551B" w14:textId="77777777" w:rsidR="00C8407C" w:rsidRDefault="00C8407C" w:rsidP="00C8407C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lastRenderedPageBreak/>
              <w:t xml:space="preserve">Remarks: </w:t>
            </w:r>
            <w:r w:rsidR="003D39B5">
              <w:rPr>
                <w:rFonts w:cs="Angsana New"/>
                <w:lang w:bidi="th-TH"/>
              </w:rPr>
              <w:t xml:space="preserve">Request the antenatal card </w:t>
            </w:r>
            <w:r w:rsidR="009F7C76">
              <w:rPr>
                <w:rFonts w:cs="Angsana New"/>
                <w:lang w:bidi="th-TH"/>
              </w:rPr>
              <w:t>from the participant</w:t>
            </w:r>
            <w:r w:rsidR="0032769D">
              <w:rPr>
                <w:rFonts w:cs="Angsana New"/>
                <w:lang w:bidi="th-TH"/>
              </w:rPr>
              <w:t xml:space="preserve"> to collect the ANC number.</w:t>
            </w:r>
          </w:p>
          <w:p w14:paraId="653BC57C" w14:textId="00D2E019" w:rsidR="003C1133" w:rsidRDefault="004C705E" w:rsidP="004C705E">
            <w:pPr>
              <w:pStyle w:val="ListParagraph"/>
              <w:numPr>
                <w:ilvl w:val="0"/>
                <w:numId w:val="38"/>
              </w:num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Do you </w:t>
            </w:r>
            <w:r w:rsidR="003E77DA">
              <w:rPr>
                <w:rFonts w:cs="Angsana New"/>
                <w:u w:val="single"/>
                <w:lang w:bidi="th-TH"/>
              </w:rPr>
              <w:t xml:space="preserve">know the </w:t>
            </w:r>
            <w:r w:rsidR="00887E43">
              <w:rPr>
                <w:rFonts w:cs="Angsana New"/>
                <w:u w:val="single"/>
                <w:lang w:bidi="th-TH"/>
              </w:rPr>
              <w:t xml:space="preserve">age at which you </w:t>
            </w:r>
            <w:r>
              <w:rPr>
                <w:rFonts w:cs="Angsana New"/>
                <w:u w:val="single"/>
                <w:lang w:bidi="th-TH"/>
              </w:rPr>
              <w:t xml:space="preserve">attain </w:t>
            </w:r>
            <w:proofErr w:type="gramStart"/>
            <w:r>
              <w:rPr>
                <w:rFonts w:cs="Angsana New"/>
                <w:u w:val="single"/>
                <w:lang w:bidi="th-TH"/>
              </w:rPr>
              <w:t>menarche</w:t>
            </w:r>
            <w:proofErr w:type="gramEnd"/>
          </w:p>
          <w:p w14:paraId="032E1944" w14:textId="413CDB6D" w:rsidR="00F3752E" w:rsidRDefault="00F3752E" w:rsidP="004C705E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Options: Yes or No</w:t>
            </w:r>
          </w:p>
          <w:p w14:paraId="6E9968E5" w14:textId="73BF3033" w:rsidR="004C705E" w:rsidRPr="004F0067" w:rsidRDefault="004C705E" w:rsidP="004C705E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Remarks:</w:t>
            </w:r>
            <w:r w:rsidR="003B57EF">
              <w:rPr>
                <w:rFonts w:cs="Angsana New"/>
                <w:lang w:bidi="th-TH"/>
              </w:rPr>
              <w:t xml:space="preserve"> </w:t>
            </w:r>
            <w:r w:rsidR="00242ACA">
              <w:rPr>
                <w:rFonts w:cs="Angsana New"/>
                <w:lang w:bidi="th-TH"/>
              </w:rPr>
              <w:t>Confirm this by asking the participant.</w:t>
            </w:r>
            <w:r w:rsidR="00DB1062">
              <w:rPr>
                <w:rFonts w:cs="Angsana New"/>
                <w:lang w:bidi="th-TH"/>
              </w:rPr>
              <w:t xml:space="preserve"> If the participant remembers, </w:t>
            </w:r>
            <w:r w:rsidR="00912CAF">
              <w:rPr>
                <w:rFonts w:cs="Angsana New"/>
                <w:lang w:bidi="th-TH"/>
              </w:rPr>
              <w:t xml:space="preserve">select ‘Yes’ and provide </w:t>
            </w:r>
            <w:r w:rsidR="006F4EF9">
              <w:rPr>
                <w:rFonts w:cs="Angsana New"/>
                <w:lang w:bidi="th-TH"/>
              </w:rPr>
              <w:t xml:space="preserve">the age in years to question </w:t>
            </w:r>
            <w:r w:rsidR="006F4EF9">
              <w:rPr>
                <w:rFonts w:cs="Angsana New"/>
                <w:u w:val="single"/>
                <w:lang w:bidi="th-TH"/>
              </w:rPr>
              <w:t xml:space="preserve">2a. </w:t>
            </w:r>
            <w:r w:rsidR="004F0067">
              <w:rPr>
                <w:rFonts w:cs="Angsana New"/>
                <w:u w:val="single"/>
                <w:lang w:bidi="th-TH"/>
              </w:rPr>
              <w:t>Provide age (years)</w:t>
            </w:r>
            <w:r w:rsidR="001C49F1">
              <w:rPr>
                <w:rFonts w:cs="Angsana New"/>
                <w:lang w:bidi="th-TH"/>
              </w:rPr>
              <w:t>.</w:t>
            </w:r>
          </w:p>
          <w:p w14:paraId="5E11AC8F" w14:textId="77777777" w:rsidR="0032769D" w:rsidRDefault="0032769D" w:rsidP="00C8407C">
            <w:pPr>
              <w:spacing w:before="60" w:after="60"/>
              <w:rPr>
                <w:rFonts w:cs="Angsana New"/>
                <w:lang w:bidi="th-TH"/>
              </w:rPr>
            </w:pPr>
          </w:p>
          <w:p w14:paraId="612203E6" w14:textId="77777777" w:rsidR="0032769D" w:rsidRDefault="00767FA6" w:rsidP="00767FA6">
            <w:pPr>
              <w:pStyle w:val="ListParagraph"/>
              <w:numPr>
                <w:ilvl w:val="0"/>
                <w:numId w:val="38"/>
              </w:num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In total (including this </w:t>
            </w:r>
            <w:r w:rsidR="00725827">
              <w:rPr>
                <w:rFonts w:cs="Angsana New"/>
                <w:u w:val="single"/>
                <w:lang w:bidi="th-TH"/>
              </w:rPr>
              <w:t xml:space="preserve">current pregnancy) how many times did </w:t>
            </w:r>
            <w:r w:rsidR="00294045">
              <w:rPr>
                <w:rFonts w:cs="Angsana New"/>
                <w:u w:val="single"/>
                <w:lang w:bidi="th-TH"/>
              </w:rPr>
              <w:t>you get pregnant in your entire life regardless of the outcome of the participant.</w:t>
            </w:r>
          </w:p>
          <w:p w14:paraId="1D2BFF83" w14:textId="77777777" w:rsidR="00D12681" w:rsidRDefault="00294045" w:rsidP="00605CBE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</w:t>
            </w:r>
            <w:r w:rsidR="00242ACA">
              <w:rPr>
                <w:rFonts w:cs="Angsana New"/>
                <w:lang w:bidi="th-TH"/>
              </w:rPr>
              <w:t xml:space="preserve">Confirm this by asking the </w:t>
            </w:r>
            <w:r w:rsidR="00D12681">
              <w:rPr>
                <w:rFonts w:cs="Angsana New"/>
                <w:lang w:bidi="th-TH"/>
              </w:rPr>
              <w:t>participant and</w:t>
            </w:r>
            <w:r w:rsidR="001C49F1">
              <w:rPr>
                <w:rFonts w:cs="Angsana New"/>
                <w:lang w:bidi="th-TH"/>
              </w:rPr>
              <w:t xml:space="preserve"> enter the integer value</w:t>
            </w:r>
            <w:r w:rsidR="00605CBE">
              <w:rPr>
                <w:rFonts w:cs="Angsana New"/>
                <w:lang w:bidi="th-TH"/>
              </w:rPr>
              <w:t xml:space="preserve">. If the value is more than 0, </w:t>
            </w:r>
            <w:r w:rsidR="00426218">
              <w:rPr>
                <w:rFonts w:cs="Angsana New"/>
                <w:lang w:bidi="th-TH"/>
              </w:rPr>
              <w:t>confirm question 4., 5.,</w:t>
            </w:r>
            <w:r w:rsidR="000E3323">
              <w:rPr>
                <w:rFonts w:cs="Angsana New"/>
                <w:lang w:bidi="th-TH"/>
              </w:rPr>
              <w:t xml:space="preserve"> 6. By asking the participant, and enter the integer value.</w:t>
            </w:r>
            <w:r w:rsidR="00961E44">
              <w:rPr>
                <w:rFonts w:cs="Angsana New"/>
                <w:lang w:bidi="th-TH"/>
              </w:rPr>
              <w:t xml:space="preserve"> Question </w:t>
            </w:r>
            <w:r w:rsidR="002A5F0F">
              <w:rPr>
                <w:rFonts w:cs="Angsana New"/>
                <w:lang w:bidi="th-TH"/>
              </w:rPr>
              <w:t xml:space="preserve">7., and 8. Are auto calculated field base </w:t>
            </w:r>
            <w:r w:rsidR="006D1730">
              <w:rPr>
                <w:rFonts w:cs="Angsana New"/>
                <w:lang w:bidi="th-TH"/>
              </w:rPr>
              <w:t>questio</w:t>
            </w:r>
            <w:r w:rsidR="005931F0">
              <w:rPr>
                <w:rFonts w:cs="Angsana New"/>
                <w:lang w:bidi="th-TH"/>
              </w:rPr>
              <w:t>n 3., and 4., 5. Respectively.</w:t>
            </w:r>
          </w:p>
          <w:p w14:paraId="731682A9" w14:textId="77777777" w:rsidR="00520C85" w:rsidRDefault="00520C85" w:rsidP="00605CBE">
            <w:pPr>
              <w:spacing w:before="60" w:after="60"/>
              <w:rPr>
                <w:rFonts w:cs="Angsana New"/>
                <w:lang w:bidi="th-TH"/>
              </w:rPr>
            </w:pPr>
          </w:p>
          <w:p w14:paraId="52924612" w14:textId="77777777" w:rsidR="004C1E72" w:rsidRDefault="004C1E72" w:rsidP="00605CBE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9) If at least one livebirth or stillbirth</w:t>
            </w:r>
            <w:r w:rsidR="00AE124E">
              <w:rPr>
                <w:rFonts w:cs="Angsana New"/>
                <w:u w:val="single"/>
                <w:lang w:bidi="th-TH"/>
              </w:rPr>
              <w:t xml:space="preserve">, did you ever give birth by </w:t>
            </w:r>
            <w:proofErr w:type="spellStart"/>
            <w:r w:rsidR="00AE124E">
              <w:rPr>
                <w:rFonts w:cs="Angsana New"/>
                <w:u w:val="single"/>
                <w:lang w:bidi="th-TH"/>
              </w:rPr>
              <w:t>Caeserean</w:t>
            </w:r>
            <w:proofErr w:type="spellEnd"/>
            <w:r w:rsidR="00AE124E">
              <w:rPr>
                <w:rFonts w:cs="Angsana New"/>
                <w:u w:val="single"/>
                <w:lang w:bidi="th-TH"/>
              </w:rPr>
              <w:t>.</w:t>
            </w:r>
          </w:p>
          <w:p w14:paraId="352FA30F" w14:textId="77777777" w:rsidR="00AE124E" w:rsidRDefault="001C4FF6" w:rsidP="00605CBE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Options: ‘Yes’ or ‘No’</w:t>
            </w:r>
          </w:p>
          <w:p w14:paraId="5A4274AC" w14:textId="77777777" w:rsidR="001C4FF6" w:rsidRDefault="001C4FF6" w:rsidP="00605CBE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confirm this by asking the participant, provided </w:t>
            </w:r>
            <w:r w:rsidR="00A5753F">
              <w:rPr>
                <w:rFonts w:cs="Angsana New"/>
                <w:lang w:bidi="th-TH"/>
              </w:rPr>
              <w:t xml:space="preserve">the </w:t>
            </w:r>
            <w:r w:rsidR="00251B3D">
              <w:rPr>
                <w:rFonts w:cs="Angsana New"/>
                <w:lang w:bidi="th-TH"/>
              </w:rPr>
              <w:t>integer</w:t>
            </w:r>
            <w:r w:rsidR="00A5753F">
              <w:rPr>
                <w:rFonts w:cs="Angsana New"/>
                <w:lang w:bidi="th-TH"/>
              </w:rPr>
              <w:t xml:space="preserve"> value for question 4.,</w:t>
            </w:r>
            <w:r w:rsidR="00F95957">
              <w:rPr>
                <w:rFonts w:cs="Angsana New"/>
                <w:lang w:bidi="th-TH"/>
              </w:rPr>
              <w:t xml:space="preserve"> or 5. </w:t>
            </w:r>
            <w:r w:rsidR="00251B3D">
              <w:rPr>
                <w:rFonts w:cs="Angsana New"/>
                <w:lang w:bidi="th-TH"/>
              </w:rPr>
              <w:t>o</w:t>
            </w:r>
            <w:r w:rsidR="00F95957">
              <w:rPr>
                <w:rFonts w:cs="Angsana New"/>
                <w:lang w:bidi="th-TH"/>
              </w:rPr>
              <w:t xml:space="preserve">r both 4., and 5. </w:t>
            </w:r>
            <w:r w:rsidR="00251B3D">
              <w:rPr>
                <w:rFonts w:cs="Angsana New"/>
                <w:lang w:bidi="th-TH"/>
              </w:rPr>
              <w:t>is/are greater than 1.</w:t>
            </w:r>
          </w:p>
          <w:p w14:paraId="3041D857" w14:textId="77777777" w:rsidR="00305483" w:rsidRDefault="00305483" w:rsidP="00605CBE">
            <w:pPr>
              <w:spacing w:before="60" w:after="60"/>
              <w:rPr>
                <w:rFonts w:cs="Angsana New"/>
                <w:lang w:bidi="th-TH"/>
              </w:rPr>
            </w:pPr>
          </w:p>
          <w:p w14:paraId="48F61596" w14:textId="77777777" w:rsidR="00305483" w:rsidRDefault="00AB6D38" w:rsidP="00605CBE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10) Have you </w:t>
            </w:r>
            <w:r w:rsidR="00AA5496">
              <w:rPr>
                <w:rFonts w:cs="Angsana New"/>
                <w:u w:val="single"/>
                <w:lang w:bidi="th-TH"/>
              </w:rPr>
              <w:t>used contraception in the last year</w:t>
            </w:r>
          </w:p>
          <w:p w14:paraId="434FF5A6" w14:textId="77777777" w:rsidR="001E3FF8" w:rsidRDefault="001E3FF8" w:rsidP="00605CBE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Options: ‘yes’, ‘No’, or ‘I don’t want to disclose</w:t>
            </w:r>
          </w:p>
          <w:p w14:paraId="464FC548" w14:textId="77777777" w:rsidR="00AB35A9" w:rsidRDefault="007F6169" w:rsidP="005D1780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Confirm this by asking the participant. </w:t>
            </w:r>
            <w:r w:rsidR="005128CE">
              <w:rPr>
                <w:rFonts w:cs="Angsana New"/>
                <w:lang w:bidi="th-TH"/>
              </w:rPr>
              <w:t xml:space="preserve">Inform the participant </w:t>
            </w:r>
            <w:r w:rsidR="00282C9D">
              <w:rPr>
                <w:rFonts w:cs="Angsana New"/>
                <w:lang w:bidi="th-TH"/>
              </w:rPr>
              <w:t xml:space="preserve">she is at liberty not to disclose if she </w:t>
            </w:r>
            <w:r w:rsidR="00814562">
              <w:rPr>
                <w:rFonts w:cs="Angsana New"/>
                <w:lang w:bidi="th-TH"/>
              </w:rPr>
              <w:t>doesn’t want to.</w:t>
            </w:r>
            <w:r w:rsidR="00842CF4">
              <w:rPr>
                <w:rFonts w:cs="Angsana New"/>
                <w:lang w:bidi="th-TH"/>
              </w:rPr>
              <w:t xml:space="preserve"> If </w:t>
            </w:r>
            <w:r w:rsidR="00DD0799">
              <w:rPr>
                <w:rFonts w:cs="Angsana New"/>
                <w:lang w:bidi="th-TH"/>
              </w:rPr>
              <w:t>the participant responded ‘Yes’,</w:t>
            </w:r>
            <w:r w:rsidR="00BA5232">
              <w:rPr>
                <w:rFonts w:cs="Angsana New"/>
                <w:lang w:bidi="th-TH"/>
              </w:rPr>
              <w:t xml:space="preserve"> selec</w:t>
            </w:r>
            <w:r w:rsidR="00DE4E2A">
              <w:rPr>
                <w:rFonts w:cs="Angsana New"/>
                <w:lang w:bidi="th-TH"/>
              </w:rPr>
              <w:t>t</w:t>
            </w:r>
            <w:r w:rsidR="00BA5232">
              <w:rPr>
                <w:rFonts w:cs="Angsana New"/>
                <w:lang w:bidi="th-TH"/>
              </w:rPr>
              <w:t xml:space="preserve"> the appropriate option</w:t>
            </w:r>
            <w:r w:rsidR="00DE4E2A">
              <w:rPr>
                <w:rFonts w:cs="Angsana New"/>
                <w:lang w:bidi="th-TH"/>
              </w:rPr>
              <w:t>(s) by asking the participant.</w:t>
            </w:r>
            <w:r w:rsidR="0065450F">
              <w:rPr>
                <w:rFonts w:cs="Angsana New"/>
                <w:lang w:bidi="th-TH"/>
              </w:rPr>
              <w:t xml:space="preserve"> If the participant re</w:t>
            </w:r>
            <w:r w:rsidR="00105981">
              <w:rPr>
                <w:rFonts w:cs="Angsana New"/>
                <w:lang w:bidi="th-TH"/>
              </w:rPr>
              <w:t xml:space="preserve">sponds ‘No’ select the appropriate option for </w:t>
            </w:r>
            <w:r w:rsidR="00F208F2">
              <w:rPr>
                <w:rFonts w:cs="Angsana New"/>
                <w:lang w:bidi="th-TH"/>
              </w:rPr>
              <w:t>(</w:t>
            </w:r>
            <w:r w:rsidR="00F208F2">
              <w:rPr>
                <w:rFonts w:cs="Angsana New"/>
                <w:u w:val="single"/>
                <w:lang w:bidi="th-TH"/>
              </w:rPr>
              <w:t xml:space="preserve">11a) would you have used contraception if it were </w:t>
            </w:r>
            <w:proofErr w:type="gramStart"/>
            <w:r w:rsidR="00F208F2">
              <w:rPr>
                <w:rFonts w:cs="Angsana New"/>
                <w:u w:val="single"/>
                <w:lang w:bidi="th-TH"/>
              </w:rPr>
              <w:t>available)</w:t>
            </w:r>
            <w:r w:rsidR="00411E48">
              <w:rPr>
                <w:rFonts w:cs="Angsana New"/>
                <w:u w:val="single"/>
                <w:lang w:bidi="th-TH"/>
              </w:rPr>
              <w:t xml:space="preserve"> </w:t>
            </w:r>
            <w:r w:rsidR="00190113">
              <w:rPr>
                <w:rFonts w:cs="Angsana New"/>
                <w:u w:val="single"/>
                <w:lang w:bidi="th-TH"/>
              </w:rPr>
              <w:t xml:space="preserve"> </w:t>
            </w:r>
            <w:r w:rsidR="00190113">
              <w:rPr>
                <w:rFonts w:cs="Angsana New"/>
                <w:lang w:bidi="th-TH"/>
              </w:rPr>
              <w:t>after</w:t>
            </w:r>
            <w:proofErr w:type="gramEnd"/>
            <w:r w:rsidR="00190113">
              <w:rPr>
                <w:rFonts w:cs="Angsana New"/>
                <w:lang w:bidi="th-TH"/>
              </w:rPr>
              <w:t xml:space="preserve"> asking the participant.</w:t>
            </w:r>
          </w:p>
          <w:p w14:paraId="088F7201" w14:textId="77777777" w:rsidR="003167F7" w:rsidRDefault="003167F7" w:rsidP="005D1780">
            <w:pPr>
              <w:spacing w:before="60" w:after="60"/>
              <w:rPr>
                <w:rFonts w:cs="Angsana New"/>
                <w:lang w:bidi="th-TH"/>
              </w:rPr>
            </w:pPr>
          </w:p>
          <w:p w14:paraId="5A801540" w14:textId="77777777" w:rsidR="003167F7" w:rsidRDefault="00F86493" w:rsidP="005D1780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12) Have you ever been told by a doctor or other health worker that </w:t>
            </w:r>
            <w:r w:rsidR="00905A3C">
              <w:rPr>
                <w:rFonts w:cs="Angsana New"/>
                <w:u w:val="single"/>
                <w:lang w:bidi="th-TH"/>
              </w:rPr>
              <w:t>you have high blood pressure or hypertension</w:t>
            </w:r>
          </w:p>
          <w:p w14:paraId="0EE9CB07" w14:textId="77777777" w:rsidR="00037127" w:rsidRDefault="00723AAC" w:rsidP="005D1780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Options: </w:t>
            </w:r>
            <w:r w:rsidR="006C7E36">
              <w:rPr>
                <w:rFonts w:cs="Angsana New"/>
                <w:lang w:bidi="th-TH"/>
              </w:rPr>
              <w:t>“</w:t>
            </w:r>
            <w:r>
              <w:rPr>
                <w:rFonts w:cs="Angsana New"/>
                <w:lang w:bidi="th-TH"/>
              </w:rPr>
              <w:t>Yes</w:t>
            </w:r>
            <w:r w:rsidR="006C7E36">
              <w:rPr>
                <w:rFonts w:cs="Angsana New"/>
                <w:lang w:bidi="th-TH"/>
              </w:rPr>
              <w:t>”</w:t>
            </w:r>
            <w:r>
              <w:rPr>
                <w:rFonts w:cs="Angsana New"/>
                <w:lang w:bidi="th-TH"/>
              </w:rPr>
              <w:t xml:space="preserve">, </w:t>
            </w:r>
            <w:r w:rsidR="006C7E36">
              <w:rPr>
                <w:rFonts w:cs="Angsana New"/>
                <w:lang w:bidi="th-TH"/>
              </w:rPr>
              <w:t>“</w:t>
            </w:r>
            <w:r>
              <w:rPr>
                <w:rFonts w:cs="Angsana New"/>
                <w:lang w:bidi="th-TH"/>
              </w:rPr>
              <w:t>No</w:t>
            </w:r>
            <w:r w:rsidR="006C7E36">
              <w:rPr>
                <w:rFonts w:cs="Angsana New"/>
                <w:lang w:bidi="th-TH"/>
              </w:rPr>
              <w:t>”</w:t>
            </w:r>
            <w:r>
              <w:rPr>
                <w:rFonts w:cs="Angsana New"/>
                <w:lang w:bidi="th-TH"/>
              </w:rPr>
              <w:t xml:space="preserve">, or </w:t>
            </w:r>
            <w:r w:rsidR="006C7E36">
              <w:rPr>
                <w:rFonts w:cs="Angsana New"/>
                <w:lang w:bidi="th-TH"/>
              </w:rPr>
              <w:t>“</w:t>
            </w:r>
            <w:r>
              <w:rPr>
                <w:rFonts w:cs="Angsana New"/>
                <w:lang w:bidi="th-TH"/>
              </w:rPr>
              <w:t xml:space="preserve">Don’t </w:t>
            </w:r>
            <w:r w:rsidR="006C7E36">
              <w:rPr>
                <w:rFonts w:cs="Angsana New"/>
                <w:lang w:bidi="th-TH"/>
              </w:rPr>
              <w:t>know”</w:t>
            </w:r>
          </w:p>
          <w:p w14:paraId="5EBF667B" w14:textId="77777777" w:rsidR="006C7E36" w:rsidRDefault="006C7E36" w:rsidP="005D1780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Selecting the appropriate </w:t>
            </w:r>
            <w:r w:rsidR="00427623">
              <w:rPr>
                <w:rFonts w:cs="Angsana New"/>
                <w:lang w:bidi="th-TH"/>
              </w:rPr>
              <w:t>option after asking the participant.</w:t>
            </w:r>
          </w:p>
          <w:p w14:paraId="6B4C701A" w14:textId="77777777" w:rsidR="00AD0FBB" w:rsidRDefault="00AD0FBB" w:rsidP="005D1780">
            <w:pPr>
              <w:spacing w:before="60" w:after="60"/>
              <w:rPr>
                <w:rFonts w:cs="Angsana New"/>
                <w:lang w:bidi="th-TH"/>
              </w:rPr>
            </w:pPr>
          </w:p>
          <w:p w14:paraId="55955D00" w14:textId="77777777" w:rsidR="00AD0FBB" w:rsidRDefault="00EE4E7E" w:rsidP="005D1780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13) Have you ever been treated for worms</w:t>
            </w:r>
          </w:p>
          <w:p w14:paraId="3453E0DD" w14:textId="77777777" w:rsidR="00C9062C" w:rsidRDefault="00C9062C" w:rsidP="00C9062C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Options: “Yes”, “No”, or “Don’t know”</w:t>
            </w:r>
          </w:p>
          <w:p w14:paraId="10E65355" w14:textId="77777777" w:rsidR="00C9062C" w:rsidRDefault="00C9062C" w:rsidP="00C9062C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Remarks: Selecting the appropriate option after asking the participant.</w:t>
            </w:r>
          </w:p>
          <w:p w14:paraId="05CB9A75" w14:textId="77777777" w:rsidR="00EE4E7E" w:rsidRDefault="00EE4E7E" w:rsidP="005D1780">
            <w:pPr>
              <w:spacing w:before="60" w:after="60"/>
              <w:rPr>
                <w:rFonts w:cs="Angsana New"/>
                <w:lang w:bidi="th-TH"/>
              </w:rPr>
            </w:pPr>
          </w:p>
          <w:p w14:paraId="57E3327C" w14:textId="77777777" w:rsidR="00274FAF" w:rsidRDefault="00C9062C" w:rsidP="005D1780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14) </w:t>
            </w:r>
            <w:r w:rsidR="00544941">
              <w:rPr>
                <w:rFonts w:cs="Angsana New"/>
                <w:u w:val="single"/>
                <w:lang w:bidi="th-TH"/>
              </w:rPr>
              <w:t>Have you ever been told by a doctor or other health worker that you have high blood su</w:t>
            </w:r>
            <w:r w:rsidR="00274FAF">
              <w:rPr>
                <w:rFonts w:cs="Angsana New"/>
                <w:u w:val="single"/>
                <w:lang w:bidi="th-TH"/>
              </w:rPr>
              <w:t>gar or diabetes</w:t>
            </w:r>
          </w:p>
          <w:p w14:paraId="32AC6A0B" w14:textId="2F9030A6" w:rsidR="00274FAF" w:rsidRDefault="00274FAF" w:rsidP="00274FAF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Options: “Yes”, “No”, or “Don’t know”</w:t>
            </w:r>
          </w:p>
          <w:p w14:paraId="1B6CF540" w14:textId="77777777" w:rsidR="00274FAF" w:rsidRDefault="00274FAF" w:rsidP="00274FAF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Remarks: Selecting the appropriate option after asking the participant.</w:t>
            </w:r>
          </w:p>
          <w:p w14:paraId="3E095624" w14:textId="77777777" w:rsidR="00274FAF" w:rsidRDefault="00274FAF" w:rsidP="00274FAF">
            <w:pPr>
              <w:spacing w:before="60" w:after="60"/>
              <w:rPr>
                <w:rFonts w:cs="Angsana New"/>
                <w:lang w:bidi="th-TH"/>
              </w:rPr>
            </w:pPr>
          </w:p>
          <w:p w14:paraId="3A5F3238" w14:textId="58EF6043" w:rsidR="00C9062C" w:rsidRDefault="00274FAF" w:rsidP="005D1780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15)</w:t>
            </w:r>
            <w:r w:rsidR="00403D05">
              <w:rPr>
                <w:rFonts w:cs="Angsana New"/>
                <w:u w:val="single"/>
                <w:lang w:bidi="th-TH"/>
              </w:rPr>
              <w:t xml:space="preserve"> Have you ever been told by a doctor or other health worker that you have h</w:t>
            </w:r>
            <w:r w:rsidR="001B56C3">
              <w:rPr>
                <w:rFonts w:cs="Angsana New"/>
                <w:u w:val="single"/>
                <w:lang w:bidi="th-TH"/>
              </w:rPr>
              <w:t xml:space="preserve">eart disease or a chronic heart </w:t>
            </w:r>
            <w:r w:rsidR="00F01967">
              <w:rPr>
                <w:rFonts w:cs="Angsana New"/>
                <w:u w:val="single"/>
                <w:lang w:bidi="th-TH"/>
              </w:rPr>
              <w:t>condition</w:t>
            </w:r>
          </w:p>
          <w:p w14:paraId="34D5F3E9" w14:textId="77777777" w:rsidR="00F01967" w:rsidRDefault="00F01967" w:rsidP="00F01967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Options: “Yes”, “No”, or “Don’t know”</w:t>
            </w:r>
          </w:p>
          <w:p w14:paraId="0EFAF7A2" w14:textId="77777777" w:rsidR="00F01967" w:rsidRDefault="00F01967" w:rsidP="00F01967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Remarks: Selecting the appropriate option after asking the participant.</w:t>
            </w:r>
          </w:p>
          <w:p w14:paraId="069E5B52" w14:textId="77777777" w:rsidR="001B56C3" w:rsidRDefault="001B56C3" w:rsidP="005D1780">
            <w:pPr>
              <w:spacing w:before="60" w:after="60"/>
              <w:rPr>
                <w:rFonts w:cs="Angsana New"/>
                <w:u w:val="single"/>
                <w:lang w:bidi="th-TH"/>
              </w:rPr>
            </w:pPr>
          </w:p>
          <w:p w14:paraId="6097B199" w14:textId="77777777" w:rsidR="00872739" w:rsidRDefault="00872739" w:rsidP="005D1780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16) Have you ever had seizures unrelated to pregnancy/postpar</w:t>
            </w:r>
            <w:r w:rsidR="0050731C">
              <w:rPr>
                <w:rFonts w:cs="Angsana New"/>
                <w:u w:val="single"/>
                <w:lang w:bidi="th-TH"/>
              </w:rPr>
              <w:t>tum</w:t>
            </w:r>
          </w:p>
          <w:p w14:paraId="2A65EFD1" w14:textId="77777777" w:rsidR="0050731C" w:rsidRDefault="0050731C" w:rsidP="0050731C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Options: “Yes”, “No”, or “Don’t know”</w:t>
            </w:r>
          </w:p>
          <w:p w14:paraId="23ADDE2C" w14:textId="77777777" w:rsidR="0050731C" w:rsidRDefault="0050731C" w:rsidP="0050731C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lastRenderedPageBreak/>
              <w:t>Remarks: Selecting the appropriate option after asking the participant.</w:t>
            </w:r>
          </w:p>
          <w:p w14:paraId="2927C938" w14:textId="77777777" w:rsidR="007B5D3D" w:rsidRDefault="007B5D3D" w:rsidP="0050731C">
            <w:pPr>
              <w:spacing w:before="60" w:after="60"/>
              <w:rPr>
                <w:rFonts w:cs="Angsana New"/>
                <w:lang w:bidi="th-TH"/>
              </w:rPr>
            </w:pPr>
          </w:p>
          <w:p w14:paraId="63385E51" w14:textId="3D8385F8" w:rsidR="00BD0701" w:rsidRDefault="00BD0701" w:rsidP="0050731C">
            <w:pPr>
              <w:spacing w:before="60" w:after="60"/>
              <w:rPr>
                <w:rFonts w:cs="Angsana New"/>
                <w:lang w:bidi="th-TH"/>
              </w:rPr>
            </w:pPr>
            <w:r w:rsidRPr="00BD0701">
              <w:rPr>
                <w:rFonts w:cs="Angsana New"/>
                <w:noProof/>
                <w:lang w:bidi="th-TH"/>
              </w:rPr>
              <w:drawing>
                <wp:inline distT="0" distB="0" distL="0" distR="0" wp14:anchorId="79B756A7" wp14:editId="09844386">
                  <wp:extent cx="5732145" cy="2273935"/>
                  <wp:effectExtent l="0" t="0" r="1905" b="0"/>
                  <wp:docPr id="1146708442" name="Picture 1146708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7084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67805" w14:textId="77777777" w:rsidR="007B5D3D" w:rsidRDefault="007B5D3D" w:rsidP="005D1780">
            <w:pPr>
              <w:spacing w:before="60" w:after="60"/>
              <w:rPr>
                <w:rFonts w:cs="Angsana New"/>
                <w:u w:val="single"/>
                <w:lang w:bidi="th-TH"/>
              </w:rPr>
            </w:pPr>
          </w:p>
          <w:p w14:paraId="7ADA7477" w14:textId="0A11E839" w:rsidR="000E7E40" w:rsidRDefault="000E7E40" w:rsidP="005D1780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17. Do you have any other medical condition diagnosed before </w:t>
            </w:r>
            <w:r w:rsidR="007378F4">
              <w:rPr>
                <w:rFonts w:cs="Angsana New"/>
                <w:u w:val="single"/>
                <w:lang w:bidi="th-TH"/>
              </w:rPr>
              <w:t>pregnancy</w:t>
            </w:r>
          </w:p>
          <w:p w14:paraId="29B303A0" w14:textId="77777777" w:rsidR="007378F4" w:rsidRDefault="007378F4" w:rsidP="007378F4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Options: “Yes”, “No”, or “Don’t know”</w:t>
            </w:r>
          </w:p>
          <w:p w14:paraId="4604E613" w14:textId="77777777" w:rsidR="007378F4" w:rsidRDefault="007378F4" w:rsidP="007378F4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Selecting the appropriate option after asking the participant. If the </w:t>
            </w:r>
            <w:r w:rsidR="00D9475F">
              <w:rPr>
                <w:rFonts w:cs="Angsana New"/>
                <w:lang w:bidi="th-TH"/>
              </w:rPr>
              <w:t xml:space="preserve">participant responded “Yes”, provide appropriate </w:t>
            </w:r>
            <w:r w:rsidR="00261EDE">
              <w:rPr>
                <w:rFonts w:cs="Angsana New"/>
                <w:lang w:bidi="th-TH"/>
              </w:rPr>
              <w:t xml:space="preserve">detail </w:t>
            </w:r>
            <w:r w:rsidR="00C853D2">
              <w:rPr>
                <w:rFonts w:cs="Angsana New"/>
                <w:lang w:bidi="th-TH"/>
              </w:rPr>
              <w:t>after</w:t>
            </w:r>
            <w:r w:rsidR="00261EDE">
              <w:rPr>
                <w:rFonts w:cs="Angsana New"/>
                <w:lang w:bidi="th-TH"/>
              </w:rPr>
              <w:t xml:space="preserve"> confirming</w:t>
            </w:r>
            <w:r w:rsidR="00580388">
              <w:rPr>
                <w:rFonts w:cs="Angsana New"/>
                <w:lang w:bidi="th-TH"/>
              </w:rPr>
              <w:t xml:space="preserve"> </w:t>
            </w:r>
            <w:r w:rsidR="00247412">
              <w:rPr>
                <w:rFonts w:cs="Angsana New"/>
                <w:lang w:bidi="th-TH"/>
              </w:rPr>
              <w:t xml:space="preserve">question </w:t>
            </w:r>
            <w:r w:rsidR="00247412">
              <w:rPr>
                <w:rFonts w:cs="Angsana New"/>
                <w:u w:val="single"/>
                <w:lang w:bidi="th-TH"/>
              </w:rPr>
              <w:t>(</w:t>
            </w:r>
            <w:r w:rsidR="005F6140">
              <w:rPr>
                <w:rFonts w:cs="Angsana New"/>
                <w:u w:val="single"/>
                <w:lang w:bidi="th-TH"/>
              </w:rPr>
              <w:t>17a. Please provide further detail)</w:t>
            </w:r>
            <w:r w:rsidR="00C853D2" w:rsidRPr="003F065C">
              <w:rPr>
                <w:rFonts w:cs="Angsana New"/>
                <w:lang w:bidi="th-TH"/>
              </w:rPr>
              <w:t xml:space="preserve"> </w:t>
            </w:r>
            <w:r w:rsidR="00C853D2">
              <w:rPr>
                <w:rFonts w:cs="Angsana New"/>
                <w:lang w:bidi="th-TH"/>
              </w:rPr>
              <w:t>by asking the participant.</w:t>
            </w:r>
          </w:p>
          <w:p w14:paraId="0D7CED43" w14:textId="77777777" w:rsidR="009E3E16" w:rsidRDefault="009E3E16" w:rsidP="007378F4">
            <w:pPr>
              <w:spacing w:before="60" w:after="60"/>
              <w:rPr>
                <w:rFonts w:cs="Angsana New"/>
                <w:lang w:bidi="th-TH"/>
              </w:rPr>
            </w:pPr>
          </w:p>
          <w:p w14:paraId="4A8FD278" w14:textId="77777777" w:rsidR="00626345" w:rsidRDefault="00626345" w:rsidP="007378F4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18. Is the participant currently on any medication that continues during pregnancy</w:t>
            </w:r>
          </w:p>
          <w:p w14:paraId="281758EA" w14:textId="77777777" w:rsidR="0074566F" w:rsidRDefault="0074566F" w:rsidP="007378F4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Options: “Yes”, or “No”</w:t>
            </w:r>
          </w:p>
          <w:p w14:paraId="23C01254" w14:textId="77777777" w:rsidR="0074566F" w:rsidRDefault="0074566F" w:rsidP="007378F4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Confirm this by </w:t>
            </w:r>
            <w:r w:rsidR="00D2791F">
              <w:rPr>
                <w:rFonts w:cs="Angsana New"/>
                <w:lang w:bidi="th-TH"/>
              </w:rPr>
              <w:t>asking the participan</w:t>
            </w:r>
            <w:r w:rsidR="00D5750F">
              <w:rPr>
                <w:rFonts w:cs="Angsana New"/>
                <w:lang w:bidi="th-TH"/>
              </w:rPr>
              <w:t xml:space="preserve">t. If “Yes” </w:t>
            </w:r>
            <w:r w:rsidR="000D28E6">
              <w:rPr>
                <w:rFonts w:cs="Angsana New"/>
                <w:lang w:bidi="th-TH"/>
              </w:rPr>
              <w:t>confirm the medication</w:t>
            </w:r>
            <w:r w:rsidR="000C4F05">
              <w:rPr>
                <w:rFonts w:cs="Angsana New"/>
                <w:lang w:bidi="th-TH"/>
              </w:rPr>
              <w:t>s</w:t>
            </w:r>
            <w:r w:rsidR="003E62D0">
              <w:rPr>
                <w:rFonts w:cs="Angsana New"/>
                <w:lang w:bidi="th-TH"/>
              </w:rPr>
              <w:t xml:space="preserve"> on (</w:t>
            </w:r>
            <w:r w:rsidR="003E62D0" w:rsidRPr="003E62D0">
              <w:rPr>
                <w:rFonts w:cs="Angsana New"/>
                <w:u w:val="single"/>
                <w:lang w:bidi="th-TH"/>
              </w:rPr>
              <w:t>18a. Provide list of drugs</w:t>
            </w:r>
            <w:r w:rsidR="003E62D0">
              <w:rPr>
                <w:rFonts w:cs="Angsana New"/>
                <w:lang w:bidi="th-TH"/>
              </w:rPr>
              <w:t>)</w:t>
            </w:r>
            <w:r w:rsidR="000D28E6">
              <w:rPr>
                <w:rFonts w:cs="Angsana New"/>
                <w:lang w:bidi="th-TH"/>
              </w:rPr>
              <w:t xml:space="preserve"> by asking the participant.</w:t>
            </w:r>
          </w:p>
          <w:p w14:paraId="03BD6D04" w14:textId="77777777" w:rsidR="00BF3E4B" w:rsidRDefault="00BF3E4B" w:rsidP="007378F4">
            <w:pPr>
              <w:spacing w:before="60" w:after="60"/>
              <w:rPr>
                <w:rFonts w:cs="Angsana New"/>
                <w:lang w:bidi="th-TH"/>
              </w:rPr>
            </w:pPr>
          </w:p>
          <w:p w14:paraId="3A8BEEA5" w14:textId="77777777" w:rsidR="00BF3E4B" w:rsidRDefault="00BF3E4B" w:rsidP="007378F4">
            <w:pPr>
              <w:spacing w:before="60" w:after="60"/>
              <w:rPr>
                <w:rFonts w:cs="Angsana New"/>
                <w:lang w:bidi="th-TH"/>
              </w:rPr>
            </w:pPr>
            <w:r w:rsidRPr="00BF3E4B">
              <w:rPr>
                <w:rFonts w:cs="Angsana New"/>
                <w:noProof/>
                <w:lang w:bidi="th-TH"/>
              </w:rPr>
              <w:drawing>
                <wp:inline distT="0" distB="0" distL="0" distR="0" wp14:anchorId="09C38CC7" wp14:editId="2DFC745A">
                  <wp:extent cx="5732145" cy="3009265"/>
                  <wp:effectExtent l="0" t="0" r="1905" b="635"/>
                  <wp:docPr id="403242510" name="Picture 403242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24251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00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30E86" w14:textId="77777777" w:rsidR="00850151" w:rsidRDefault="00850151" w:rsidP="007378F4">
            <w:pPr>
              <w:spacing w:before="60" w:after="60"/>
              <w:rPr>
                <w:rFonts w:cs="Angsana New"/>
                <w:lang w:bidi="th-TH"/>
              </w:rPr>
            </w:pPr>
          </w:p>
          <w:p w14:paraId="16DB5312" w14:textId="77777777" w:rsidR="00631540" w:rsidRDefault="0004416B" w:rsidP="007378F4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19. Does anyone in the participant’s imm</w:t>
            </w:r>
            <w:r w:rsidR="00220C8E">
              <w:rPr>
                <w:rFonts w:cs="Angsana New"/>
                <w:u w:val="single"/>
                <w:lang w:bidi="th-TH"/>
              </w:rPr>
              <w:t>ediate family suffer from diabetes and/or hyper</w:t>
            </w:r>
            <w:r w:rsidR="00F0018D">
              <w:rPr>
                <w:rFonts w:cs="Angsana New"/>
                <w:u w:val="single"/>
                <w:lang w:bidi="th-TH"/>
              </w:rPr>
              <w:t>tension.</w:t>
            </w:r>
          </w:p>
          <w:p w14:paraId="57C50135" w14:textId="77777777" w:rsidR="00F0018D" w:rsidRDefault="00F0018D" w:rsidP="007378F4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lastRenderedPageBreak/>
              <w:t>Options: “Yes” or “No”</w:t>
            </w:r>
          </w:p>
          <w:p w14:paraId="71104ADB" w14:textId="77777777" w:rsidR="00F0018D" w:rsidRDefault="00F0018D" w:rsidP="007378F4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Confirm this </w:t>
            </w:r>
            <w:r w:rsidR="0037025C">
              <w:rPr>
                <w:rFonts w:cs="Angsana New"/>
                <w:lang w:bidi="th-TH"/>
              </w:rPr>
              <w:t>by asking the parti</w:t>
            </w:r>
            <w:r w:rsidR="00235006">
              <w:rPr>
                <w:rFonts w:cs="Angsana New"/>
                <w:lang w:bidi="th-TH"/>
              </w:rPr>
              <w:t>cipant</w:t>
            </w:r>
            <w:r w:rsidR="00B76607">
              <w:rPr>
                <w:rFonts w:cs="Angsana New"/>
                <w:lang w:bidi="th-TH"/>
              </w:rPr>
              <w:t xml:space="preserve">. If </w:t>
            </w:r>
            <w:r w:rsidR="001B4BD0">
              <w:rPr>
                <w:rFonts w:cs="Angsana New"/>
                <w:lang w:bidi="th-TH"/>
              </w:rPr>
              <w:t>participant</w:t>
            </w:r>
            <w:r w:rsidR="00C85650">
              <w:rPr>
                <w:rFonts w:cs="Angsana New"/>
                <w:lang w:bidi="th-TH"/>
              </w:rPr>
              <w:t xml:space="preserve"> </w:t>
            </w:r>
            <w:r w:rsidR="00DD387E">
              <w:rPr>
                <w:rFonts w:cs="Angsana New"/>
                <w:lang w:bidi="th-TH"/>
              </w:rPr>
              <w:t>responds</w:t>
            </w:r>
            <w:r w:rsidR="00C85650">
              <w:rPr>
                <w:rFonts w:cs="Angsana New"/>
                <w:lang w:bidi="th-TH"/>
              </w:rPr>
              <w:t xml:space="preserve"> “Yes”</w:t>
            </w:r>
            <w:r w:rsidR="00F35815">
              <w:rPr>
                <w:rFonts w:cs="Angsana New"/>
                <w:lang w:bidi="th-TH"/>
              </w:rPr>
              <w:t>,</w:t>
            </w:r>
            <w:r w:rsidR="006A23FC">
              <w:rPr>
                <w:rFonts w:cs="Angsana New"/>
                <w:lang w:bidi="th-TH"/>
              </w:rPr>
              <w:t xml:space="preserve"> </w:t>
            </w:r>
            <w:r w:rsidR="00BB017F">
              <w:rPr>
                <w:rFonts w:cs="Angsana New"/>
                <w:lang w:bidi="th-TH"/>
              </w:rPr>
              <w:t xml:space="preserve">provide response </w:t>
            </w:r>
            <w:r w:rsidR="00DB05B2">
              <w:rPr>
                <w:rFonts w:cs="Angsana New"/>
                <w:lang w:bidi="th-TH"/>
              </w:rPr>
              <w:t xml:space="preserve">to </w:t>
            </w:r>
            <w:r w:rsidR="00410102">
              <w:rPr>
                <w:rFonts w:cs="Angsana New"/>
                <w:lang w:bidi="th-TH"/>
              </w:rPr>
              <w:t>(</w:t>
            </w:r>
            <w:r w:rsidR="00410102">
              <w:rPr>
                <w:rFonts w:cs="Angsana New"/>
                <w:u w:val="single"/>
                <w:lang w:bidi="th-TH"/>
              </w:rPr>
              <w:t>19a. Diabetes)</w:t>
            </w:r>
            <w:r w:rsidR="00DB05B2">
              <w:rPr>
                <w:rFonts w:cs="Angsana New"/>
                <w:lang w:bidi="th-TH"/>
              </w:rPr>
              <w:t xml:space="preserve"> and </w:t>
            </w:r>
            <w:r w:rsidR="00DB05B2">
              <w:rPr>
                <w:rFonts w:cs="Angsana New"/>
                <w:u w:val="single"/>
                <w:lang w:bidi="th-TH"/>
              </w:rPr>
              <w:t>(19b. Hypertension)</w:t>
            </w:r>
            <w:r w:rsidR="00D568E4">
              <w:rPr>
                <w:rFonts w:cs="Angsana New"/>
                <w:lang w:bidi="th-TH"/>
              </w:rPr>
              <w:t>.</w:t>
            </w:r>
          </w:p>
          <w:p w14:paraId="45954763" w14:textId="77777777" w:rsidR="00D568E4" w:rsidRDefault="00D568E4" w:rsidP="007378F4">
            <w:pPr>
              <w:spacing w:before="60" w:after="60"/>
              <w:rPr>
                <w:rFonts w:cs="Angsana New"/>
                <w:lang w:bidi="th-TH"/>
              </w:rPr>
            </w:pPr>
          </w:p>
          <w:p w14:paraId="665284FE" w14:textId="77777777" w:rsidR="00D568E4" w:rsidRDefault="00D568E4" w:rsidP="007378F4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19a. Diabetes</w:t>
            </w:r>
          </w:p>
          <w:p w14:paraId="51FBFDBE" w14:textId="77777777" w:rsidR="00F91950" w:rsidRDefault="00F91950" w:rsidP="007378F4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Options: “Parent”</w:t>
            </w:r>
            <w:r w:rsidR="00A4115C">
              <w:rPr>
                <w:rFonts w:cs="Angsana New"/>
                <w:lang w:bidi="th-TH"/>
              </w:rPr>
              <w:t>, “Sibling” or “None”</w:t>
            </w:r>
          </w:p>
          <w:p w14:paraId="0315BFAB" w14:textId="77777777" w:rsidR="00A4115C" w:rsidRDefault="00A4115C" w:rsidP="007378F4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Confirm </w:t>
            </w:r>
            <w:r w:rsidR="00EE4E60">
              <w:rPr>
                <w:rFonts w:cs="Angsana New"/>
                <w:lang w:bidi="th-TH"/>
              </w:rPr>
              <w:t>this by asking the participant and choose the appropriate option.</w:t>
            </w:r>
          </w:p>
          <w:p w14:paraId="2458132C" w14:textId="77777777" w:rsidR="00B4414C" w:rsidRDefault="00B4414C" w:rsidP="007378F4">
            <w:pPr>
              <w:spacing w:before="60" w:after="60"/>
              <w:rPr>
                <w:rFonts w:cs="Angsana New"/>
                <w:lang w:bidi="th-TH"/>
              </w:rPr>
            </w:pPr>
          </w:p>
          <w:p w14:paraId="61E43A8D" w14:textId="50E450DC" w:rsidR="00B4414C" w:rsidRDefault="00B4414C" w:rsidP="00B4414C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19a. Hypertension</w:t>
            </w:r>
          </w:p>
          <w:p w14:paraId="0BA71C93" w14:textId="77777777" w:rsidR="00B4414C" w:rsidRDefault="00B4414C" w:rsidP="00B4414C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Options: “Parent”, “Sibling” or “None”</w:t>
            </w:r>
          </w:p>
          <w:p w14:paraId="7F1CA4C4" w14:textId="77777777" w:rsidR="00B4414C" w:rsidRDefault="00B4414C" w:rsidP="00B4414C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Remarks: Confirm this by asking the participant and choose the appropriate option.</w:t>
            </w:r>
          </w:p>
          <w:p w14:paraId="13A43DAA" w14:textId="77777777" w:rsidR="00E12894" w:rsidRDefault="00E12894" w:rsidP="00B4414C">
            <w:pPr>
              <w:spacing w:before="60" w:after="60"/>
              <w:rPr>
                <w:rFonts w:cs="Angsana New"/>
                <w:lang w:bidi="th-TH"/>
              </w:rPr>
            </w:pPr>
          </w:p>
          <w:p w14:paraId="57F6142D" w14:textId="77777777" w:rsidR="00E12894" w:rsidRDefault="00E12894" w:rsidP="00B4414C">
            <w:pPr>
              <w:spacing w:before="60" w:after="60"/>
              <w:rPr>
                <w:rFonts w:cs="Angsana New"/>
                <w:lang w:bidi="th-TH"/>
              </w:rPr>
            </w:pPr>
            <w:r w:rsidRPr="00E12894">
              <w:rPr>
                <w:rFonts w:cs="Angsana New"/>
                <w:noProof/>
                <w:lang w:bidi="th-TH"/>
              </w:rPr>
              <w:drawing>
                <wp:inline distT="0" distB="0" distL="0" distR="0" wp14:anchorId="4ED4478A" wp14:editId="40C953CC">
                  <wp:extent cx="5732145" cy="3257550"/>
                  <wp:effectExtent l="0" t="0" r="1905" b="0"/>
                  <wp:docPr id="1339571130" name="Picture 1339571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57113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75057" w14:textId="77777777" w:rsidR="00E12894" w:rsidRDefault="00E12894" w:rsidP="00B4414C">
            <w:pPr>
              <w:spacing w:before="60" w:after="60"/>
              <w:rPr>
                <w:rFonts w:cs="Angsana New"/>
                <w:lang w:bidi="th-TH"/>
              </w:rPr>
            </w:pPr>
          </w:p>
          <w:p w14:paraId="08BBDF2C" w14:textId="77777777" w:rsidR="004D79AD" w:rsidRDefault="00BF6E41" w:rsidP="004D79AD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20. Teenage pregnancy (chec</w:t>
            </w:r>
            <w:r w:rsidR="004C1DC3">
              <w:rPr>
                <w:rFonts w:cs="Angsana New"/>
                <w:u w:val="single"/>
                <w:lang w:bidi="th-TH"/>
              </w:rPr>
              <w:t>k ‘Yes’ if the age of the participant is/was</w:t>
            </w:r>
            <w:r w:rsidR="00D12DD9">
              <w:rPr>
                <w:rFonts w:cs="Angsana New"/>
                <w:u w:val="single"/>
                <w:lang w:bidi="th-TH"/>
              </w:rPr>
              <w:t xml:space="preserve"> 13 to 19 years in current or previous pregnancies)</w:t>
            </w:r>
          </w:p>
          <w:p w14:paraId="271B5CF6" w14:textId="77777777" w:rsidR="004D79AD" w:rsidRDefault="004D79AD" w:rsidP="004D79AD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Option:</w:t>
            </w:r>
            <w:r w:rsidR="0023604A">
              <w:rPr>
                <w:rFonts w:cs="Angsana New"/>
                <w:lang w:bidi="th-TH"/>
              </w:rPr>
              <w:t xml:space="preserve"> “Yes” or “No” or “Unknown”</w:t>
            </w:r>
          </w:p>
          <w:p w14:paraId="6A1D3B14" w14:textId="20274C78" w:rsidR="0075337B" w:rsidRDefault="0023604A" w:rsidP="0075337B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confirm </w:t>
            </w:r>
            <w:r w:rsidR="00045971">
              <w:rPr>
                <w:rFonts w:cs="Angsana New"/>
                <w:lang w:bidi="th-TH"/>
              </w:rPr>
              <w:t xml:space="preserve">this by </w:t>
            </w:r>
            <w:r w:rsidR="00F407D7">
              <w:rPr>
                <w:rFonts w:cs="Angsana New"/>
                <w:lang w:bidi="th-TH"/>
              </w:rPr>
              <w:t>obser</w:t>
            </w:r>
            <w:r w:rsidR="00170956">
              <w:rPr>
                <w:rFonts w:cs="Angsana New"/>
                <w:lang w:bidi="th-TH"/>
              </w:rPr>
              <w:t xml:space="preserve">ving or </w:t>
            </w:r>
            <w:r w:rsidR="00045971">
              <w:rPr>
                <w:rFonts w:cs="Angsana New"/>
                <w:lang w:bidi="th-TH"/>
              </w:rPr>
              <w:t>asking the participant</w:t>
            </w:r>
            <w:r w:rsidR="008D4FFE">
              <w:rPr>
                <w:rFonts w:cs="Angsana New"/>
                <w:lang w:bidi="th-TH"/>
              </w:rPr>
              <w:t xml:space="preserve">. If “Yes” confirm </w:t>
            </w:r>
            <w:r>
              <w:rPr>
                <w:rFonts w:cs="Angsana New"/>
                <w:lang w:bidi="th-TH"/>
              </w:rPr>
              <w:t xml:space="preserve">the age of the participant </w:t>
            </w:r>
            <w:r w:rsidR="007912C6">
              <w:rPr>
                <w:rFonts w:cs="Angsana New"/>
                <w:lang w:bidi="th-TH"/>
              </w:rPr>
              <w:t xml:space="preserve">(between </w:t>
            </w:r>
            <w:r w:rsidR="0011347E">
              <w:rPr>
                <w:rFonts w:cs="Angsana New"/>
                <w:lang w:bidi="th-TH"/>
              </w:rPr>
              <w:t>13 to 19</w:t>
            </w:r>
            <w:r w:rsidR="00BD26C5">
              <w:rPr>
                <w:rFonts w:cs="Angsana New"/>
                <w:lang w:bidi="th-TH"/>
              </w:rPr>
              <w:t xml:space="preserve"> years</w:t>
            </w:r>
            <w:r w:rsidR="0011347E">
              <w:rPr>
                <w:rFonts w:cs="Angsana New"/>
                <w:lang w:bidi="th-TH"/>
              </w:rPr>
              <w:t xml:space="preserve">) </w:t>
            </w:r>
            <w:r>
              <w:rPr>
                <w:rFonts w:cs="Angsana New"/>
                <w:lang w:bidi="th-TH"/>
              </w:rPr>
              <w:t xml:space="preserve">by </w:t>
            </w:r>
            <w:r w:rsidR="00AF0A88">
              <w:rPr>
                <w:rFonts w:cs="Angsana New"/>
                <w:lang w:bidi="th-TH"/>
              </w:rPr>
              <w:t xml:space="preserve">checking participant </w:t>
            </w:r>
            <w:r w:rsidR="004B377A">
              <w:rPr>
                <w:rFonts w:cs="Angsana New"/>
                <w:lang w:bidi="th-TH"/>
              </w:rPr>
              <w:t>antenatal</w:t>
            </w:r>
            <w:r w:rsidR="00AE427D">
              <w:rPr>
                <w:rFonts w:cs="Angsana New"/>
                <w:lang w:bidi="th-TH"/>
              </w:rPr>
              <w:t xml:space="preserve"> card, birth certificate, HDSS data </w:t>
            </w:r>
            <w:r w:rsidR="00E946DE">
              <w:rPr>
                <w:rFonts w:cs="Angsana New"/>
                <w:lang w:bidi="th-TH"/>
              </w:rPr>
              <w:t xml:space="preserve">or other source documents as mentioned </w:t>
            </w:r>
            <w:r w:rsidR="00AA4DF6">
              <w:rPr>
                <w:rFonts w:cs="Angsana New"/>
                <w:lang w:bidi="th-TH"/>
              </w:rPr>
              <w:t>on the protocol.</w:t>
            </w:r>
          </w:p>
          <w:p w14:paraId="544197EF" w14:textId="77777777" w:rsidR="0075337B" w:rsidRDefault="0075337B" w:rsidP="004D79AD">
            <w:pPr>
              <w:spacing w:before="60" w:after="60"/>
              <w:rPr>
                <w:rFonts w:cs="Angsana New"/>
                <w:lang w:bidi="th-TH"/>
              </w:rPr>
            </w:pPr>
          </w:p>
          <w:p w14:paraId="5E5B9EAF" w14:textId="77777777" w:rsidR="00907C8F" w:rsidRDefault="00907C8F" w:rsidP="004D79AD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21. Elderly primigravida (</w:t>
            </w:r>
            <w:r w:rsidR="00661B14">
              <w:rPr>
                <w:rFonts w:cs="Angsana New"/>
                <w:u w:val="single"/>
                <w:lang w:bidi="th-TH"/>
              </w:rPr>
              <w:t>&gt;= 35 years)</w:t>
            </w:r>
            <w:r w:rsidR="0002020B">
              <w:rPr>
                <w:rFonts w:cs="Angsana New"/>
                <w:u w:val="single"/>
                <w:lang w:bidi="th-TH"/>
              </w:rPr>
              <w:t xml:space="preserve"> (if the participants’ age at first pregnancy was &gt;=</w:t>
            </w:r>
            <w:r w:rsidR="00F407D7">
              <w:rPr>
                <w:rFonts w:cs="Angsana New"/>
                <w:u w:val="single"/>
                <w:lang w:bidi="th-TH"/>
              </w:rPr>
              <w:t xml:space="preserve"> 35 years)</w:t>
            </w:r>
          </w:p>
          <w:p w14:paraId="41279833" w14:textId="77777777" w:rsidR="00F407D7" w:rsidRDefault="00F407D7" w:rsidP="00F407D7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Option: “Yes” or “No” or “Unknown”</w:t>
            </w:r>
          </w:p>
          <w:p w14:paraId="7C7E5CAB" w14:textId="77777777" w:rsidR="00F407D7" w:rsidRDefault="00F407D7" w:rsidP="00F407D7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confirm this by </w:t>
            </w:r>
            <w:r w:rsidR="00170956">
              <w:rPr>
                <w:rFonts w:cs="Angsana New"/>
                <w:lang w:bidi="th-TH"/>
              </w:rPr>
              <w:t xml:space="preserve">observing or </w:t>
            </w:r>
            <w:r>
              <w:rPr>
                <w:rFonts w:cs="Angsana New"/>
                <w:lang w:bidi="th-TH"/>
              </w:rPr>
              <w:t>asking the participant. If “Yes” confirm the age of the participant</w:t>
            </w:r>
            <w:r w:rsidR="0011347E">
              <w:rPr>
                <w:rFonts w:cs="Angsana New"/>
                <w:lang w:bidi="th-TH"/>
              </w:rPr>
              <w:t xml:space="preserve"> (&gt;=</w:t>
            </w:r>
            <w:r w:rsidR="00BD26C5">
              <w:rPr>
                <w:rFonts w:cs="Angsana New"/>
                <w:lang w:bidi="th-TH"/>
              </w:rPr>
              <w:t xml:space="preserve"> 35 years) </w:t>
            </w:r>
            <w:r>
              <w:rPr>
                <w:rFonts w:cs="Angsana New"/>
                <w:lang w:bidi="th-TH"/>
              </w:rPr>
              <w:t>by checking participant antenatal card, birth certificate, HDSS data or other source documents as mentioned on the protocol.</w:t>
            </w:r>
          </w:p>
          <w:p w14:paraId="215920D8" w14:textId="77777777" w:rsidR="00BD26C5" w:rsidRDefault="00BD26C5" w:rsidP="00F407D7">
            <w:pPr>
              <w:spacing w:before="60" w:after="60"/>
              <w:rPr>
                <w:rFonts w:cs="Angsana New"/>
                <w:lang w:bidi="th-TH"/>
              </w:rPr>
            </w:pPr>
          </w:p>
          <w:p w14:paraId="6475D29E" w14:textId="77777777" w:rsidR="009F685E" w:rsidRDefault="009F685E" w:rsidP="00F407D7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22</w:t>
            </w:r>
            <w:r w:rsidR="0066541B">
              <w:rPr>
                <w:rFonts w:cs="Angsana New"/>
                <w:u w:val="single"/>
                <w:lang w:bidi="th-TH"/>
              </w:rPr>
              <w:t>. Previous large-for gestational age (LGA</w:t>
            </w:r>
            <w:r w:rsidR="00514C68">
              <w:rPr>
                <w:rFonts w:cs="Angsana New"/>
                <w:u w:val="single"/>
                <w:lang w:bidi="th-TH"/>
              </w:rPr>
              <w:t>) baby (&gt;= 3.5kg)</w:t>
            </w:r>
          </w:p>
          <w:p w14:paraId="38C1C28F" w14:textId="77777777" w:rsidR="005E39C8" w:rsidRDefault="005E39C8" w:rsidP="005E39C8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lastRenderedPageBreak/>
              <w:t>Option: “Yes” or “No” or “Unknown”</w:t>
            </w:r>
          </w:p>
          <w:p w14:paraId="5DED6618" w14:textId="4B358CB5" w:rsidR="00037C09" w:rsidRDefault="005E39C8" w:rsidP="005E39C8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</w:t>
            </w:r>
            <w:r w:rsidR="00BC4F62">
              <w:rPr>
                <w:rFonts w:cs="Angsana New"/>
                <w:lang w:bidi="th-TH"/>
              </w:rPr>
              <w:t xml:space="preserve">select </w:t>
            </w:r>
            <w:r w:rsidR="001F3133">
              <w:rPr>
                <w:rFonts w:cs="Angsana New"/>
                <w:lang w:bidi="th-TH"/>
              </w:rPr>
              <w:t xml:space="preserve">the appropriate option by </w:t>
            </w:r>
            <w:r>
              <w:rPr>
                <w:rFonts w:cs="Angsana New"/>
                <w:lang w:bidi="th-TH"/>
              </w:rPr>
              <w:t>confirm</w:t>
            </w:r>
            <w:r w:rsidR="001F3133">
              <w:rPr>
                <w:rFonts w:cs="Angsana New"/>
                <w:lang w:bidi="th-TH"/>
              </w:rPr>
              <w:t>ing</w:t>
            </w:r>
            <w:r>
              <w:rPr>
                <w:rFonts w:cs="Angsana New"/>
                <w:lang w:bidi="th-TH"/>
              </w:rPr>
              <w:t xml:space="preserve"> the </w:t>
            </w:r>
            <w:r w:rsidR="00980ECC">
              <w:rPr>
                <w:rFonts w:cs="Angsana New"/>
                <w:lang w:bidi="th-TH"/>
              </w:rPr>
              <w:t xml:space="preserve">fetal </w:t>
            </w:r>
            <w:r w:rsidR="00BC4F62">
              <w:rPr>
                <w:rFonts w:cs="Angsana New"/>
                <w:lang w:bidi="th-TH"/>
              </w:rPr>
              <w:t>weight</w:t>
            </w:r>
            <w:r w:rsidR="00980ECC">
              <w:rPr>
                <w:rFonts w:cs="Angsana New"/>
                <w:lang w:bidi="th-TH"/>
              </w:rPr>
              <w:t xml:space="preserve"> from the ultrasound scan.</w:t>
            </w:r>
          </w:p>
          <w:p w14:paraId="001F2F97" w14:textId="77777777" w:rsidR="00C33765" w:rsidRDefault="00C33765" w:rsidP="005E39C8">
            <w:pPr>
              <w:spacing w:before="60" w:after="60"/>
              <w:rPr>
                <w:rFonts w:cs="Angsana New"/>
                <w:lang w:bidi="th-TH"/>
              </w:rPr>
            </w:pPr>
          </w:p>
          <w:p w14:paraId="41623DA3" w14:textId="77777777" w:rsidR="00C33765" w:rsidRDefault="00C33765" w:rsidP="005E39C8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23. Previous small-for gestational </w:t>
            </w:r>
            <w:r w:rsidR="00161CD6">
              <w:rPr>
                <w:rFonts w:cs="Angsana New"/>
                <w:u w:val="single"/>
                <w:lang w:bidi="th-TH"/>
              </w:rPr>
              <w:t>age (SGA) baby (&lt;2.5 kg)</w:t>
            </w:r>
          </w:p>
          <w:p w14:paraId="70E37E23" w14:textId="77777777" w:rsidR="00241051" w:rsidRDefault="00241051" w:rsidP="00241051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Option: “Yes” or “No” or “Unknown”</w:t>
            </w:r>
          </w:p>
          <w:p w14:paraId="2D235E1B" w14:textId="77777777" w:rsidR="00241051" w:rsidRDefault="001F3133" w:rsidP="001F3133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Remarks: select the appropriate option by confirming the fetal weight from the ultrasound scan.</w:t>
            </w:r>
          </w:p>
          <w:p w14:paraId="3790A290" w14:textId="77777777" w:rsidR="00203ABD" w:rsidRDefault="00203ABD" w:rsidP="001F3133">
            <w:pPr>
              <w:spacing w:before="60" w:after="60"/>
              <w:rPr>
                <w:rFonts w:cs="Angsana New"/>
                <w:lang w:bidi="th-TH"/>
              </w:rPr>
            </w:pPr>
          </w:p>
          <w:p w14:paraId="7EFB98F7" w14:textId="77777777" w:rsidR="00203ABD" w:rsidRDefault="00203ABD" w:rsidP="001F3133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>24. Previous twins</w:t>
            </w:r>
          </w:p>
          <w:p w14:paraId="1813C5C4" w14:textId="77777777" w:rsidR="00646920" w:rsidRDefault="00646920" w:rsidP="00646920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Option: “Yes” or “No” or “Unknown”</w:t>
            </w:r>
          </w:p>
          <w:p w14:paraId="0147C05B" w14:textId="0E19584C" w:rsidR="00203ABD" w:rsidRPr="00203ABD" w:rsidRDefault="00646920" w:rsidP="00646920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Remarks: Confirm this by asking the participant.</w:t>
            </w:r>
          </w:p>
        </w:tc>
        <w:tc>
          <w:tcPr>
            <w:tcW w:w="2579" w:type="dxa"/>
            <w:vAlign w:val="center"/>
          </w:tcPr>
          <w:p w14:paraId="38AB0B4C" w14:textId="77777777" w:rsidR="001F273A" w:rsidRPr="000F3811" w:rsidRDefault="001F273A" w:rsidP="000F3811">
            <w:pPr>
              <w:spacing w:before="60" w:after="60"/>
              <w:jc w:val="center"/>
              <w:rPr>
                <w:rFonts w:cs="Angsana New"/>
                <w:bCs/>
              </w:rPr>
            </w:pPr>
          </w:p>
        </w:tc>
      </w:tr>
      <w:tr w:rsidR="005A796F" w:rsidRPr="000F3811" w14:paraId="1E052E06" w14:textId="77777777" w:rsidTr="00EE5704">
        <w:tc>
          <w:tcPr>
            <w:tcW w:w="1048" w:type="dxa"/>
            <w:vAlign w:val="center"/>
          </w:tcPr>
          <w:p w14:paraId="417D7700" w14:textId="0B7A0208" w:rsidR="005A796F" w:rsidRDefault="001660F9" w:rsidP="00685FC0">
            <w:pPr>
              <w:spacing w:before="60" w:after="60"/>
              <w:rPr>
                <w:rFonts w:cs="Angsana New"/>
                <w:bCs/>
              </w:rPr>
            </w:pPr>
            <w:r>
              <w:rPr>
                <w:rFonts w:cs="Angsana New"/>
                <w:bCs/>
              </w:rPr>
              <w:lastRenderedPageBreak/>
              <w:t xml:space="preserve"> </w:t>
            </w:r>
          </w:p>
        </w:tc>
        <w:tc>
          <w:tcPr>
            <w:tcW w:w="5439" w:type="dxa"/>
            <w:vAlign w:val="center"/>
          </w:tcPr>
          <w:p w14:paraId="054B0BB4" w14:textId="2DEDDE23" w:rsidR="005A796F" w:rsidRPr="00D01F27" w:rsidRDefault="00770029" w:rsidP="00770029">
            <w:pPr>
              <w:spacing w:before="60" w:after="60"/>
              <w:jc w:val="center"/>
              <w:rPr>
                <w:rFonts w:cs="Angsana New"/>
                <w:b/>
                <w:bCs/>
                <w:lang w:bidi="th-TH"/>
              </w:rPr>
            </w:pPr>
            <w:r w:rsidRPr="00D01F27">
              <w:rPr>
                <w:rFonts w:cs="Angsana New"/>
                <w:b/>
                <w:bCs/>
                <w:lang w:bidi="th-TH"/>
              </w:rPr>
              <w:t>Socio</w:t>
            </w:r>
            <w:r w:rsidR="00D01F27" w:rsidRPr="00D01F27">
              <w:rPr>
                <w:rFonts w:cs="Angsana New"/>
                <w:b/>
                <w:bCs/>
                <w:lang w:bidi="th-TH"/>
              </w:rPr>
              <w:t>economic And Demographic</w:t>
            </w:r>
          </w:p>
        </w:tc>
        <w:tc>
          <w:tcPr>
            <w:tcW w:w="2579" w:type="dxa"/>
            <w:vAlign w:val="center"/>
          </w:tcPr>
          <w:p w14:paraId="2B0C9D8F" w14:textId="77777777" w:rsidR="005A796F" w:rsidRPr="000F3811" w:rsidRDefault="005A796F" w:rsidP="000F3811">
            <w:pPr>
              <w:spacing w:before="60" w:after="60"/>
              <w:jc w:val="center"/>
              <w:rPr>
                <w:rFonts w:cs="Angsana New"/>
                <w:bCs/>
              </w:rPr>
            </w:pPr>
          </w:p>
        </w:tc>
      </w:tr>
      <w:tr w:rsidR="00D01F27" w:rsidRPr="000F3811" w14:paraId="2989F4B4" w14:textId="77777777" w:rsidTr="00EE5704">
        <w:tc>
          <w:tcPr>
            <w:tcW w:w="1048" w:type="dxa"/>
            <w:vAlign w:val="center"/>
          </w:tcPr>
          <w:p w14:paraId="11ACA927" w14:textId="77777777" w:rsidR="00D01F27" w:rsidRDefault="00D01F27" w:rsidP="00685FC0">
            <w:pPr>
              <w:spacing w:before="60" w:after="60"/>
              <w:rPr>
                <w:rFonts w:cs="Angsana New"/>
                <w:bCs/>
              </w:rPr>
            </w:pPr>
          </w:p>
        </w:tc>
        <w:tc>
          <w:tcPr>
            <w:tcW w:w="5439" w:type="dxa"/>
            <w:vAlign w:val="center"/>
          </w:tcPr>
          <w:p w14:paraId="27E1E4CF" w14:textId="564EFEBE" w:rsidR="00D01F27" w:rsidRPr="00D01F27" w:rsidRDefault="00D01F27" w:rsidP="00770029">
            <w:pPr>
              <w:spacing w:before="60" w:after="60"/>
              <w:jc w:val="center"/>
              <w:rPr>
                <w:rFonts w:cs="Angsana New"/>
                <w:b/>
                <w:bCs/>
                <w:lang w:bidi="th-TH"/>
              </w:rPr>
            </w:pPr>
            <w:r w:rsidRPr="00D01F27">
              <w:rPr>
                <w:rFonts w:cs="Angsana New"/>
                <w:b/>
                <w:bCs/>
                <w:noProof/>
                <w:lang w:bidi="th-TH"/>
              </w:rPr>
              <w:drawing>
                <wp:inline distT="0" distB="0" distL="0" distR="0" wp14:anchorId="2F8FB171" wp14:editId="79DC97FC">
                  <wp:extent cx="4660900" cy="8452098"/>
                  <wp:effectExtent l="0" t="0" r="6350" b="6350"/>
                  <wp:docPr id="1781344278" name="Picture 1781344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3442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617" cy="850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vAlign w:val="center"/>
          </w:tcPr>
          <w:p w14:paraId="2013900D" w14:textId="77777777" w:rsidR="00D01F27" w:rsidRPr="000F3811" w:rsidRDefault="00D01F27" w:rsidP="000F3811">
            <w:pPr>
              <w:spacing w:before="60" w:after="60"/>
              <w:jc w:val="center"/>
              <w:rPr>
                <w:rFonts w:cs="Angsana New"/>
                <w:bCs/>
              </w:rPr>
            </w:pPr>
          </w:p>
        </w:tc>
      </w:tr>
      <w:tr w:rsidR="00D01F27" w:rsidRPr="000F3811" w14:paraId="57F1C210" w14:textId="77777777" w:rsidTr="00EE5704">
        <w:tc>
          <w:tcPr>
            <w:tcW w:w="1048" w:type="dxa"/>
            <w:vAlign w:val="center"/>
          </w:tcPr>
          <w:p w14:paraId="35D32DA5" w14:textId="77777777" w:rsidR="00D01F27" w:rsidRDefault="00D01F27" w:rsidP="00685FC0">
            <w:pPr>
              <w:spacing w:before="60" w:after="60"/>
              <w:rPr>
                <w:rFonts w:cs="Angsana New"/>
                <w:bCs/>
              </w:rPr>
            </w:pPr>
          </w:p>
        </w:tc>
        <w:tc>
          <w:tcPr>
            <w:tcW w:w="5439" w:type="dxa"/>
            <w:vAlign w:val="center"/>
          </w:tcPr>
          <w:p w14:paraId="3313D64D" w14:textId="19D98E1D" w:rsidR="00D01F27" w:rsidRPr="008B09BF" w:rsidRDefault="000827D8" w:rsidP="000827D8">
            <w:pPr>
              <w:pStyle w:val="ListParagraph"/>
              <w:numPr>
                <w:ilvl w:val="0"/>
                <w:numId w:val="41"/>
              </w:num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What is </w:t>
            </w:r>
            <w:r w:rsidR="008B09BF">
              <w:rPr>
                <w:rFonts w:cs="Angsana New"/>
                <w:u w:val="single"/>
                <w:lang w:bidi="th-TH"/>
              </w:rPr>
              <w:t>your ethnicity?</w:t>
            </w:r>
          </w:p>
          <w:p w14:paraId="0442C043" w14:textId="50674B6E" w:rsidR="00053DE0" w:rsidRDefault="00053DE0" w:rsidP="008B09BF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Dropdown: </w:t>
            </w:r>
            <w:r w:rsidR="008E7B65">
              <w:rPr>
                <w:rFonts w:cs="Angsana New"/>
                <w:lang w:bidi="th-TH"/>
              </w:rPr>
              <w:t>“Mandinka”, “</w:t>
            </w:r>
            <w:proofErr w:type="spellStart"/>
            <w:r w:rsidR="008E7B65">
              <w:rPr>
                <w:rFonts w:cs="Angsana New"/>
                <w:lang w:bidi="th-TH"/>
              </w:rPr>
              <w:t>Wollof</w:t>
            </w:r>
            <w:proofErr w:type="spellEnd"/>
            <w:r w:rsidR="008E7B65">
              <w:rPr>
                <w:rFonts w:cs="Angsana New"/>
                <w:lang w:bidi="th-TH"/>
              </w:rPr>
              <w:t>”</w:t>
            </w:r>
            <w:r w:rsidR="00942FB7">
              <w:rPr>
                <w:rFonts w:cs="Angsana New"/>
                <w:lang w:bidi="th-TH"/>
              </w:rPr>
              <w:t xml:space="preserve">,” </w:t>
            </w:r>
            <w:proofErr w:type="spellStart"/>
            <w:r w:rsidR="00942FB7">
              <w:rPr>
                <w:rFonts w:cs="Angsana New"/>
                <w:lang w:bidi="th-TH"/>
              </w:rPr>
              <w:t>Sarahule</w:t>
            </w:r>
            <w:proofErr w:type="spellEnd"/>
            <w:r w:rsidR="008E7B65">
              <w:rPr>
                <w:rFonts w:cs="Angsana New"/>
                <w:lang w:bidi="th-TH"/>
              </w:rPr>
              <w:t>”</w:t>
            </w:r>
            <w:r w:rsidR="005C5A4B">
              <w:rPr>
                <w:rFonts w:cs="Angsana New"/>
                <w:lang w:bidi="th-TH"/>
              </w:rPr>
              <w:t>, “Jola”, “Fula”, or “Other”</w:t>
            </w:r>
          </w:p>
          <w:p w14:paraId="4B069980" w14:textId="6616C73C" w:rsidR="008B09BF" w:rsidRPr="005D62D3" w:rsidRDefault="00864883" w:rsidP="008B09BF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Confirm this by asking the </w:t>
            </w:r>
            <w:r w:rsidR="00942FB7">
              <w:rPr>
                <w:rFonts w:cs="Angsana New"/>
                <w:lang w:bidi="th-TH"/>
              </w:rPr>
              <w:t>participant and</w:t>
            </w:r>
            <w:r w:rsidR="009A3D56">
              <w:rPr>
                <w:rFonts w:cs="Angsana New"/>
                <w:lang w:bidi="th-TH"/>
              </w:rPr>
              <w:t xml:space="preserve"> choose the appropriate option</w:t>
            </w:r>
            <w:r w:rsidR="00053DE0">
              <w:rPr>
                <w:rFonts w:cs="Angsana New"/>
                <w:lang w:bidi="th-TH"/>
              </w:rPr>
              <w:t>.</w:t>
            </w:r>
            <w:r w:rsidR="00E74FEC">
              <w:rPr>
                <w:rFonts w:cs="Angsana New"/>
                <w:lang w:bidi="th-TH"/>
              </w:rPr>
              <w:t xml:space="preserve"> If the participant responds “Other”</w:t>
            </w:r>
            <w:r w:rsidR="004B7D61">
              <w:rPr>
                <w:rFonts w:cs="Angsana New"/>
                <w:lang w:bidi="th-TH"/>
              </w:rPr>
              <w:t xml:space="preserve">, </w:t>
            </w:r>
            <w:r w:rsidR="005D62D3">
              <w:rPr>
                <w:rFonts w:cs="Angsana New"/>
                <w:lang w:bidi="th-TH"/>
              </w:rPr>
              <w:t>complete (</w:t>
            </w:r>
            <w:r w:rsidR="005D62D3">
              <w:rPr>
                <w:rFonts w:cs="Angsana New"/>
                <w:u w:val="single"/>
                <w:lang w:bidi="th-TH"/>
              </w:rPr>
              <w:t>1a. Please specify your ethnicity)</w:t>
            </w:r>
            <w:r w:rsidR="005D62D3">
              <w:rPr>
                <w:rFonts w:cs="Angsana New"/>
                <w:lang w:bidi="th-TH"/>
              </w:rPr>
              <w:t xml:space="preserve"> </w:t>
            </w:r>
            <w:r w:rsidR="00362687">
              <w:rPr>
                <w:rFonts w:cs="Angsana New"/>
                <w:lang w:bidi="th-TH"/>
              </w:rPr>
              <w:t>further</w:t>
            </w:r>
            <w:r w:rsidR="00EE059F">
              <w:rPr>
                <w:rFonts w:cs="Angsana New"/>
                <w:lang w:bidi="th-TH"/>
              </w:rPr>
              <w:t xml:space="preserve"> asking the participant for the specific ethnicity.</w:t>
            </w:r>
          </w:p>
          <w:p w14:paraId="2304BBD1" w14:textId="77777777" w:rsidR="00EE1E0B" w:rsidRDefault="00EE1E0B" w:rsidP="008B09BF">
            <w:pPr>
              <w:spacing w:before="60" w:after="60"/>
              <w:rPr>
                <w:rFonts w:cs="Angsana New"/>
                <w:lang w:bidi="th-TH"/>
              </w:rPr>
            </w:pPr>
          </w:p>
          <w:p w14:paraId="097220CA" w14:textId="0FB52F37" w:rsidR="00EE1E0B" w:rsidRDefault="00EE1E0B" w:rsidP="00EE1E0B">
            <w:pPr>
              <w:pStyle w:val="ListParagraph"/>
              <w:numPr>
                <w:ilvl w:val="0"/>
                <w:numId w:val="41"/>
              </w:num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What is </w:t>
            </w:r>
            <w:r w:rsidR="0071782F">
              <w:rPr>
                <w:rFonts w:cs="Angsana New"/>
                <w:u w:val="single"/>
                <w:lang w:bidi="th-TH"/>
              </w:rPr>
              <w:t>your</w:t>
            </w:r>
            <w:r>
              <w:rPr>
                <w:rFonts w:cs="Angsana New"/>
                <w:u w:val="single"/>
                <w:lang w:bidi="th-TH"/>
              </w:rPr>
              <w:t xml:space="preserve"> marital </w:t>
            </w:r>
            <w:proofErr w:type="gramStart"/>
            <w:r w:rsidR="006504FE">
              <w:rPr>
                <w:rFonts w:cs="Angsana New"/>
                <w:u w:val="single"/>
                <w:lang w:bidi="th-TH"/>
              </w:rPr>
              <w:t>status</w:t>
            </w:r>
            <w:proofErr w:type="gramEnd"/>
          </w:p>
          <w:p w14:paraId="3C8C5A24" w14:textId="47143710" w:rsidR="00EE1E0B" w:rsidRDefault="000013F5" w:rsidP="000013F5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Dropdown:</w:t>
            </w:r>
            <w:r w:rsidR="00D90636">
              <w:rPr>
                <w:rFonts w:cs="Angsana New"/>
                <w:lang w:bidi="th-TH"/>
              </w:rPr>
              <w:t xml:space="preserve"> “</w:t>
            </w:r>
            <w:r w:rsidR="0071782F">
              <w:rPr>
                <w:rFonts w:cs="Angsana New"/>
                <w:lang w:bidi="th-TH"/>
              </w:rPr>
              <w:t>Married”, “Single</w:t>
            </w:r>
            <w:r w:rsidR="00C161AE">
              <w:rPr>
                <w:rFonts w:cs="Angsana New"/>
                <w:lang w:bidi="th-TH"/>
              </w:rPr>
              <w:t>”, or “Unwilling to disclose”</w:t>
            </w:r>
          </w:p>
          <w:p w14:paraId="66BB956F" w14:textId="7DAE21CC" w:rsidR="00C161AE" w:rsidRPr="00F47FDF" w:rsidRDefault="00C161AE" w:rsidP="000013F5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Remarks: Confirm this by asking the participant</w:t>
            </w:r>
            <w:r w:rsidR="00DE329F">
              <w:rPr>
                <w:rFonts w:cs="Angsana New"/>
                <w:lang w:bidi="th-TH"/>
              </w:rPr>
              <w:t xml:space="preserve"> and choose the appropriate option.</w:t>
            </w:r>
            <w:r w:rsidR="001678A1">
              <w:rPr>
                <w:rFonts w:cs="Angsana New"/>
                <w:lang w:bidi="th-TH"/>
              </w:rPr>
              <w:t xml:space="preserve"> If the participant responds “Married”</w:t>
            </w:r>
            <w:r w:rsidR="00D06164">
              <w:rPr>
                <w:rFonts w:cs="Angsana New"/>
                <w:lang w:bidi="th-TH"/>
              </w:rPr>
              <w:t>, complete (</w:t>
            </w:r>
            <w:r w:rsidR="00D06164">
              <w:rPr>
                <w:rFonts w:cs="Angsana New"/>
                <w:u w:val="single"/>
                <w:lang w:bidi="th-TH"/>
              </w:rPr>
              <w:t xml:space="preserve">2a. How many co-wives do </w:t>
            </w:r>
            <w:r w:rsidR="00F47FDF">
              <w:rPr>
                <w:rFonts w:cs="Angsana New"/>
                <w:u w:val="single"/>
                <w:lang w:bidi="th-TH"/>
              </w:rPr>
              <w:t>you have)</w:t>
            </w:r>
            <w:r w:rsidR="00F47FDF">
              <w:rPr>
                <w:rFonts w:cs="Angsana New"/>
                <w:lang w:bidi="th-TH"/>
              </w:rPr>
              <w:t xml:space="preserve"> </w:t>
            </w:r>
            <w:r w:rsidR="00C376D8">
              <w:rPr>
                <w:rFonts w:cs="Angsana New"/>
                <w:lang w:bidi="th-TH"/>
              </w:rPr>
              <w:t xml:space="preserve">further asking the participant for the number </w:t>
            </w:r>
            <w:r w:rsidR="003F429B">
              <w:rPr>
                <w:rFonts w:cs="Angsana New"/>
                <w:lang w:bidi="th-TH"/>
              </w:rPr>
              <w:t>of co-wives.</w:t>
            </w:r>
          </w:p>
          <w:p w14:paraId="20E61485" w14:textId="77777777" w:rsidR="0071782F" w:rsidRDefault="0071782F" w:rsidP="000013F5">
            <w:pPr>
              <w:spacing w:before="60" w:after="60"/>
              <w:rPr>
                <w:rFonts w:cs="Angsana New"/>
                <w:lang w:bidi="th-TH"/>
              </w:rPr>
            </w:pPr>
          </w:p>
          <w:p w14:paraId="65EEF341" w14:textId="1A364E6E" w:rsidR="0071782F" w:rsidRDefault="00B258FF" w:rsidP="00B258FF">
            <w:pPr>
              <w:spacing w:before="60" w:after="60"/>
              <w:rPr>
                <w:rFonts w:cs="Angsana New"/>
                <w:u w:val="single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2b. How many members does the household </w:t>
            </w:r>
            <w:r w:rsidR="00AE554C">
              <w:rPr>
                <w:rFonts w:cs="Angsana New"/>
                <w:u w:val="single"/>
                <w:lang w:bidi="th-TH"/>
              </w:rPr>
              <w:t>have.</w:t>
            </w:r>
          </w:p>
          <w:p w14:paraId="430583C1" w14:textId="77777777" w:rsidR="0080178D" w:rsidRDefault="00783B55" w:rsidP="0080178D">
            <w:p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 xml:space="preserve">Remarks: </w:t>
            </w:r>
            <w:r w:rsidR="005F543E">
              <w:rPr>
                <w:rFonts w:cs="Angsana New"/>
                <w:lang w:bidi="th-TH"/>
              </w:rPr>
              <w:t>C</w:t>
            </w:r>
            <w:r>
              <w:rPr>
                <w:rFonts w:cs="Angsana New"/>
                <w:lang w:bidi="th-TH"/>
              </w:rPr>
              <w:t>onfirm this by asking the participant</w:t>
            </w:r>
            <w:r w:rsidR="006057E4">
              <w:rPr>
                <w:rFonts w:cs="Angsana New"/>
                <w:lang w:bidi="th-TH"/>
              </w:rPr>
              <w:t>.</w:t>
            </w:r>
          </w:p>
          <w:p w14:paraId="1A6D50E7" w14:textId="77777777" w:rsidR="0080178D" w:rsidRDefault="0080178D" w:rsidP="0080178D">
            <w:pPr>
              <w:spacing w:before="60" w:after="60"/>
              <w:rPr>
                <w:rFonts w:cs="Angsana New"/>
                <w:lang w:bidi="th-TH"/>
              </w:rPr>
            </w:pPr>
          </w:p>
          <w:p w14:paraId="2EC7EE0C" w14:textId="77777777" w:rsidR="0080178D" w:rsidRPr="00580007" w:rsidRDefault="00580007" w:rsidP="0080178D">
            <w:pPr>
              <w:pStyle w:val="ListParagraph"/>
              <w:numPr>
                <w:ilvl w:val="0"/>
                <w:numId w:val="41"/>
              </w:numPr>
              <w:spacing w:before="60" w:after="60"/>
              <w:rPr>
                <w:rFonts w:cs="Angsana New"/>
                <w:u w:val="single"/>
                <w:lang w:bidi="th-TH"/>
              </w:rPr>
            </w:pPr>
            <w:r w:rsidRPr="00580007">
              <w:rPr>
                <w:rFonts w:ascii="Open Sans" w:hAnsi="Open Sans" w:cs="Open Sans"/>
                <w:color w:val="000000"/>
                <w:sz w:val="20"/>
                <w:u w:val="single"/>
                <w:shd w:val="clear" w:color="auto" w:fill="FFFFFF"/>
              </w:rPr>
              <w:t xml:space="preserve">What is the primary construction material of the housing unit's exterior </w:t>
            </w:r>
            <w:proofErr w:type="gramStart"/>
            <w:r w:rsidRPr="00580007">
              <w:rPr>
                <w:rFonts w:ascii="Open Sans" w:hAnsi="Open Sans" w:cs="Open Sans"/>
                <w:color w:val="000000"/>
                <w:sz w:val="20"/>
                <w:u w:val="single"/>
                <w:shd w:val="clear" w:color="auto" w:fill="FFFFFF"/>
              </w:rPr>
              <w:t>walls</w:t>
            </w:r>
            <w:proofErr w:type="gramEnd"/>
          </w:p>
          <w:p w14:paraId="6F0DEDE9" w14:textId="765A39BD" w:rsidR="00580007" w:rsidRDefault="00A600C4" w:rsidP="00A600C4">
            <w:pPr>
              <w:spacing w:before="60" w:after="60"/>
              <w:ind w:left="3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Dropdown: “Reinforced concrete”</w:t>
            </w:r>
            <w:r w:rsidR="00A631A2">
              <w:rPr>
                <w:rFonts w:cs="Angsana New"/>
                <w:lang w:bidi="th-TH"/>
              </w:rPr>
              <w:t>, “Brick”</w:t>
            </w:r>
            <w:r w:rsidR="00BB01F6">
              <w:rPr>
                <w:rFonts w:cs="Angsana New"/>
                <w:lang w:bidi="th-TH"/>
              </w:rPr>
              <w:t>,” Cement</w:t>
            </w:r>
            <w:r w:rsidR="00E64FA8">
              <w:rPr>
                <w:rFonts w:cs="Angsana New"/>
                <w:lang w:bidi="th-TH"/>
              </w:rPr>
              <w:t xml:space="preserve"> bricks</w:t>
            </w:r>
            <w:r w:rsidR="00A631A2">
              <w:rPr>
                <w:rFonts w:cs="Angsana New"/>
                <w:lang w:bidi="th-TH"/>
              </w:rPr>
              <w:t>”</w:t>
            </w:r>
            <w:r w:rsidR="00E64FA8">
              <w:rPr>
                <w:rFonts w:cs="Angsana New"/>
                <w:lang w:bidi="th-TH"/>
              </w:rPr>
              <w:t>, or “Mud or earth bricks”</w:t>
            </w:r>
          </w:p>
          <w:p w14:paraId="12B8AA9E" w14:textId="77777777" w:rsidR="00835350" w:rsidRDefault="00835350" w:rsidP="00A600C4">
            <w:pPr>
              <w:spacing w:before="60" w:after="60"/>
              <w:ind w:left="3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Remarks: Confirm this by asking the participant.</w:t>
            </w:r>
          </w:p>
          <w:p w14:paraId="3FCAF304" w14:textId="77777777" w:rsidR="00983E17" w:rsidRDefault="00983E17" w:rsidP="00A600C4">
            <w:pPr>
              <w:spacing w:before="60" w:after="60"/>
              <w:ind w:left="360"/>
              <w:rPr>
                <w:rFonts w:cs="Angsana New"/>
                <w:lang w:bidi="th-TH"/>
              </w:rPr>
            </w:pPr>
          </w:p>
          <w:p w14:paraId="7A3A0840" w14:textId="77777777" w:rsidR="00983E17" w:rsidRPr="00464A06" w:rsidRDefault="00464A06" w:rsidP="00271C1B">
            <w:pPr>
              <w:pStyle w:val="ListParagraph"/>
              <w:numPr>
                <w:ilvl w:val="0"/>
                <w:numId w:val="41"/>
              </w:numPr>
              <w:spacing w:before="60" w:after="60"/>
              <w:rPr>
                <w:rFonts w:cs="Angsana New"/>
                <w:u w:val="single"/>
                <w:lang w:bidi="th-TH"/>
              </w:rPr>
            </w:pPr>
            <w:r w:rsidRPr="00464A06">
              <w:rPr>
                <w:rFonts w:ascii="Open Sans" w:hAnsi="Open Sans" w:cs="Open Sans"/>
                <w:color w:val="000000"/>
                <w:sz w:val="20"/>
                <w:u w:val="single"/>
                <w:shd w:val="clear" w:color="auto" w:fill="FFFFFF"/>
              </w:rPr>
              <w:t xml:space="preserve">What is the primary fuel source your household uses for </w:t>
            </w:r>
            <w:proofErr w:type="gramStart"/>
            <w:r w:rsidRPr="00464A06">
              <w:rPr>
                <w:rFonts w:ascii="Open Sans" w:hAnsi="Open Sans" w:cs="Open Sans"/>
                <w:color w:val="000000"/>
                <w:sz w:val="20"/>
                <w:u w:val="single"/>
                <w:shd w:val="clear" w:color="auto" w:fill="FFFFFF"/>
              </w:rPr>
              <w:t>cooking</w:t>
            </w:r>
            <w:proofErr w:type="gramEnd"/>
          </w:p>
          <w:p w14:paraId="2B6E3C7E" w14:textId="39012A91" w:rsidR="00464A06" w:rsidRDefault="00463494" w:rsidP="00464A06">
            <w:pPr>
              <w:spacing w:before="60" w:after="60"/>
              <w:ind w:left="3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Drop</w:t>
            </w:r>
            <w:r w:rsidR="005D1BBE">
              <w:rPr>
                <w:rFonts w:cs="Angsana New"/>
                <w:lang w:bidi="th-TH"/>
              </w:rPr>
              <w:t>down: “gas fuel</w:t>
            </w:r>
            <w:r w:rsidR="00B62373">
              <w:rPr>
                <w:rFonts w:cs="Angsana New"/>
                <w:lang w:bidi="th-TH"/>
              </w:rPr>
              <w:t xml:space="preserve"> </w:t>
            </w:r>
            <w:r w:rsidR="005D1BBE">
              <w:rPr>
                <w:rFonts w:cs="Angsana New"/>
                <w:lang w:bidi="th-TH"/>
              </w:rPr>
              <w:t>(methane</w:t>
            </w:r>
            <w:r w:rsidR="00B15AB1">
              <w:rPr>
                <w:rFonts w:cs="Angsana New"/>
                <w:lang w:bidi="th-TH"/>
              </w:rPr>
              <w:t xml:space="preserve"> from tank, biogas)</w:t>
            </w:r>
            <w:r w:rsidR="005D1BBE">
              <w:rPr>
                <w:rFonts w:cs="Angsana New"/>
                <w:lang w:bidi="th-TH"/>
              </w:rPr>
              <w:t>”</w:t>
            </w:r>
            <w:r w:rsidR="0047611B">
              <w:rPr>
                <w:rFonts w:cs="Angsana New"/>
                <w:lang w:bidi="th-TH"/>
              </w:rPr>
              <w:t>,</w:t>
            </w:r>
            <w:r w:rsidR="00B15AB1">
              <w:rPr>
                <w:rFonts w:cs="Angsana New"/>
                <w:lang w:bidi="th-TH"/>
              </w:rPr>
              <w:t xml:space="preserve"> or “wood-based (charcoal or firewood)”</w:t>
            </w:r>
          </w:p>
          <w:p w14:paraId="13BF48E3" w14:textId="77777777" w:rsidR="00C42BCE" w:rsidRDefault="00C42BCE" w:rsidP="00464A06">
            <w:pPr>
              <w:spacing w:before="60" w:after="60"/>
              <w:ind w:left="36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Remarks: Confirm this by asking the participant.</w:t>
            </w:r>
          </w:p>
          <w:p w14:paraId="289C93A7" w14:textId="77777777" w:rsidR="00C1741F" w:rsidRDefault="00C1741F" w:rsidP="00464A06">
            <w:pPr>
              <w:spacing w:before="60" w:after="60"/>
              <w:ind w:left="360"/>
              <w:rPr>
                <w:rFonts w:cs="Angsana New"/>
                <w:lang w:bidi="th-TH"/>
              </w:rPr>
            </w:pPr>
          </w:p>
          <w:p w14:paraId="10DB251B" w14:textId="77777777" w:rsidR="002B19F1" w:rsidRPr="00D830D5" w:rsidRDefault="002B19F1" w:rsidP="002B19F1">
            <w:pPr>
              <w:pStyle w:val="ListParagraph"/>
              <w:numPr>
                <w:ilvl w:val="0"/>
                <w:numId w:val="41"/>
              </w:numPr>
              <w:spacing w:before="60" w:after="60"/>
              <w:rPr>
                <w:rFonts w:cs="Angsana New"/>
                <w:lang w:bidi="th-TH"/>
              </w:rPr>
            </w:pPr>
            <w:r>
              <w:rPr>
                <w:rFonts w:cs="Angsana New"/>
                <w:u w:val="single"/>
                <w:lang w:bidi="th-TH"/>
              </w:rPr>
              <w:t xml:space="preserve">What is the </w:t>
            </w:r>
            <w:r w:rsidR="000117C6">
              <w:rPr>
                <w:rFonts w:cs="Angsana New"/>
                <w:u w:val="single"/>
                <w:lang w:bidi="th-TH"/>
              </w:rPr>
              <w:t xml:space="preserve">primary </w:t>
            </w:r>
            <w:r w:rsidR="005F7099">
              <w:rPr>
                <w:rFonts w:cs="Angsana New"/>
                <w:u w:val="single"/>
                <w:lang w:bidi="th-TH"/>
              </w:rPr>
              <w:t xml:space="preserve">fuel source your household uses for </w:t>
            </w:r>
            <w:r w:rsidR="00D830D5">
              <w:rPr>
                <w:rFonts w:cs="Angsana New"/>
                <w:u w:val="single"/>
                <w:lang w:bidi="th-TH"/>
              </w:rPr>
              <w:t>lighting?</w:t>
            </w:r>
          </w:p>
          <w:p w14:paraId="018AD2A2" w14:textId="51018417" w:rsidR="00D830D5" w:rsidRPr="00D830D5" w:rsidRDefault="00D830D5" w:rsidP="00D830D5">
            <w:pPr>
              <w:pStyle w:val="ListParagraph"/>
              <w:spacing w:before="60" w:after="60"/>
              <w:rPr>
                <w:rFonts w:cs="Angsana New"/>
                <w:u w:val="single"/>
                <w:lang w:bidi="th-TH"/>
              </w:rPr>
            </w:pPr>
          </w:p>
        </w:tc>
        <w:tc>
          <w:tcPr>
            <w:tcW w:w="2579" w:type="dxa"/>
            <w:vAlign w:val="center"/>
          </w:tcPr>
          <w:p w14:paraId="45BF5376" w14:textId="77777777" w:rsidR="00D01F27" w:rsidRPr="000F3811" w:rsidRDefault="00D01F27" w:rsidP="000F3811">
            <w:pPr>
              <w:spacing w:before="60" w:after="60"/>
              <w:jc w:val="center"/>
              <w:rPr>
                <w:rFonts w:cs="Angsana New"/>
                <w:bCs/>
              </w:rPr>
            </w:pPr>
          </w:p>
        </w:tc>
      </w:tr>
    </w:tbl>
    <w:p w14:paraId="7167C65D" w14:textId="77777777" w:rsidR="00EE5704" w:rsidRPr="000F3811" w:rsidRDefault="00EE5704" w:rsidP="000F3811">
      <w:pPr>
        <w:pStyle w:val="NormalWeb"/>
        <w:spacing w:before="120" w:beforeAutospacing="0" w:after="0" w:afterAutospacing="0"/>
        <w:ind w:left="851"/>
        <w:rPr>
          <w:rFonts w:ascii="Verdana" w:hAnsi="Verdana" w:cs="Times New Roman"/>
          <w:sz w:val="20"/>
          <w:szCs w:val="20"/>
        </w:rPr>
      </w:pPr>
    </w:p>
    <w:p w14:paraId="5351FC30" w14:textId="1D44F75E" w:rsidR="00D60013" w:rsidRPr="000F3811" w:rsidRDefault="00D60013" w:rsidP="000F3811">
      <w:pPr>
        <w:pStyle w:val="Heading1"/>
        <w:rPr>
          <w:sz w:val="20"/>
        </w:rPr>
      </w:pPr>
      <w:r w:rsidRPr="000F3811">
        <w:rPr>
          <w:sz w:val="20"/>
        </w:rPr>
        <w:t xml:space="preserve">Appendix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497"/>
      </w:tblGrid>
      <w:tr w:rsidR="00D60013" w:rsidRPr="000F3811" w14:paraId="58866CA1" w14:textId="77777777" w:rsidTr="004021C4">
        <w:tc>
          <w:tcPr>
            <w:tcW w:w="2520" w:type="dxa"/>
          </w:tcPr>
          <w:p w14:paraId="1FE44879" w14:textId="77777777" w:rsidR="00D60013" w:rsidRPr="000F3811" w:rsidRDefault="00D60013" w:rsidP="000F3811">
            <w:pPr>
              <w:spacing w:before="0"/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Appendix number</w:t>
            </w:r>
          </w:p>
        </w:tc>
        <w:tc>
          <w:tcPr>
            <w:tcW w:w="6497" w:type="dxa"/>
          </w:tcPr>
          <w:p w14:paraId="13BD1975" w14:textId="77777777" w:rsidR="00D60013" w:rsidRPr="000F3811" w:rsidRDefault="00D60013" w:rsidP="000F3811">
            <w:pPr>
              <w:spacing w:before="0"/>
              <w:rPr>
                <w:lang w:val="en-GB"/>
              </w:rPr>
            </w:pPr>
            <w:r w:rsidRPr="000F3811">
              <w:rPr>
                <w:b/>
                <w:lang w:val="en-GB"/>
              </w:rPr>
              <w:t xml:space="preserve">Title </w:t>
            </w:r>
            <w:r w:rsidRPr="000F3811">
              <w:rPr>
                <w:lang w:val="en-GB"/>
              </w:rPr>
              <w:t>(as referenced on the appendix)</w:t>
            </w:r>
          </w:p>
        </w:tc>
      </w:tr>
      <w:tr w:rsidR="00D60013" w:rsidRPr="000F3811" w14:paraId="43F18353" w14:textId="77777777" w:rsidTr="004021C4">
        <w:trPr>
          <w:trHeight w:val="283"/>
        </w:trPr>
        <w:tc>
          <w:tcPr>
            <w:tcW w:w="2520" w:type="dxa"/>
          </w:tcPr>
          <w:p w14:paraId="38022F23" w14:textId="77777777" w:rsidR="00D60013" w:rsidRPr="000F3811" w:rsidRDefault="00D60013" w:rsidP="000F3811">
            <w:pPr>
              <w:spacing w:before="60" w:after="60"/>
              <w:rPr>
                <w:lang w:val="en-GB"/>
              </w:rPr>
            </w:pPr>
            <w:r w:rsidRPr="000F3811">
              <w:rPr>
                <w:lang w:val="en-GB"/>
              </w:rPr>
              <w:t>Appendix 01</w:t>
            </w:r>
          </w:p>
        </w:tc>
        <w:tc>
          <w:tcPr>
            <w:tcW w:w="6497" w:type="dxa"/>
          </w:tcPr>
          <w:p w14:paraId="46D7129A" w14:textId="77777777" w:rsidR="00D60013" w:rsidRPr="000F3811" w:rsidRDefault="00D60013" w:rsidP="000F3811">
            <w:pPr>
              <w:spacing w:before="60" w:after="60"/>
              <w:rPr>
                <w:lang w:val="en-GB"/>
              </w:rPr>
            </w:pPr>
            <w:r w:rsidRPr="000F3811">
              <w:rPr>
                <w:lang w:val="en-GB"/>
              </w:rPr>
              <w:t>Document Version History</w:t>
            </w:r>
          </w:p>
        </w:tc>
      </w:tr>
      <w:tr w:rsidR="00D60013" w:rsidRPr="000F3811" w14:paraId="720CD9C0" w14:textId="77777777" w:rsidTr="004021C4">
        <w:trPr>
          <w:trHeight w:val="283"/>
        </w:trPr>
        <w:tc>
          <w:tcPr>
            <w:tcW w:w="2520" w:type="dxa"/>
          </w:tcPr>
          <w:p w14:paraId="2347D7C7" w14:textId="2349FE4A" w:rsidR="00D60013" w:rsidRPr="000F3811" w:rsidRDefault="00D60013" w:rsidP="000F3811">
            <w:pPr>
              <w:spacing w:before="60" w:after="60"/>
              <w:rPr>
                <w:lang w:val="en-GB"/>
              </w:rPr>
            </w:pPr>
          </w:p>
        </w:tc>
        <w:tc>
          <w:tcPr>
            <w:tcW w:w="6497" w:type="dxa"/>
          </w:tcPr>
          <w:p w14:paraId="162DB1DB" w14:textId="1959C0E6" w:rsidR="00D60013" w:rsidRPr="000F3811" w:rsidRDefault="00D60013" w:rsidP="000F3811">
            <w:pPr>
              <w:spacing w:before="60" w:after="60"/>
              <w:rPr>
                <w:lang w:val="en-GB"/>
              </w:rPr>
            </w:pPr>
          </w:p>
        </w:tc>
      </w:tr>
    </w:tbl>
    <w:p w14:paraId="79D28D64" w14:textId="77777777" w:rsidR="00D60013" w:rsidRPr="000F3811" w:rsidRDefault="00D60013" w:rsidP="000F3811"/>
    <w:p w14:paraId="53FE9197" w14:textId="5D139542" w:rsidR="000B1075" w:rsidRPr="000F3811" w:rsidRDefault="000B1075" w:rsidP="000F3811">
      <w:pPr>
        <w:pStyle w:val="Heading1"/>
        <w:rPr>
          <w:sz w:val="20"/>
        </w:rPr>
      </w:pPr>
      <w:r w:rsidRPr="000F3811">
        <w:rPr>
          <w:sz w:val="20"/>
        </w:rPr>
        <w:t>Re</w:t>
      </w:r>
      <w:r w:rsidR="00300D3E" w:rsidRPr="000F3811">
        <w:rPr>
          <w:sz w:val="20"/>
        </w:rPr>
        <w:t>ferences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7"/>
      </w:tblGrid>
      <w:tr w:rsidR="00511CB9" w:rsidRPr="000F3811" w14:paraId="670A0727" w14:textId="77777777" w:rsidTr="006B5C05">
        <w:tc>
          <w:tcPr>
            <w:tcW w:w="9576" w:type="dxa"/>
          </w:tcPr>
          <w:p w14:paraId="0C45A650" w14:textId="1178C6A0" w:rsidR="00511CB9" w:rsidRPr="000F3811" w:rsidRDefault="00511CB9" w:rsidP="000F3811">
            <w:pPr>
              <w:spacing w:before="0"/>
              <w:rPr>
                <w:lang w:val="en-GB"/>
              </w:rPr>
            </w:pPr>
            <w:r w:rsidRPr="000F3811">
              <w:rPr>
                <w:lang w:val="en-GB"/>
              </w:rPr>
              <w:t xml:space="preserve">Protocol </w:t>
            </w:r>
          </w:p>
        </w:tc>
      </w:tr>
      <w:tr w:rsidR="00511CB9" w:rsidRPr="000F3811" w14:paraId="67410B9D" w14:textId="77777777" w:rsidTr="006B5C05">
        <w:tc>
          <w:tcPr>
            <w:tcW w:w="9576" w:type="dxa"/>
          </w:tcPr>
          <w:p w14:paraId="4230DAA7" w14:textId="237B98DB" w:rsidR="00511CB9" w:rsidRPr="000F3811" w:rsidRDefault="00511CB9" w:rsidP="000F3811">
            <w:pPr>
              <w:spacing w:before="0"/>
              <w:rPr>
                <w:lang w:val="fr-FR"/>
              </w:rPr>
            </w:pPr>
          </w:p>
        </w:tc>
      </w:tr>
      <w:tr w:rsidR="00511CB9" w:rsidRPr="000F3811" w14:paraId="5AA1557C" w14:textId="77777777" w:rsidTr="006B5C05">
        <w:tc>
          <w:tcPr>
            <w:tcW w:w="9576" w:type="dxa"/>
          </w:tcPr>
          <w:p w14:paraId="2A460101" w14:textId="3876ED0B" w:rsidR="00511CB9" w:rsidRPr="000F3811" w:rsidRDefault="00511CB9" w:rsidP="000F3811">
            <w:pPr>
              <w:spacing w:before="0"/>
              <w:rPr>
                <w:lang w:val="en-GB"/>
              </w:rPr>
            </w:pPr>
          </w:p>
        </w:tc>
      </w:tr>
    </w:tbl>
    <w:p w14:paraId="4D924F28" w14:textId="77777777" w:rsidR="00CC7632" w:rsidRPr="000F3811" w:rsidRDefault="00CC7632" w:rsidP="000F3811">
      <w:pPr>
        <w:rPr>
          <w:rFonts w:cs="Arial"/>
          <w:bCs/>
        </w:rPr>
      </w:pPr>
    </w:p>
    <w:p w14:paraId="00F3848E" w14:textId="1F465AC8" w:rsidR="002418A8" w:rsidRPr="000F3811" w:rsidRDefault="002418A8" w:rsidP="000F3811">
      <w:pPr>
        <w:pStyle w:val="Heading1"/>
        <w:rPr>
          <w:sz w:val="20"/>
        </w:rPr>
      </w:pPr>
      <w:bookmarkStart w:id="10" w:name="_Toc305591592"/>
      <w:r w:rsidRPr="000F3811">
        <w:rPr>
          <w:sz w:val="20"/>
        </w:rPr>
        <w:t>Attachments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5"/>
        <w:gridCol w:w="6482"/>
      </w:tblGrid>
      <w:tr w:rsidR="00511CB9" w:rsidRPr="000F3811" w14:paraId="15906DE7" w14:textId="77777777" w:rsidTr="006B5C05">
        <w:tc>
          <w:tcPr>
            <w:tcW w:w="2628" w:type="dxa"/>
          </w:tcPr>
          <w:p w14:paraId="4E92B056" w14:textId="77777777" w:rsidR="00511CB9" w:rsidRPr="000F3811" w:rsidRDefault="00511CB9" w:rsidP="000F3811">
            <w:pPr>
              <w:spacing w:before="0"/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Attachment number</w:t>
            </w:r>
          </w:p>
        </w:tc>
        <w:tc>
          <w:tcPr>
            <w:tcW w:w="6948" w:type="dxa"/>
          </w:tcPr>
          <w:p w14:paraId="6C83C102" w14:textId="77777777" w:rsidR="00511CB9" w:rsidRPr="000F3811" w:rsidRDefault="00511CB9" w:rsidP="000F3811">
            <w:pPr>
              <w:spacing w:before="0"/>
              <w:rPr>
                <w:lang w:val="en-GB"/>
              </w:rPr>
            </w:pPr>
            <w:r w:rsidRPr="000F3811">
              <w:rPr>
                <w:b/>
                <w:lang w:val="en-GB"/>
              </w:rPr>
              <w:t xml:space="preserve">Title </w:t>
            </w:r>
            <w:r w:rsidRPr="000F3811">
              <w:rPr>
                <w:lang w:val="en-GB"/>
              </w:rPr>
              <w:t>(as referenced on the attachment)</w:t>
            </w:r>
          </w:p>
        </w:tc>
      </w:tr>
      <w:tr w:rsidR="00511CB9" w:rsidRPr="000F3811" w14:paraId="3AB7D7FF" w14:textId="77777777" w:rsidTr="006B5C05">
        <w:tc>
          <w:tcPr>
            <w:tcW w:w="2628" w:type="dxa"/>
          </w:tcPr>
          <w:p w14:paraId="60D4FA47" w14:textId="77777777" w:rsidR="00511CB9" w:rsidRPr="000F3811" w:rsidRDefault="00511CB9" w:rsidP="000F3811">
            <w:pPr>
              <w:spacing w:before="0"/>
              <w:rPr>
                <w:lang w:val="en-GB"/>
              </w:rPr>
            </w:pPr>
            <w:r w:rsidRPr="000F3811">
              <w:rPr>
                <w:lang w:val="en-GB"/>
              </w:rPr>
              <w:t>Attachment 01</w:t>
            </w:r>
          </w:p>
        </w:tc>
        <w:tc>
          <w:tcPr>
            <w:tcW w:w="6948" w:type="dxa"/>
          </w:tcPr>
          <w:p w14:paraId="65925AF2" w14:textId="77777777" w:rsidR="00511CB9" w:rsidRPr="000F3811" w:rsidRDefault="00511CB9" w:rsidP="000F3811">
            <w:pPr>
              <w:spacing w:before="0"/>
              <w:rPr>
                <w:lang w:val="en-GB"/>
              </w:rPr>
            </w:pPr>
            <w:r w:rsidRPr="000F3811">
              <w:rPr>
                <w:lang w:val="en-GB"/>
              </w:rPr>
              <w:t>List title of the attachment</w:t>
            </w:r>
          </w:p>
        </w:tc>
      </w:tr>
      <w:tr w:rsidR="00511CB9" w:rsidRPr="000F3811" w14:paraId="48F088AC" w14:textId="77777777" w:rsidTr="006B5C05">
        <w:tc>
          <w:tcPr>
            <w:tcW w:w="2628" w:type="dxa"/>
          </w:tcPr>
          <w:p w14:paraId="39E6228F" w14:textId="77777777" w:rsidR="00511CB9" w:rsidRPr="000F3811" w:rsidRDefault="00511CB9" w:rsidP="000F3811">
            <w:pPr>
              <w:spacing w:before="0"/>
              <w:rPr>
                <w:lang w:val="en-GB"/>
              </w:rPr>
            </w:pPr>
            <w:r w:rsidRPr="000F3811">
              <w:rPr>
                <w:lang w:val="en-GB"/>
              </w:rPr>
              <w:lastRenderedPageBreak/>
              <w:t>Attachment 02</w:t>
            </w:r>
          </w:p>
        </w:tc>
        <w:tc>
          <w:tcPr>
            <w:tcW w:w="6948" w:type="dxa"/>
          </w:tcPr>
          <w:p w14:paraId="4CC8A862" w14:textId="77777777" w:rsidR="00511CB9" w:rsidRPr="000F3811" w:rsidRDefault="00511CB9" w:rsidP="000F3811">
            <w:pPr>
              <w:spacing w:before="0"/>
              <w:rPr>
                <w:lang w:val="en-GB"/>
              </w:rPr>
            </w:pPr>
            <w:r w:rsidRPr="000F3811">
              <w:rPr>
                <w:lang w:val="en-GB"/>
              </w:rPr>
              <w:t>List title of the attachment</w:t>
            </w:r>
          </w:p>
        </w:tc>
      </w:tr>
      <w:tr w:rsidR="00511CB9" w:rsidRPr="000F3811" w14:paraId="5EC2B315" w14:textId="77777777" w:rsidTr="006B5C05">
        <w:tc>
          <w:tcPr>
            <w:tcW w:w="2628" w:type="dxa"/>
          </w:tcPr>
          <w:p w14:paraId="4EB81CDA" w14:textId="77777777" w:rsidR="00511CB9" w:rsidRPr="000F3811" w:rsidRDefault="00511CB9" w:rsidP="000F3811">
            <w:pPr>
              <w:spacing w:before="0"/>
              <w:rPr>
                <w:lang w:val="en-GB"/>
              </w:rPr>
            </w:pPr>
            <w:r w:rsidRPr="000F3811">
              <w:rPr>
                <w:lang w:val="en-GB"/>
              </w:rPr>
              <w:t>Attachment 03</w:t>
            </w:r>
          </w:p>
        </w:tc>
        <w:tc>
          <w:tcPr>
            <w:tcW w:w="6948" w:type="dxa"/>
          </w:tcPr>
          <w:p w14:paraId="0837C665" w14:textId="77777777" w:rsidR="00511CB9" w:rsidRPr="000F3811" w:rsidRDefault="00511CB9" w:rsidP="000F3811">
            <w:pPr>
              <w:spacing w:before="0"/>
              <w:rPr>
                <w:lang w:val="en-GB"/>
              </w:rPr>
            </w:pPr>
            <w:r w:rsidRPr="000F3811">
              <w:rPr>
                <w:lang w:val="en-GB"/>
              </w:rPr>
              <w:t>List title of the attachment</w:t>
            </w:r>
          </w:p>
        </w:tc>
      </w:tr>
    </w:tbl>
    <w:p w14:paraId="6915695E" w14:textId="77777777" w:rsidR="00511CB9" w:rsidRPr="000F3811" w:rsidRDefault="00511CB9" w:rsidP="000F3811"/>
    <w:p w14:paraId="626D92BB" w14:textId="7BB469F7" w:rsidR="00734E89" w:rsidRPr="000F3811" w:rsidRDefault="00734E89" w:rsidP="000F3811">
      <w:pPr>
        <w:spacing w:before="0"/>
      </w:pPr>
      <w:r w:rsidRPr="000F3811">
        <w:br w:type="page"/>
      </w:r>
    </w:p>
    <w:p w14:paraId="53522928" w14:textId="4AB1D960" w:rsidR="00D60013" w:rsidRPr="000F3811" w:rsidRDefault="00D60013" w:rsidP="000F3811"/>
    <w:p w14:paraId="562A7F21" w14:textId="77777777" w:rsidR="00734E89" w:rsidRPr="000F3811" w:rsidRDefault="00734E89" w:rsidP="000F3811">
      <w:pPr>
        <w:spacing w:before="0"/>
        <w:rPr>
          <w:b/>
          <w:lang w:val="en-GB"/>
        </w:rPr>
      </w:pPr>
      <w:r w:rsidRPr="000F3811">
        <w:rPr>
          <w:b/>
          <w:lang w:val="en-GB"/>
        </w:rPr>
        <w:t>Appendix 01 Document Version History</w:t>
      </w:r>
    </w:p>
    <w:p w14:paraId="375C041C" w14:textId="77777777" w:rsidR="00734E89" w:rsidRPr="000F3811" w:rsidRDefault="00734E89" w:rsidP="000F3811">
      <w:pPr>
        <w:spacing w:before="0"/>
        <w:rPr>
          <w:lang w:val="en-GB"/>
        </w:rPr>
      </w:pPr>
    </w:p>
    <w:p w14:paraId="601667F5" w14:textId="77777777" w:rsidR="00734E89" w:rsidRPr="000F3811" w:rsidRDefault="00734E89" w:rsidP="000F3811">
      <w:pPr>
        <w:spacing w:before="0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3724"/>
        <w:gridCol w:w="1386"/>
        <w:gridCol w:w="2369"/>
      </w:tblGrid>
      <w:tr w:rsidR="00734E89" w:rsidRPr="000F3811" w14:paraId="669206F5" w14:textId="77777777" w:rsidTr="006B5C05">
        <w:tc>
          <w:tcPr>
            <w:tcW w:w="1601" w:type="dxa"/>
          </w:tcPr>
          <w:p w14:paraId="569F0E46" w14:textId="77777777" w:rsidR="00734E89" w:rsidRPr="000F3811" w:rsidRDefault="00734E89" w:rsidP="000F3811">
            <w:pPr>
              <w:spacing w:before="0"/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Version number</w:t>
            </w:r>
          </w:p>
        </w:tc>
        <w:tc>
          <w:tcPr>
            <w:tcW w:w="4087" w:type="dxa"/>
          </w:tcPr>
          <w:p w14:paraId="2EF37F54" w14:textId="77777777" w:rsidR="00734E89" w:rsidRPr="000F3811" w:rsidRDefault="00734E89" w:rsidP="000F3811">
            <w:pPr>
              <w:spacing w:before="0"/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 xml:space="preserve">Change history </w:t>
            </w:r>
          </w:p>
          <w:p w14:paraId="4E688292" w14:textId="77777777" w:rsidR="00734E89" w:rsidRPr="000F3811" w:rsidRDefault="00734E89" w:rsidP="000F3811">
            <w:pPr>
              <w:spacing w:before="0"/>
              <w:rPr>
                <w:b/>
                <w:lang w:val="en-GB"/>
              </w:rPr>
            </w:pPr>
          </w:p>
        </w:tc>
        <w:tc>
          <w:tcPr>
            <w:tcW w:w="1440" w:type="dxa"/>
          </w:tcPr>
          <w:p w14:paraId="1A65F8B4" w14:textId="77777777" w:rsidR="00734E89" w:rsidRPr="000F3811" w:rsidRDefault="00734E89" w:rsidP="000F3811">
            <w:pPr>
              <w:spacing w:before="0"/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Author</w:t>
            </w:r>
          </w:p>
        </w:tc>
        <w:tc>
          <w:tcPr>
            <w:tcW w:w="2448" w:type="dxa"/>
          </w:tcPr>
          <w:p w14:paraId="5502C6D0" w14:textId="77777777" w:rsidR="00734E89" w:rsidRPr="000F3811" w:rsidRDefault="00734E89" w:rsidP="000F3811">
            <w:pPr>
              <w:spacing w:before="0"/>
              <w:rPr>
                <w:b/>
                <w:lang w:val="en-GB"/>
              </w:rPr>
            </w:pPr>
            <w:r w:rsidRPr="000F3811">
              <w:rPr>
                <w:b/>
                <w:lang w:val="en-GB"/>
              </w:rPr>
              <w:t>Date</w:t>
            </w:r>
          </w:p>
        </w:tc>
      </w:tr>
      <w:tr w:rsidR="00734E89" w:rsidRPr="000F3811" w14:paraId="4A82659E" w14:textId="77777777" w:rsidTr="006B5C05">
        <w:tc>
          <w:tcPr>
            <w:tcW w:w="1601" w:type="dxa"/>
          </w:tcPr>
          <w:p w14:paraId="0B21C657" w14:textId="77777777" w:rsidR="00734E89" w:rsidRPr="000F3811" w:rsidRDefault="00734E89" w:rsidP="000F3811">
            <w:pPr>
              <w:spacing w:before="0"/>
              <w:jc w:val="center"/>
              <w:rPr>
                <w:i/>
                <w:lang w:val="en-GB"/>
              </w:rPr>
            </w:pPr>
            <w:r w:rsidRPr="000F3811">
              <w:rPr>
                <w:i/>
                <w:lang w:val="en-GB"/>
              </w:rPr>
              <w:t>State Version</w:t>
            </w:r>
          </w:p>
        </w:tc>
        <w:tc>
          <w:tcPr>
            <w:tcW w:w="4087" w:type="dxa"/>
          </w:tcPr>
          <w:p w14:paraId="29C2A936" w14:textId="77777777" w:rsidR="00734E89" w:rsidRPr="000F3811" w:rsidRDefault="00734E89" w:rsidP="000F3811">
            <w:pPr>
              <w:spacing w:before="0"/>
              <w:rPr>
                <w:i/>
                <w:lang w:val="en-GB"/>
              </w:rPr>
            </w:pPr>
            <w:r w:rsidRPr="000F3811">
              <w:rPr>
                <w:i/>
                <w:lang w:val="en-GB"/>
              </w:rPr>
              <w:t xml:space="preserve">Provide brief account of the </w:t>
            </w:r>
            <w:proofErr w:type="gramStart"/>
            <w:r w:rsidRPr="000F3811">
              <w:rPr>
                <w:i/>
                <w:lang w:val="en-GB"/>
              </w:rPr>
              <w:t>changes</w:t>
            </w:r>
            <w:proofErr w:type="gramEnd"/>
          </w:p>
          <w:p w14:paraId="2BE23989" w14:textId="77777777" w:rsidR="00734E89" w:rsidRPr="000F3811" w:rsidRDefault="00734E89" w:rsidP="000F3811">
            <w:pPr>
              <w:spacing w:before="0"/>
              <w:rPr>
                <w:i/>
                <w:lang w:val="en-GB"/>
              </w:rPr>
            </w:pPr>
          </w:p>
        </w:tc>
        <w:tc>
          <w:tcPr>
            <w:tcW w:w="1440" w:type="dxa"/>
          </w:tcPr>
          <w:p w14:paraId="20C60A19" w14:textId="77777777" w:rsidR="00734E89" w:rsidRPr="000F3811" w:rsidRDefault="00734E89" w:rsidP="000F3811">
            <w:pPr>
              <w:spacing w:before="0"/>
              <w:rPr>
                <w:i/>
                <w:lang w:val="en-GB"/>
              </w:rPr>
            </w:pPr>
            <w:r w:rsidRPr="000F3811">
              <w:rPr>
                <w:i/>
                <w:lang w:val="en-GB"/>
              </w:rPr>
              <w:t>Name of author</w:t>
            </w:r>
          </w:p>
        </w:tc>
        <w:tc>
          <w:tcPr>
            <w:tcW w:w="2448" w:type="dxa"/>
          </w:tcPr>
          <w:p w14:paraId="687E25F0" w14:textId="77777777" w:rsidR="00734E89" w:rsidRPr="000F3811" w:rsidRDefault="00734E89" w:rsidP="000F3811">
            <w:pPr>
              <w:spacing w:before="0"/>
              <w:rPr>
                <w:i/>
                <w:lang w:val="en-GB"/>
              </w:rPr>
            </w:pPr>
            <w:r w:rsidRPr="000F3811">
              <w:rPr>
                <w:i/>
                <w:lang w:val="en-GB"/>
              </w:rPr>
              <w:t>Same as implementation date</w:t>
            </w:r>
          </w:p>
        </w:tc>
      </w:tr>
    </w:tbl>
    <w:p w14:paraId="23ED19F5" w14:textId="77777777" w:rsidR="00734E89" w:rsidRPr="000F3811" w:rsidRDefault="00734E89" w:rsidP="000F3811"/>
    <w:sectPr w:rsidR="00734E89" w:rsidRPr="000F3811" w:rsidSect="00EE5704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code="9"/>
      <w:pgMar w:top="1440" w:right="1440" w:bottom="1440" w:left="1440" w:header="720" w:footer="720" w:gutter="0"/>
      <w:paperSrc w:first="15" w:other="15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7357E" w14:textId="77777777" w:rsidR="0024081C" w:rsidRDefault="0024081C">
      <w:r>
        <w:separator/>
      </w:r>
    </w:p>
  </w:endnote>
  <w:endnote w:type="continuationSeparator" w:id="0">
    <w:p w14:paraId="100289A0" w14:textId="77777777" w:rsidR="0024081C" w:rsidRDefault="0024081C">
      <w:r>
        <w:continuationSeparator/>
      </w:r>
    </w:p>
  </w:endnote>
  <w:endnote w:type="continuationNotice" w:id="1">
    <w:p w14:paraId="14CB0724" w14:textId="77777777" w:rsidR="0024081C" w:rsidRDefault="0024081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6629" w14:textId="77777777" w:rsidR="00AC0170" w:rsidRDefault="00A154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C01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F8EFD0" w14:textId="77777777" w:rsidR="00AC0170" w:rsidRDefault="00AC01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EAEB1" w14:textId="77777777" w:rsidR="00C71597" w:rsidRDefault="00C71597" w:rsidP="002A7CD7">
    <w:pPr>
      <w:pStyle w:val="Footer"/>
      <w:tabs>
        <w:tab w:val="clear" w:pos="4153"/>
        <w:tab w:val="clear" w:pos="8306"/>
        <w:tab w:val="right" w:pos="9072"/>
      </w:tabs>
      <w:spacing w:before="0"/>
    </w:pPr>
  </w:p>
  <w:tbl>
    <w:tblPr>
      <w:tblW w:w="0" w:type="auto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965"/>
      <w:gridCol w:w="844"/>
      <w:gridCol w:w="851"/>
      <w:gridCol w:w="2551"/>
    </w:tblGrid>
    <w:tr w:rsidR="00C71597" w14:paraId="51A98082" w14:textId="77777777" w:rsidTr="002C27B7">
      <w:trPr>
        <w:trHeight w:val="283"/>
      </w:trPr>
      <w:tc>
        <w:tcPr>
          <w:tcW w:w="965" w:type="dxa"/>
        </w:tcPr>
        <w:p w14:paraId="3EE06D01" w14:textId="77777777" w:rsidR="00C71597" w:rsidRDefault="00C71597" w:rsidP="002C27B7">
          <w:pPr>
            <w:pStyle w:val="Footer"/>
            <w:spacing w:before="0"/>
            <w:jc w:val="center"/>
          </w:pPr>
          <w:r>
            <w:t>Version</w:t>
          </w:r>
        </w:p>
      </w:tc>
      <w:tc>
        <w:tcPr>
          <w:tcW w:w="844" w:type="dxa"/>
          <w:tcBorders>
            <w:bottom w:val="single" w:sz="4" w:space="0" w:color="auto"/>
          </w:tcBorders>
        </w:tcPr>
        <w:p w14:paraId="42C29BC0" w14:textId="77777777" w:rsidR="00C71597" w:rsidRDefault="00C71597" w:rsidP="002C27B7">
          <w:pPr>
            <w:pStyle w:val="Footer"/>
            <w:spacing w:before="0"/>
            <w:jc w:val="center"/>
          </w:pPr>
        </w:p>
      </w:tc>
      <w:tc>
        <w:tcPr>
          <w:tcW w:w="851" w:type="dxa"/>
        </w:tcPr>
        <w:p w14:paraId="3EDDED2A" w14:textId="77777777" w:rsidR="00C71597" w:rsidRDefault="00C71597" w:rsidP="002C27B7">
          <w:pPr>
            <w:pStyle w:val="Footer"/>
            <w:spacing w:before="0"/>
            <w:jc w:val="center"/>
          </w:pPr>
          <w:r>
            <w:t>Date</w:t>
          </w:r>
        </w:p>
      </w:tc>
      <w:tc>
        <w:tcPr>
          <w:tcW w:w="2551" w:type="dxa"/>
          <w:tcBorders>
            <w:bottom w:val="single" w:sz="4" w:space="0" w:color="auto"/>
          </w:tcBorders>
        </w:tcPr>
        <w:p w14:paraId="62E04AFC" w14:textId="77777777" w:rsidR="00C71597" w:rsidRDefault="00C71597" w:rsidP="002C27B7">
          <w:pPr>
            <w:pStyle w:val="Footer"/>
            <w:spacing w:before="0"/>
            <w:jc w:val="center"/>
          </w:pPr>
        </w:p>
      </w:tc>
    </w:tr>
  </w:tbl>
  <w:p w14:paraId="6EB3E8B2" w14:textId="77777777" w:rsidR="00DA080C" w:rsidRDefault="00DA080C" w:rsidP="002A7CD7">
    <w:pPr>
      <w:tabs>
        <w:tab w:val="right" w:pos="9072"/>
      </w:tabs>
    </w:pPr>
    <w:r>
      <w:tab/>
      <w:t xml:space="preserve">Page </w:t>
    </w:r>
    <w:r w:rsidR="00A154B6">
      <w:fldChar w:fldCharType="begin"/>
    </w:r>
    <w:r w:rsidR="0061527A">
      <w:instrText xml:space="preserve"> PAGE </w:instrText>
    </w:r>
    <w:r w:rsidR="00A154B6">
      <w:fldChar w:fldCharType="separate"/>
    </w:r>
    <w:r w:rsidR="00341AFD">
      <w:rPr>
        <w:noProof/>
      </w:rPr>
      <w:t>2</w:t>
    </w:r>
    <w:r w:rsidR="00A154B6">
      <w:rPr>
        <w:noProof/>
      </w:rPr>
      <w:fldChar w:fldCharType="end"/>
    </w:r>
    <w:r>
      <w:t xml:space="preserve"> of </w:t>
    </w:r>
    <w:r w:rsidR="00A154B6">
      <w:fldChar w:fldCharType="begin"/>
    </w:r>
    <w:r w:rsidR="0061527A">
      <w:instrText xml:space="preserve"> NUMPAGES  </w:instrText>
    </w:r>
    <w:r w:rsidR="00A154B6">
      <w:fldChar w:fldCharType="separate"/>
    </w:r>
    <w:r w:rsidR="00341AFD">
      <w:rPr>
        <w:noProof/>
      </w:rPr>
      <w:t>2</w:t>
    </w:r>
    <w:r w:rsidR="00A154B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8340" w14:textId="77777777" w:rsidR="00DA080C" w:rsidRDefault="00DA080C" w:rsidP="00DA080C">
    <w:pPr>
      <w:pStyle w:val="Footer"/>
      <w:jc w:val="right"/>
    </w:pPr>
    <w:r>
      <w:t xml:space="preserve">Page </w:t>
    </w:r>
    <w:r w:rsidR="00A154B6">
      <w:fldChar w:fldCharType="begin"/>
    </w:r>
    <w:r w:rsidR="0061527A">
      <w:instrText xml:space="preserve"> PAGE </w:instrText>
    </w:r>
    <w:r w:rsidR="00A154B6">
      <w:fldChar w:fldCharType="separate"/>
    </w:r>
    <w:r w:rsidR="00341AFD">
      <w:rPr>
        <w:noProof/>
      </w:rPr>
      <w:t>1</w:t>
    </w:r>
    <w:r w:rsidR="00A154B6">
      <w:rPr>
        <w:noProof/>
      </w:rPr>
      <w:fldChar w:fldCharType="end"/>
    </w:r>
    <w:r>
      <w:t xml:space="preserve"> of </w:t>
    </w:r>
    <w:r w:rsidR="00A154B6">
      <w:fldChar w:fldCharType="begin"/>
    </w:r>
    <w:r w:rsidR="0061527A">
      <w:instrText xml:space="preserve"> NUMPAGES  </w:instrText>
    </w:r>
    <w:r w:rsidR="00A154B6">
      <w:fldChar w:fldCharType="separate"/>
    </w:r>
    <w:r w:rsidR="00341AFD">
      <w:rPr>
        <w:noProof/>
      </w:rPr>
      <w:t>2</w:t>
    </w:r>
    <w:r w:rsidR="00A154B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AFBD" w14:textId="77777777" w:rsidR="0024081C" w:rsidRDefault="0024081C">
      <w:r>
        <w:separator/>
      </w:r>
    </w:p>
  </w:footnote>
  <w:footnote w:type="continuationSeparator" w:id="0">
    <w:p w14:paraId="125CF556" w14:textId="77777777" w:rsidR="0024081C" w:rsidRDefault="0024081C">
      <w:r>
        <w:continuationSeparator/>
      </w:r>
    </w:p>
  </w:footnote>
  <w:footnote w:type="continuationNotice" w:id="1">
    <w:p w14:paraId="196C7ECC" w14:textId="77777777" w:rsidR="0024081C" w:rsidRDefault="0024081C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392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1E0" w:firstRow="1" w:lastRow="1" w:firstColumn="1" w:lastColumn="1" w:noHBand="0" w:noVBand="0"/>
    </w:tblPr>
    <w:tblGrid>
      <w:gridCol w:w="9812"/>
      <w:gridCol w:w="3580"/>
    </w:tblGrid>
    <w:tr w:rsidR="0027242C" w14:paraId="0C7FA2EE" w14:textId="77777777" w:rsidTr="00A12F54">
      <w:tc>
        <w:tcPr>
          <w:tcW w:w="9812" w:type="dxa"/>
        </w:tcPr>
        <w:p w14:paraId="45AD0C7C" w14:textId="5C58134D" w:rsidR="0027242C" w:rsidRPr="00931970" w:rsidRDefault="0027242C" w:rsidP="003E5088">
          <w:pPr>
            <w:pStyle w:val="Header"/>
            <w:rPr>
              <w:rFonts w:ascii="Arial" w:hAnsi="Arial" w:cs="Arial"/>
              <w:lang w:val="fr-FR"/>
            </w:rPr>
          </w:pPr>
          <w:r w:rsidRPr="00931970">
            <w:rPr>
              <w:rFonts w:ascii="Arial" w:hAnsi="Arial" w:cs="Arial"/>
              <w:lang w:val="fr-FR"/>
            </w:rPr>
            <w:t xml:space="preserve">Identification </w:t>
          </w:r>
          <w:proofErr w:type="gramStart"/>
          <w:r w:rsidRPr="00931970">
            <w:rPr>
              <w:rFonts w:ascii="Arial" w:hAnsi="Arial" w:cs="Arial"/>
              <w:lang w:val="fr-FR"/>
            </w:rPr>
            <w:t>code:</w:t>
          </w:r>
          <w:proofErr w:type="gramEnd"/>
          <w:r w:rsidRPr="00931970">
            <w:rPr>
              <w:rFonts w:ascii="Arial" w:hAnsi="Arial" w:cs="Arial"/>
              <w:lang w:val="fr-FR"/>
            </w:rPr>
            <w:t xml:space="preserve"> SOP-</w:t>
          </w:r>
          <w:r w:rsidR="003E5088">
            <w:rPr>
              <w:rFonts w:ascii="Arial" w:hAnsi="Arial" w:cs="Arial"/>
              <w:lang w:val="fr-FR"/>
            </w:rPr>
            <w:t>CTS</w:t>
          </w:r>
          <w:r w:rsidRPr="00931970">
            <w:rPr>
              <w:rFonts w:ascii="Arial" w:hAnsi="Arial" w:cs="Arial"/>
              <w:lang w:val="fr-FR"/>
            </w:rPr>
            <w:t>-01</w:t>
          </w:r>
          <w:r w:rsidR="003E5088">
            <w:rPr>
              <w:rFonts w:ascii="Arial" w:hAnsi="Arial" w:cs="Arial"/>
              <w:lang w:val="fr-FR"/>
            </w:rPr>
            <w:t>2</w:t>
          </w:r>
          <w:r w:rsidRPr="00931970">
            <w:rPr>
              <w:rFonts w:ascii="Arial" w:hAnsi="Arial" w:cs="Arial"/>
              <w:lang w:val="fr-FR"/>
            </w:rPr>
            <w:t xml:space="preserve"> </w:t>
          </w:r>
          <w:r w:rsidR="0006042C">
            <w:rPr>
              <w:rFonts w:ascii="Arial" w:hAnsi="Arial" w:cs="Arial"/>
              <w:lang w:val="fr-FR"/>
            </w:rPr>
            <w:t xml:space="preserve">   </w:t>
          </w:r>
          <w:r w:rsidR="000F3811">
            <w:rPr>
              <w:rFonts w:ascii="Arial" w:hAnsi="Arial" w:cs="Arial"/>
              <w:lang w:val="fr-FR"/>
            </w:rPr>
            <w:t>Attachement</w:t>
          </w:r>
          <w:r w:rsidR="0006042C">
            <w:rPr>
              <w:rFonts w:ascii="Arial" w:hAnsi="Arial" w:cs="Arial"/>
              <w:lang w:val="fr-FR"/>
            </w:rPr>
            <w:t xml:space="preserve"> 01</w:t>
          </w:r>
          <w:r w:rsidRPr="00931970">
            <w:rPr>
              <w:rFonts w:ascii="Arial" w:hAnsi="Arial" w:cs="Arial"/>
              <w:lang w:val="fr-FR"/>
            </w:rPr>
            <w:t xml:space="preserve">   </w:t>
          </w:r>
          <w:r w:rsidR="00A12F54">
            <w:rPr>
              <w:rFonts w:ascii="Arial" w:hAnsi="Arial" w:cs="Arial"/>
              <w:lang w:val="fr-FR"/>
            </w:rPr>
            <w:t xml:space="preserve">        MRC Unit The </w:t>
          </w:r>
          <w:proofErr w:type="spellStart"/>
          <w:r w:rsidR="00A12F54">
            <w:rPr>
              <w:rFonts w:ascii="Arial" w:hAnsi="Arial" w:cs="Arial"/>
              <w:lang w:val="fr-FR"/>
            </w:rPr>
            <w:t>Gambia</w:t>
          </w:r>
          <w:proofErr w:type="spellEnd"/>
          <w:r w:rsidR="00A12F54">
            <w:rPr>
              <w:rFonts w:ascii="Arial" w:hAnsi="Arial" w:cs="Arial"/>
              <w:lang w:val="fr-FR"/>
            </w:rPr>
            <w:t xml:space="preserve"> at LSHTM </w:t>
          </w:r>
        </w:p>
      </w:tc>
      <w:tc>
        <w:tcPr>
          <w:tcW w:w="3580" w:type="dxa"/>
        </w:tcPr>
        <w:p w14:paraId="1AC4D72D" w14:textId="518A5B23" w:rsidR="0027242C" w:rsidRPr="00931970" w:rsidRDefault="0006042C" w:rsidP="0027242C">
          <w:pPr>
            <w:pStyle w:val="Header"/>
            <w:ind w:right="-421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</w:p>
      </w:tc>
    </w:tr>
    <w:tr w:rsidR="0027242C" w14:paraId="7D893F89" w14:textId="77777777" w:rsidTr="00A12F54">
      <w:tc>
        <w:tcPr>
          <w:tcW w:w="9812" w:type="dxa"/>
        </w:tcPr>
        <w:p w14:paraId="179A462D" w14:textId="3D89E896" w:rsidR="0027242C" w:rsidRPr="00931970" w:rsidRDefault="0027242C">
          <w:pPr>
            <w:pStyle w:val="Header"/>
            <w:rPr>
              <w:rFonts w:ascii="Arial" w:hAnsi="Arial" w:cs="Arial"/>
              <w:i/>
            </w:rPr>
          </w:pPr>
          <w:r w:rsidRPr="00931970">
            <w:rPr>
              <w:rFonts w:ascii="Arial" w:hAnsi="Arial" w:cs="Arial"/>
            </w:rPr>
            <w:t xml:space="preserve">Version: </w:t>
          </w:r>
          <w:r w:rsidR="00A12F54">
            <w:rPr>
              <w:rFonts w:ascii="Arial" w:hAnsi="Arial" w:cs="Arial"/>
            </w:rPr>
            <w:t>6</w:t>
          </w:r>
          <w:r w:rsidRPr="00931970">
            <w:rPr>
              <w:rFonts w:ascii="Arial" w:hAnsi="Arial" w:cs="Arial"/>
            </w:rPr>
            <w:t xml:space="preserve">.0: </w:t>
          </w:r>
          <w:r w:rsidR="000F3811">
            <w:rPr>
              <w:rFonts w:ascii="Arial" w:hAnsi="Arial" w:cs="Arial"/>
              <w:i/>
            </w:rPr>
            <w:t>2</w:t>
          </w:r>
          <w:r w:rsidR="00A12F54">
            <w:rPr>
              <w:rFonts w:ascii="Arial" w:hAnsi="Arial" w:cs="Arial"/>
              <w:i/>
            </w:rPr>
            <w:t xml:space="preserve">3 September 2021 </w:t>
          </w:r>
        </w:p>
      </w:tc>
      <w:tc>
        <w:tcPr>
          <w:tcW w:w="3580" w:type="dxa"/>
        </w:tcPr>
        <w:p w14:paraId="1482EB4A" w14:textId="77777777" w:rsidR="0027242C" w:rsidRPr="00931970" w:rsidRDefault="0027242C" w:rsidP="0027242C">
          <w:pPr>
            <w:pStyle w:val="Header"/>
            <w:rPr>
              <w:rFonts w:ascii="Arial" w:hAnsi="Arial" w:cs="Arial"/>
            </w:rPr>
          </w:pPr>
        </w:p>
      </w:tc>
    </w:tr>
  </w:tbl>
  <w:p w14:paraId="155759D1" w14:textId="77777777" w:rsidR="006154E8" w:rsidRPr="00082E3E" w:rsidRDefault="006154E8" w:rsidP="005C49BF">
    <w:pPr>
      <w:pStyle w:val="Header"/>
      <w:tabs>
        <w:tab w:val="clear" w:pos="4153"/>
      </w:tabs>
      <w:spacing w:before="0"/>
      <w:rPr>
        <w:rFonts w:cs="Arial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C394" w14:textId="77777777" w:rsidR="00AC0170" w:rsidRPr="0027242C" w:rsidRDefault="0027242C" w:rsidP="0027242C">
    <w:pPr>
      <w:pStyle w:val="Header"/>
    </w:pPr>
    <w:r w:rsidRPr="00C765F4">
      <w:rPr>
        <w:noProof/>
        <w:lang w:val="en-GB" w:eastAsia="en-GB"/>
      </w:rPr>
      <w:drawing>
        <wp:inline distT="0" distB="0" distL="0" distR="0" wp14:anchorId="00FBE0A8" wp14:editId="59E64B25">
          <wp:extent cx="3819525" cy="1447800"/>
          <wp:effectExtent l="0" t="0" r="0" b="0"/>
          <wp:docPr id="2" name="Picture 2" descr="MRC_IEU_Bristo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RC_IEU_Bristo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952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65A"/>
    <w:multiLevelType w:val="hybridMultilevel"/>
    <w:tmpl w:val="39D4E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1D3E"/>
    <w:multiLevelType w:val="hybridMultilevel"/>
    <w:tmpl w:val="F900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14A7"/>
    <w:multiLevelType w:val="hybridMultilevel"/>
    <w:tmpl w:val="0A0E2650"/>
    <w:lvl w:ilvl="0" w:tplc="08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3" w15:restartNumberingAfterBreak="0">
    <w:nsid w:val="0A517A0A"/>
    <w:multiLevelType w:val="multilevel"/>
    <w:tmpl w:val="554E0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6867C9"/>
    <w:multiLevelType w:val="hybridMultilevel"/>
    <w:tmpl w:val="28DAA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576E7"/>
    <w:multiLevelType w:val="hybridMultilevel"/>
    <w:tmpl w:val="777C72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B081B"/>
    <w:multiLevelType w:val="hybridMultilevel"/>
    <w:tmpl w:val="D4D0B3F8"/>
    <w:lvl w:ilvl="0" w:tplc="6344BAF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9223E"/>
    <w:multiLevelType w:val="hybridMultilevel"/>
    <w:tmpl w:val="DF0A0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B53757"/>
    <w:multiLevelType w:val="hybridMultilevel"/>
    <w:tmpl w:val="807E09C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42D2FD3"/>
    <w:multiLevelType w:val="hybridMultilevel"/>
    <w:tmpl w:val="E50A6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767A8"/>
    <w:multiLevelType w:val="hybridMultilevel"/>
    <w:tmpl w:val="E5B4C2D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4947580"/>
    <w:multiLevelType w:val="hybridMultilevel"/>
    <w:tmpl w:val="91C00362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D84412"/>
    <w:multiLevelType w:val="hybridMultilevel"/>
    <w:tmpl w:val="12DB12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88A7EFB"/>
    <w:multiLevelType w:val="hybridMultilevel"/>
    <w:tmpl w:val="7C427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478D8"/>
    <w:multiLevelType w:val="hybridMultilevel"/>
    <w:tmpl w:val="AA203AAA"/>
    <w:lvl w:ilvl="0" w:tplc="A632652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  <w:lvl w:ilvl="1" w:tplc="08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15" w15:restartNumberingAfterBreak="0">
    <w:nsid w:val="2D8C1242"/>
    <w:multiLevelType w:val="hybridMultilevel"/>
    <w:tmpl w:val="3F02B7E8"/>
    <w:lvl w:ilvl="0" w:tplc="9FE81ED0">
      <w:numFmt w:val="bullet"/>
      <w:lvlText w:val="-"/>
      <w:lvlJc w:val="left"/>
      <w:pPr>
        <w:ind w:left="1571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616543"/>
    <w:multiLevelType w:val="hybridMultilevel"/>
    <w:tmpl w:val="FB660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5190D"/>
    <w:multiLevelType w:val="singleLevel"/>
    <w:tmpl w:val="9F0AEDC2"/>
    <w:lvl w:ilvl="0">
      <w:start w:val="1"/>
      <w:numFmt w:val="bullet"/>
      <w:pStyle w:val="listbull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8" w15:restartNumberingAfterBreak="0">
    <w:nsid w:val="30E03736"/>
    <w:multiLevelType w:val="hybridMultilevel"/>
    <w:tmpl w:val="AAE0B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B22FF"/>
    <w:multiLevelType w:val="hybridMultilevel"/>
    <w:tmpl w:val="8F925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05277"/>
    <w:multiLevelType w:val="hybridMultilevel"/>
    <w:tmpl w:val="5360F694"/>
    <w:lvl w:ilvl="0" w:tplc="9FE81E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17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D20820"/>
    <w:multiLevelType w:val="hybridMultilevel"/>
    <w:tmpl w:val="245E8932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F1E22"/>
    <w:multiLevelType w:val="multilevel"/>
    <w:tmpl w:val="4ABA1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6A32957"/>
    <w:multiLevelType w:val="hybridMultilevel"/>
    <w:tmpl w:val="2DB85BDE"/>
    <w:lvl w:ilvl="0" w:tplc="040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E03D0C"/>
    <w:multiLevelType w:val="hybridMultilevel"/>
    <w:tmpl w:val="40EE491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27D578A"/>
    <w:multiLevelType w:val="hybridMultilevel"/>
    <w:tmpl w:val="47A4D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54A49"/>
    <w:multiLevelType w:val="hybridMultilevel"/>
    <w:tmpl w:val="14FC8BA8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B2E4A4A"/>
    <w:multiLevelType w:val="hybridMultilevel"/>
    <w:tmpl w:val="676ABC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5A3A12"/>
    <w:multiLevelType w:val="hybridMultilevel"/>
    <w:tmpl w:val="E9F06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627F2"/>
    <w:multiLevelType w:val="multilevel"/>
    <w:tmpl w:val="9C609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3197F39"/>
    <w:multiLevelType w:val="hybridMultilevel"/>
    <w:tmpl w:val="4350A7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E40C3"/>
    <w:multiLevelType w:val="hybridMultilevel"/>
    <w:tmpl w:val="59208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C001E"/>
    <w:multiLevelType w:val="hybridMultilevel"/>
    <w:tmpl w:val="5B4254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25B8E"/>
    <w:multiLevelType w:val="hybridMultilevel"/>
    <w:tmpl w:val="2A101F1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31D31"/>
    <w:multiLevelType w:val="hybridMultilevel"/>
    <w:tmpl w:val="35F8C3A2"/>
    <w:lvl w:ilvl="0" w:tplc="87CE8EF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DB6C01"/>
    <w:multiLevelType w:val="hybridMultilevel"/>
    <w:tmpl w:val="28B4F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00C89"/>
    <w:multiLevelType w:val="hybridMultilevel"/>
    <w:tmpl w:val="28DAA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C190C"/>
    <w:multiLevelType w:val="multilevel"/>
    <w:tmpl w:val="78F49906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93"/>
        </w:tabs>
        <w:ind w:left="3993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93"/>
        </w:tabs>
        <w:ind w:left="39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3"/>
        </w:tabs>
        <w:ind w:left="435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13"/>
        </w:tabs>
        <w:ind w:left="47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13"/>
        </w:tabs>
        <w:ind w:left="4713" w:hanging="2160"/>
      </w:pPr>
      <w:rPr>
        <w:rFonts w:hint="default"/>
      </w:rPr>
    </w:lvl>
  </w:abstractNum>
  <w:abstractNum w:abstractNumId="39" w15:restartNumberingAfterBreak="0">
    <w:nsid w:val="7D19793B"/>
    <w:multiLevelType w:val="hybridMultilevel"/>
    <w:tmpl w:val="49A81B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5F5E45"/>
    <w:multiLevelType w:val="multilevel"/>
    <w:tmpl w:val="C3E47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8095613">
    <w:abstractNumId w:val="14"/>
  </w:num>
  <w:num w:numId="2" w16cid:durableId="1270968599">
    <w:abstractNumId w:val="33"/>
  </w:num>
  <w:num w:numId="3" w16cid:durableId="42368743">
    <w:abstractNumId w:val="34"/>
  </w:num>
  <w:num w:numId="4" w16cid:durableId="870338051">
    <w:abstractNumId w:val="12"/>
  </w:num>
  <w:num w:numId="5" w16cid:durableId="1639917879">
    <w:abstractNumId w:val="38"/>
  </w:num>
  <w:num w:numId="6" w16cid:durableId="788206373">
    <w:abstractNumId w:val="24"/>
  </w:num>
  <w:num w:numId="7" w16cid:durableId="1158500577">
    <w:abstractNumId w:val="27"/>
  </w:num>
  <w:num w:numId="8" w16cid:durableId="323750487">
    <w:abstractNumId w:val="28"/>
  </w:num>
  <w:num w:numId="9" w16cid:durableId="993878895">
    <w:abstractNumId w:val="6"/>
  </w:num>
  <w:num w:numId="10" w16cid:durableId="1977683973">
    <w:abstractNumId w:val="35"/>
  </w:num>
  <w:num w:numId="11" w16cid:durableId="446852211">
    <w:abstractNumId w:val="11"/>
  </w:num>
  <w:num w:numId="12" w16cid:durableId="1858347937">
    <w:abstractNumId w:val="7"/>
  </w:num>
  <w:num w:numId="13" w16cid:durableId="894663065">
    <w:abstractNumId w:val="16"/>
  </w:num>
  <w:num w:numId="14" w16cid:durableId="1495993291">
    <w:abstractNumId w:val="8"/>
  </w:num>
  <w:num w:numId="15" w16cid:durableId="598024027">
    <w:abstractNumId w:val="0"/>
  </w:num>
  <w:num w:numId="16" w16cid:durableId="1107118147">
    <w:abstractNumId w:val="20"/>
  </w:num>
  <w:num w:numId="17" w16cid:durableId="1573586468">
    <w:abstractNumId w:val="15"/>
  </w:num>
  <w:num w:numId="18" w16cid:durableId="1331101708">
    <w:abstractNumId w:val="25"/>
  </w:num>
  <w:num w:numId="19" w16cid:durableId="1844130403">
    <w:abstractNumId w:val="4"/>
  </w:num>
  <w:num w:numId="20" w16cid:durableId="584071007">
    <w:abstractNumId w:val="22"/>
  </w:num>
  <w:num w:numId="21" w16cid:durableId="432752174">
    <w:abstractNumId w:val="5"/>
  </w:num>
  <w:num w:numId="22" w16cid:durableId="1920630467">
    <w:abstractNumId w:val="19"/>
  </w:num>
  <w:num w:numId="23" w16cid:durableId="1393776686">
    <w:abstractNumId w:val="2"/>
  </w:num>
  <w:num w:numId="24" w16cid:durableId="823010918">
    <w:abstractNumId w:val="37"/>
  </w:num>
  <w:num w:numId="25" w16cid:durableId="1195120712">
    <w:abstractNumId w:val="18"/>
  </w:num>
  <w:num w:numId="26" w16cid:durableId="1511866994">
    <w:abstractNumId w:val="3"/>
  </w:num>
  <w:num w:numId="27" w16cid:durableId="1554583215">
    <w:abstractNumId w:val="39"/>
  </w:num>
  <w:num w:numId="28" w16cid:durableId="2022000703">
    <w:abstractNumId w:val="13"/>
  </w:num>
  <w:num w:numId="29" w16cid:durableId="1030649952">
    <w:abstractNumId w:val="10"/>
  </w:num>
  <w:num w:numId="30" w16cid:durableId="1047947710">
    <w:abstractNumId w:val="26"/>
  </w:num>
  <w:num w:numId="31" w16cid:durableId="229266646">
    <w:abstractNumId w:val="1"/>
  </w:num>
  <w:num w:numId="32" w16cid:durableId="1929657966">
    <w:abstractNumId w:val="30"/>
  </w:num>
  <w:num w:numId="33" w16cid:durableId="1028020673">
    <w:abstractNumId w:val="21"/>
  </w:num>
  <w:num w:numId="34" w16cid:durableId="1950113770">
    <w:abstractNumId w:val="23"/>
  </w:num>
  <w:num w:numId="35" w16cid:durableId="2067295620">
    <w:abstractNumId w:val="40"/>
  </w:num>
  <w:num w:numId="36" w16cid:durableId="1538473657">
    <w:abstractNumId w:val="17"/>
  </w:num>
  <w:num w:numId="37" w16cid:durableId="535629256">
    <w:abstractNumId w:val="29"/>
  </w:num>
  <w:num w:numId="38" w16cid:durableId="1870949920">
    <w:abstractNumId w:val="31"/>
  </w:num>
  <w:num w:numId="39" w16cid:durableId="2017416928">
    <w:abstractNumId w:val="36"/>
  </w:num>
  <w:num w:numId="40" w16cid:durableId="106433392">
    <w:abstractNumId w:val="9"/>
  </w:num>
  <w:num w:numId="41" w16cid:durableId="12462645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BDF"/>
    <w:rsid w:val="000013F5"/>
    <w:rsid w:val="000046E8"/>
    <w:rsid w:val="00006CD2"/>
    <w:rsid w:val="0001023A"/>
    <w:rsid w:val="000111DB"/>
    <w:rsid w:val="000117C6"/>
    <w:rsid w:val="00011EB0"/>
    <w:rsid w:val="00013E50"/>
    <w:rsid w:val="0002020B"/>
    <w:rsid w:val="00023EF2"/>
    <w:rsid w:val="000269E6"/>
    <w:rsid w:val="000318D8"/>
    <w:rsid w:val="00031D4D"/>
    <w:rsid w:val="00037127"/>
    <w:rsid w:val="000377BC"/>
    <w:rsid w:val="00037C09"/>
    <w:rsid w:val="000404C0"/>
    <w:rsid w:val="000421B5"/>
    <w:rsid w:val="00042B3C"/>
    <w:rsid w:val="00043AF8"/>
    <w:rsid w:val="0004416B"/>
    <w:rsid w:val="00045971"/>
    <w:rsid w:val="00053DE0"/>
    <w:rsid w:val="0006042C"/>
    <w:rsid w:val="000618EE"/>
    <w:rsid w:val="0007189F"/>
    <w:rsid w:val="00071E5D"/>
    <w:rsid w:val="0007497D"/>
    <w:rsid w:val="00074A76"/>
    <w:rsid w:val="00075BE4"/>
    <w:rsid w:val="00075D43"/>
    <w:rsid w:val="00081781"/>
    <w:rsid w:val="00081E48"/>
    <w:rsid w:val="000827D8"/>
    <w:rsid w:val="00082E3E"/>
    <w:rsid w:val="00084248"/>
    <w:rsid w:val="00084963"/>
    <w:rsid w:val="00091562"/>
    <w:rsid w:val="00095F16"/>
    <w:rsid w:val="00096960"/>
    <w:rsid w:val="000A3A1E"/>
    <w:rsid w:val="000A4655"/>
    <w:rsid w:val="000A4C6F"/>
    <w:rsid w:val="000A6665"/>
    <w:rsid w:val="000B0C08"/>
    <w:rsid w:val="000B1075"/>
    <w:rsid w:val="000C1E9D"/>
    <w:rsid w:val="000C4F05"/>
    <w:rsid w:val="000C54B6"/>
    <w:rsid w:val="000C5EBA"/>
    <w:rsid w:val="000C68A1"/>
    <w:rsid w:val="000D0592"/>
    <w:rsid w:val="000D28E6"/>
    <w:rsid w:val="000D55DB"/>
    <w:rsid w:val="000E2019"/>
    <w:rsid w:val="000E3323"/>
    <w:rsid w:val="000E7E40"/>
    <w:rsid w:val="000E7ED2"/>
    <w:rsid w:val="000F0FFF"/>
    <w:rsid w:val="000F3811"/>
    <w:rsid w:val="000F7371"/>
    <w:rsid w:val="0010264C"/>
    <w:rsid w:val="00105698"/>
    <w:rsid w:val="00105981"/>
    <w:rsid w:val="00105FD5"/>
    <w:rsid w:val="001077C6"/>
    <w:rsid w:val="001106B6"/>
    <w:rsid w:val="0011285B"/>
    <w:rsid w:val="0011347E"/>
    <w:rsid w:val="00122626"/>
    <w:rsid w:val="0012440D"/>
    <w:rsid w:val="00126BEA"/>
    <w:rsid w:val="00133239"/>
    <w:rsid w:val="001338D0"/>
    <w:rsid w:val="00136665"/>
    <w:rsid w:val="00137FCD"/>
    <w:rsid w:val="00141D9C"/>
    <w:rsid w:val="0014427B"/>
    <w:rsid w:val="00146840"/>
    <w:rsid w:val="00150A1C"/>
    <w:rsid w:val="00151041"/>
    <w:rsid w:val="00151376"/>
    <w:rsid w:val="001572FF"/>
    <w:rsid w:val="00161CD6"/>
    <w:rsid w:val="00161D2E"/>
    <w:rsid w:val="001660F9"/>
    <w:rsid w:val="0016641F"/>
    <w:rsid w:val="001678A1"/>
    <w:rsid w:val="00170956"/>
    <w:rsid w:val="00176048"/>
    <w:rsid w:val="00187ED7"/>
    <w:rsid w:val="00190113"/>
    <w:rsid w:val="001945FD"/>
    <w:rsid w:val="00195115"/>
    <w:rsid w:val="0019556B"/>
    <w:rsid w:val="001A1870"/>
    <w:rsid w:val="001A257E"/>
    <w:rsid w:val="001A5B79"/>
    <w:rsid w:val="001B368A"/>
    <w:rsid w:val="001B4BD0"/>
    <w:rsid w:val="001B56C3"/>
    <w:rsid w:val="001C17EB"/>
    <w:rsid w:val="001C49F1"/>
    <w:rsid w:val="001C4FF6"/>
    <w:rsid w:val="001C5540"/>
    <w:rsid w:val="001C6EDB"/>
    <w:rsid w:val="001D6D89"/>
    <w:rsid w:val="001E068F"/>
    <w:rsid w:val="001E3FF8"/>
    <w:rsid w:val="001E53F0"/>
    <w:rsid w:val="001F273A"/>
    <w:rsid w:val="001F3133"/>
    <w:rsid w:val="001F37A6"/>
    <w:rsid w:val="001F38FF"/>
    <w:rsid w:val="001F7109"/>
    <w:rsid w:val="002030F1"/>
    <w:rsid w:val="00203ABD"/>
    <w:rsid w:val="002100E8"/>
    <w:rsid w:val="00210176"/>
    <w:rsid w:val="00210CA1"/>
    <w:rsid w:val="002150CA"/>
    <w:rsid w:val="00215644"/>
    <w:rsid w:val="00215C9F"/>
    <w:rsid w:val="00216B60"/>
    <w:rsid w:val="002209D1"/>
    <w:rsid w:val="00220C8E"/>
    <w:rsid w:val="00222059"/>
    <w:rsid w:val="00225F35"/>
    <w:rsid w:val="002347D0"/>
    <w:rsid w:val="00235006"/>
    <w:rsid w:val="0023604A"/>
    <w:rsid w:val="0024081C"/>
    <w:rsid w:val="00241051"/>
    <w:rsid w:val="002418A8"/>
    <w:rsid w:val="00242ACA"/>
    <w:rsid w:val="00243324"/>
    <w:rsid w:val="002452F1"/>
    <w:rsid w:val="00247412"/>
    <w:rsid w:val="002502CE"/>
    <w:rsid w:val="00250ACB"/>
    <w:rsid w:val="00251B3D"/>
    <w:rsid w:val="00251F03"/>
    <w:rsid w:val="00255E4C"/>
    <w:rsid w:val="00261EDE"/>
    <w:rsid w:val="00266D87"/>
    <w:rsid w:val="00271C1B"/>
    <w:rsid w:val="00271C7B"/>
    <w:rsid w:val="00272024"/>
    <w:rsid w:val="0027242C"/>
    <w:rsid w:val="00272DED"/>
    <w:rsid w:val="00274230"/>
    <w:rsid w:val="00274FAF"/>
    <w:rsid w:val="00281AD0"/>
    <w:rsid w:val="00282C9D"/>
    <w:rsid w:val="00282E40"/>
    <w:rsid w:val="00282F5D"/>
    <w:rsid w:val="00287901"/>
    <w:rsid w:val="00287971"/>
    <w:rsid w:val="00287FD7"/>
    <w:rsid w:val="00290F2D"/>
    <w:rsid w:val="00294045"/>
    <w:rsid w:val="0029572F"/>
    <w:rsid w:val="00296630"/>
    <w:rsid w:val="00297810"/>
    <w:rsid w:val="0029793A"/>
    <w:rsid w:val="002A0E67"/>
    <w:rsid w:val="002A5F0F"/>
    <w:rsid w:val="002A7CD7"/>
    <w:rsid w:val="002B0FAB"/>
    <w:rsid w:val="002B19F1"/>
    <w:rsid w:val="002B37C9"/>
    <w:rsid w:val="002B3B48"/>
    <w:rsid w:val="002B4485"/>
    <w:rsid w:val="002B4BA9"/>
    <w:rsid w:val="002B7ABE"/>
    <w:rsid w:val="002C0185"/>
    <w:rsid w:val="002C1C24"/>
    <w:rsid w:val="002C27B7"/>
    <w:rsid w:val="002C2915"/>
    <w:rsid w:val="002C3A6D"/>
    <w:rsid w:val="002D45A0"/>
    <w:rsid w:val="002E238D"/>
    <w:rsid w:val="002E3C74"/>
    <w:rsid w:val="002F0457"/>
    <w:rsid w:val="002F77FD"/>
    <w:rsid w:val="00300185"/>
    <w:rsid w:val="00300D3E"/>
    <w:rsid w:val="003018C3"/>
    <w:rsid w:val="00302239"/>
    <w:rsid w:val="00302B89"/>
    <w:rsid w:val="00304A78"/>
    <w:rsid w:val="00305483"/>
    <w:rsid w:val="0031488A"/>
    <w:rsid w:val="00315E2A"/>
    <w:rsid w:val="003167F7"/>
    <w:rsid w:val="00316943"/>
    <w:rsid w:val="003209DA"/>
    <w:rsid w:val="00321463"/>
    <w:rsid w:val="00326FE4"/>
    <w:rsid w:val="0032769D"/>
    <w:rsid w:val="00330C62"/>
    <w:rsid w:val="003360E0"/>
    <w:rsid w:val="00336D62"/>
    <w:rsid w:val="00337351"/>
    <w:rsid w:val="00341278"/>
    <w:rsid w:val="00341AFD"/>
    <w:rsid w:val="003461DB"/>
    <w:rsid w:val="00351FB8"/>
    <w:rsid w:val="0035270A"/>
    <w:rsid w:val="00360756"/>
    <w:rsid w:val="00361BC8"/>
    <w:rsid w:val="00362687"/>
    <w:rsid w:val="00367FA8"/>
    <w:rsid w:val="00367FDE"/>
    <w:rsid w:val="0037025C"/>
    <w:rsid w:val="00374283"/>
    <w:rsid w:val="00383F7B"/>
    <w:rsid w:val="00392009"/>
    <w:rsid w:val="00392AD7"/>
    <w:rsid w:val="00392B52"/>
    <w:rsid w:val="00392EF2"/>
    <w:rsid w:val="00393C74"/>
    <w:rsid w:val="003A1471"/>
    <w:rsid w:val="003A1786"/>
    <w:rsid w:val="003A2D56"/>
    <w:rsid w:val="003A7C4C"/>
    <w:rsid w:val="003B0A50"/>
    <w:rsid w:val="003B57EF"/>
    <w:rsid w:val="003C1133"/>
    <w:rsid w:val="003C35F2"/>
    <w:rsid w:val="003C409A"/>
    <w:rsid w:val="003C4105"/>
    <w:rsid w:val="003C7A62"/>
    <w:rsid w:val="003D39B5"/>
    <w:rsid w:val="003E09A9"/>
    <w:rsid w:val="003E1D33"/>
    <w:rsid w:val="003E5088"/>
    <w:rsid w:val="003E62D0"/>
    <w:rsid w:val="003E6F32"/>
    <w:rsid w:val="003E77DA"/>
    <w:rsid w:val="003F065C"/>
    <w:rsid w:val="003F429B"/>
    <w:rsid w:val="003F5F3E"/>
    <w:rsid w:val="003F6B54"/>
    <w:rsid w:val="004021C4"/>
    <w:rsid w:val="00403D05"/>
    <w:rsid w:val="00410102"/>
    <w:rsid w:val="00410BF5"/>
    <w:rsid w:val="00411047"/>
    <w:rsid w:val="004110E7"/>
    <w:rsid w:val="0041174E"/>
    <w:rsid w:val="00411E48"/>
    <w:rsid w:val="00417B33"/>
    <w:rsid w:val="00421FCF"/>
    <w:rsid w:val="00424392"/>
    <w:rsid w:val="00426218"/>
    <w:rsid w:val="00427623"/>
    <w:rsid w:val="004303B1"/>
    <w:rsid w:val="004324FB"/>
    <w:rsid w:val="00435ACF"/>
    <w:rsid w:val="00437998"/>
    <w:rsid w:val="00442940"/>
    <w:rsid w:val="00453335"/>
    <w:rsid w:val="00455032"/>
    <w:rsid w:val="00455F82"/>
    <w:rsid w:val="004606E7"/>
    <w:rsid w:val="00463494"/>
    <w:rsid w:val="00464A06"/>
    <w:rsid w:val="004668BE"/>
    <w:rsid w:val="00466DBC"/>
    <w:rsid w:val="0047338B"/>
    <w:rsid w:val="00474EE3"/>
    <w:rsid w:val="0047611B"/>
    <w:rsid w:val="004831E9"/>
    <w:rsid w:val="00484C24"/>
    <w:rsid w:val="004865B8"/>
    <w:rsid w:val="004901FF"/>
    <w:rsid w:val="004A2576"/>
    <w:rsid w:val="004A40F2"/>
    <w:rsid w:val="004A635E"/>
    <w:rsid w:val="004A7360"/>
    <w:rsid w:val="004B26BF"/>
    <w:rsid w:val="004B377A"/>
    <w:rsid w:val="004B4095"/>
    <w:rsid w:val="004B7163"/>
    <w:rsid w:val="004B7D61"/>
    <w:rsid w:val="004C18C7"/>
    <w:rsid w:val="004C1AE5"/>
    <w:rsid w:val="004C1DC3"/>
    <w:rsid w:val="004C1E72"/>
    <w:rsid w:val="004C5C21"/>
    <w:rsid w:val="004C6749"/>
    <w:rsid w:val="004C705E"/>
    <w:rsid w:val="004D328B"/>
    <w:rsid w:val="004D6A82"/>
    <w:rsid w:val="004D6C3C"/>
    <w:rsid w:val="004D79AD"/>
    <w:rsid w:val="004E3261"/>
    <w:rsid w:val="004E74DB"/>
    <w:rsid w:val="004E7639"/>
    <w:rsid w:val="004F0067"/>
    <w:rsid w:val="004F1227"/>
    <w:rsid w:val="004F196E"/>
    <w:rsid w:val="005005ED"/>
    <w:rsid w:val="00500830"/>
    <w:rsid w:val="005016AE"/>
    <w:rsid w:val="00503F1D"/>
    <w:rsid w:val="005064F9"/>
    <w:rsid w:val="0050731C"/>
    <w:rsid w:val="005113D4"/>
    <w:rsid w:val="00511CB9"/>
    <w:rsid w:val="005128CE"/>
    <w:rsid w:val="005139E4"/>
    <w:rsid w:val="0051409A"/>
    <w:rsid w:val="00514C68"/>
    <w:rsid w:val="0051533D"/>
    <w:rsid w:val="00520C85"/>
    <w:rsid w:val="00521966"/>
    <w:rsid w:val="00523191"/>
    <w:rsid w:val="00524B31"/>
    <w:rsid w:val="00525559"/>
    <w:rsid w:val="00543B52"/>
    <w:rsid w:val="00544941"/>
    <w:rsid w:val="00545310"/>
    <w:rsid w:val="00547E2D"/>
    <w:rsid w:val="00550E00"/>
    <w:rsid w:val="0055143C"/>
    <w:rsid w:val="00553488"/>
    <w:rsid w:val="00563C85"/>
    <w:rsid w:val="00571D68"/>
    <w:rsid w:val="0057404D"/>
    <w:rsid w:val="00577EF9"/>
    <w:rsid w:val="00580007"/>
    <w:rsid w:val="00580388"/>
    <w:rsid w:val="00580A83"/>
    <w:rsid w:val="00582F4A"/>
    <w:rsid w:val="005835B4"/>
    <w:rsid w:val="00583E34"/>
    <w:rsid w:val="00587DBC"/>
    <w:rsid w:val="005931F0"/>
    <w:rsid w:val="00593677"/>
    <w:rsid w:val="00596DA5"/>
    <w:rsid w:val="005A22F1"/>
    <w:rsid w:val="005A23BA"/>
    <w:rsid w:val="005A2C2F"/>
    <w:rsid w:val="005A37A4"/>
    <w:rsid w:val="005A796F"/>
    <w:rsid w:val="005A7C5C"/>
    <w:rsid w:val="005B1196"/>
    <w:rsid w:val="005B2BC2"/>
    <w:rsid w:val="005B44A0"/>
    <w:rsid w:val="005B548F"/>
    <w:rsid w:val="005B6555"/>
    <w:rsid w:val="005B77BA"/>
    <w:rsid w:val="005C1D20"/>
    <w:rsid w:val="005C37B6"/>
    <w:rsid w:val="005C49BF"/>
    <w:rsid w:val="005C5A4B"/>
    <w:rsid w:val="005D04A8"/>
    <w:rsid w:val="005D1780"/>
    <w:rsid w:val="005D1BBE"/>
    <w:rsid w:val="005D62D3"/>
    <w:rsid w:val="005E1059"/>
    <w:rsid w:val="005E21AB"/>
    <w:rsid w:val="005E39C8"/>
    <w:rsid w:val="005E61F8"/>
    <w:rsid w:val="005E666C"/>
    <w:rsid w:val="005F543E"/>
    <w:rsid w:val="005F6140"/>
    <w:rsid w:val="005F7099"/>
    <w:rsid w:val="006057E4"/>
    <w:rsid w:val="00605990"/>
    <w:rsid w:val="00605CBE"/>
    <w:rsid w:val="00611C9A"/>
    <w:rsid w:val="00614925"/>
    <w:rsid w:val="0061527A"/>
    <w:rsid w:val="006154E8"/>
    <w:rsid w:val="0061744A"/>
    <w:rsid w:val="00622059"/>
    <w:rsid w:val="00625CAA"/>
    <w:rsid w:val="00626345"/>
    <w:rsid w:val="0063091A"/>
    <w:rsid w:val="00631540"/>
    <w:rsid w:val="006319F5"/>
    <w:rsid w:val="0063306A"/>
    <w:rsid w:val="00634CF9"/>
    <w:rsid w:val="00634F26"/>
    <w:rsid w:val="00637837"/>
    <w:rsid w:val="006407A9"/>
    <w:rsid w:val="00640E9D"/>
    <w:rsid w:val="0064191A"/>
    <w:rsid w:val="00646920"/>
    <w:rsid w:val="006504FE"/>
    <w:rsid w:val="0065186C"/>
    <w:rsid w:val="00651DB4"/>
    <w:rsid w:val="00653324"/>
    <w:rsid w:val="0065364C"/>
    <w:rsid w:val="0065450F"/>
    <w:rsid w:val="00655D08"/>
    <w:rsid w:val="006579B6"/>
    <w:rsid w:val="00661B14"/>
    <w:rsid w:val="00663B29"/>
    <w:rsid w:val="0066541B"/>
    <w:rsid w:val="00671B8E"/>
    <w:rsid w:val="006739AD"/>
    <w:rsid w:val="006740A5"/>
    <w:rsid w:val="00682285"/>
    <w:rsid w:val="00685410"/>
    <w:rsid w:val="006857CD"/>
    <w:rsid w:val="006858C4"/>
    <w:rsid w:val="00685A8D"/>
    <w:rsid w:val="00685FC0"/>
    <w:rsid w:val="00686C47"/>
    <w:rsid w:val="006927D3"/>
    <w:rsid w:val="0069321B"/>
    <w:rsid w:val="00693434"/>
    <w:rsid w:val="0069608C"/>
    <w:rsid w:val="006A23FC"/>
    <w:rsid w:val="006A3113"/>
    <w:rsid w:val="006A355F"/>
    <w:rsid w:val="006A630E"/>
    <w:rsid w:val="006B0F14"/>
    <w:rsid w:val="006B2EE9"/>
    <w:rsid w:val="006B36BC"/>
    <w:rsid w:val="006B739E"/>
    <w:rsid w:val="006C09FA"/>
    <w:rsid w:val="006C1CDB"/>
    <w:rsid w:val="006C423D"/>
    <w:rsid w:val="006C6F51"/>
    <w:rsid w:val="006C7E36"/>
    <w:rsid w:val="006D1730"/>
    <w:rsid w:val="006D358F"/>
    <w:rsid w:val="006D5BF3"/>
    <w:rsid w:val="006D68B3"/>
    <w:rsid w:val="006D7190"/>
    <w:rsid w:val="006E110B"/>
    <w:rsid w:val="006E1160"/>
    <w:rsid w:val="006E44D2"/>
    <w:rsid w:val="006E7A45"/>
    <w:rsid w:val="006F4EF9"/>
    <w:rsid w:val="006F7FF4"/>
    <w:rsid w:val="007016F5"/>
    <w:rsid w:val="00702716"/>
    <w:rsid w:val="0070672B"/>
    <w:rsid w:val="007110CC"/>
    <w:rsid w:val="00713319"/>
    <w:rsid w:val="007147FB"/>
    <w:rsid w:val="00716148"/>
    <w:rsid w:val="00716C85"/>
    <w:rsid w:val="00717527"/>
    <w:rsid w:val="0071782F"/>
    <w:rsid w:val="0072209E"/>
    <w:rsid w:val="00723AAC"/>
    <w:rsid w:val="0072415B"/>
    <w:rsid w:val="00725827"/>
    <w:rsid w:val="00731111"/>
    <w:rsid w:val="00734E89"/>
    <w:rsid w:val="007378F4"/>
    <w:rsid w:val="00740B4D"/>
    <w:rsid w:val="0074566F"/>
    <w:rsid w:val="00745FB0"/>
    <w:rsid w:val="00751B39"/>
    <w:rsid w:val="0075337B"/>
    <w:rsid w:val="007556A1"/>
    <w:rsid w:val="00756A38"/>
    <w:rsid w:val="007643FB"/>
    <w:rsid w:val="00765EA2"/>
    <w:rsid w:val="00767655"/>
    <w:rsid w:val="00767FA6"/>
    <w:rsid w:val="00770029"/>
    <w:rsid w:val="007816D8"/>
    <w:rsid w:val="00782E4C"/>
    <w:rsid w:val="00783B55"/>
    <w:rsid w:val="00785AD3"/>
    <w:rsid w:val="007912C6"/>
    <w:rsid w:val="00791DDD"/>
    <w:rsid w:val="00794E50"/>
    <w:rsid w:val="00795047"/>
    <w:rsid w:val="00796795"/>
    <w:rsid w:val="007A1065"/>
    <w:rsid w:val="007A167A"/>
    <w:rsid w:val="007A1E10"/>
    <w:rsid w:val="007A6192"/>
    <w:rsid w:val="007A65B5"/>
    <w:rsid w:val="007B13CC"/>
    <w:rsid w:val="007B1596"/>
    <w:rsid w:val="007B4046"/>
    <w:rsid w:val="007B5D3D"/>
    <w:rsid w:val="007B6AFD"/>
    <w:rsid w:val="007C30E5"/>
    <w:rsid w:val="007C48C1"/>
    <w:rsid w:val="007D430F"/>
    <w:rsid w:val="007D57F4"/>
    <w:rsid w:val="007E0CEF"/>
    <w:rsid w:val="007E4D5F"/>
    <w:rsid w:val="007E6950"/>
    <w:rsid w:val="007F1ECD"/>
    <w:rsid w:val="007F4228"/>
    <w:rsid w:val="007F4AA9"/>
    <w:rsid w:val="007F6169"/>
    <w:rsid w:val="007F66D3"/>
    <w:rsid w:val="007F6D0F"/>
    <w:rsid w:val="0080178D"/>
    <w:rsid w:val="00803D79"/>
    <w:rsid w:val="008042CC"/>
    <w:rsid w:val="008046E8"/>
    <w:rsid w:val="00805147"/>
    <w:rsid w:val="00807AC4"/>
    <w:rsid w:val="00814562"/>
    <w:rsid w:val="00815B52"/>
    <w:rsid w:val="00816642"/>
    <w:rsid w:val="00833151"/>
    <w:rsid w:val="00833D91"/>
    <w:rsid w:val="00835350"/>
    <w:rsid w:val="00835B5A"/>
    <w:rsid w:val="00837B42"/>
    <w:rsid w:val="00840F0F"/>
    <w:rsid w:val="00842CF4"/>
    <w:rsid w:val="00843838"/>
    <w:rsid w:val="00850151"/>
    <w:rsid w:val="00850822"/>
    <w:rsid w:val="0085123D"/>
    <w:rsid w:val="00852BDF"/>
    <w:rsid w:val="0085434C"/>
    <w:rsid w:val="00860EE9"/>
    <w:rsid w:val="008618EE"/>
    <w:rsid w:val="0086347E"/>
    <w:rsid w:val="008636F9"/>
    <w:rsid w:val="00864883"/>
    <w:rsid w:val="00865D5C"/>
    <w:rsid w:val="00870162"/>
    <w:rsid w:val="008722A9"/>
    <w:rsid w:val="00872739"/>
    <w:rsid w:val="0087277B"/>
    <w:rsid w:val="00880A68"/>
    <w:rsid w:val="00887E43"/>
    <w:rsid w:val="008912D6"/>
    <w:rsid w:val="00892307"/>
    <w:rsid w:val="00895081"/>
    <w:rsid w:val="0089550F"/>
    <w:rsid w:val="00895630"/>
    <w:rsid w:val="00895D4B"/>
    <w:rsid w:val="00895D62"/>
    <w:rsid w:val="008A2AB7"/>
    <w:rsid w:val="008B09BF"/>
    <w:rsid w:val="008B0A81"/>
    <w:rsid w:val="008B5144"/>
    <w:rsid w:val="008B770A"/>
    <w:rsid w:val="008D1CEA"/>
    <w:rsid w:val="008D4FFE"/>
    <w:rsid w:val="008D6F62"/>
    <w:rsid w:val="008E088D"/>
    <w:rsid w:val="008E19F3"/>
    <w:rsid w:val="008E23C0"/>
    <w:rsid w:val="008E67B6"/>
    <w:rsid w:val="008E7B65"/>
    <w:rsid w:val="008E7F04"/>
    <w:rsid w:val="008F25E5"/>
    <w:rsid w:val="008F5841"/>
    <w:rsid w:val="008F7720"/>
    <w:rsid w:val="0090350A"/>
    <w:rsid w:val="0090470A"/>
    <w:rsid w:val="00905920"/>
    <w:rsid w:val="00905A3C"/>
    <w:rsid w:val="00906A8D"/>
    <w:rsid w:val="00907C8F"/>
    <w:rsid w:val="0091205E"/>
    <w:rsid w:val="00912CAF"/>
    <w:rsid w:val="00917FCB"/>
    <w:rsid w:val="00920875"/>
    <w:rsid w:val="00923882"/>
    <w:rsid w:val="00925952"/>
    <w:rsid w:val="00930AAF"/>
    <w:rsid w:val="009323BE"/>
    <w:rsid w:val="00934B0F"/>
    <w:rsid w:val="00935501"/>
    <w:rsid w:val="00942FB7"/>
    <w:rsid w:val="009542A0"/>
    <w:rsid w:val="00956BCF"/>
    <w:rsid w:val="00957FFD"/>
    <w:rsid w:val="00961E44"/>
    <w:rsid w:val="0096265B"/>
    <w:rsid w:val="00966C0D"/>
    <w:rsid w:val="009675AA"/>
    <w:rsid w:val="00972EA8"/>
    <w:rsid w:val="00974DE7"/>
    <w:rsid w:val="00980ECC"/>
    <w:rsid w:val="009837B1"/>
    <w:rsid w:val="00983E17"/>
    <w:rsid w:val="00983E5B"/>
    <w:rsid w:val="00984A19"/>
    <w:rsid w:val="0098621D"/>
    <w:rsid w:val="009927F8"/>
    <w:rsid w:val="009929E1"/>
    <w:rsid w:val="00995DAE"/>
    <w:rsid w:val="0099733E"/>
    <w:rsid w:val="009A3D56"/>
    <w:rsid w:val="009B347C"/>
    <w:rsid w:val="009B4288"/>
    <w:rsid w:val="009B58E5"/>
    <w:rsid w:val="009C33EB"/>
    <w:rsid w:val="009C6972"/>
    <w:rsid w:val="009D2A03"/>
    <w:rsid w:val="009D3079"/>
    <w:rsid w:val="009D3DCC"/>
    <w:rsid w:val="009D42E1"/>
    <w:rsid w:val="009D6B8B"/>
    <w:rsid w:val="009D7AAF"/>
    <w:rsid w:val="009E1DB1"/>
    <w:rsid w:val="009E2BAE"/>
    <w:rsid w:val="009E378E"/>
    <w:rsid w:val="009E3DC2"/>
    <w:rsid w:val="009E3E16"/>
    <w:rsid w:val="009E4F17"/>
    <w:rsid w:val="009E6B4D"/>
    <w:rsid w:val="009E76D8"/>
    <w:rsid w:val="009F0F1A"/>
    <w:rsid w:val="009F1768"/>
    <w:rsid w:val="009F685E"/>
    <w:rsid w:val="009F70F0"/>
    <w:rsid w:val="009F7C76"/>
    <w:rsid w:val="00A035D1"/>
    <w:rsid w:val="00A04021"/>
    <w:rsid w:val="00A12F54"/>
    <w:rsid w:val="00A13FEA"/>
    <w:rsid w:val="00A154B6"/>
    <w:rsid w:val="00A2100F"/>
    <w:rsid w:val="00A21C4A"/>
    <w:rsid w:val="00A229B3"/>
    <w:rsid w:val="00A23296"/>
    <w:rsid w:val="00A2372B"/>
    <w:rsid w:val="00A25122"/>
    <w:rsid w:val="00A263EB"/>
    <w:rsid w:val="00A26BF7"/>
    <w:rsid w:val="00A330C9"/>
    <w:rsid w:val="00A33E88"/>
    <w:rsid w:val="00A4109F"/>
    <w:rsid w:val="00A4115C"/>
    <w:rsid w:val="00A416E7"/>
    <w:rsid w:val="00A46BF3"/>
    <w:rsid w:val="00A5377A"/>
    <w:rsid w:val="00A5443A"/>
    <w:rsid w:val="00A56684"/>
    <w:rsid w:val="00A5753F"/>
    <w:rsid w:val="00A600C4"/>
    <w:rsid w:val="00A631A2"/>
    <w:rsid w:val="00A64847"/>
    <w:rsid w:val="00A65BC5"/>
    <w:rsid w:val="00A668B2"/>
    <w:rsid w:val="00A67E19"/>
    <w:rsid w:val="00A67F48"/>
    <w:rsid w:val="00A76FBA"/>
    <w:rsid w:val="00A80B13"/>
    <w:rsid w:val="00A81AAF"/>
    <w:rsid w:val="00A848F3"/>
    <w:rsid w:val="00A973A0"/>
    <w:rsid w:val="00AA2C56"/>
    <w:rsid w:val="00AA48BE"/>
    <w:rsid w:val="00AA4DF6"/>
    <w:rsid w:val="00AA5496"/>
    <w:rsid w:val="00AA7BBF"/>
    <w:rsid w:val="00AB15A6"/>
    <w:rsid w:val="00AB35A9"/>
    <w:rsid w:val="00AB5B12"/>
    <w:rsid w:val="00AB6C71"/>
    <w:rsid w:val="00AB6D38"/>
    <w:rsid w:val="00AC0170"/>
    <w:rsid w:val="00AC0670"/>
    <w:rsid w:val="00AC19F1"/>
    <w:rsid w:val="00AC371D"/>
    <w:rsid w:val="00AC3CD8"/>
    <w:rsid w:val="00AD0FBB"/>
    <w:rsid w:val="00AD52BC"/>
    <w:rsid w:val="00AD56E4"/>
    <w:rsid w:val="00AD6021"/>
    <w:rsid w:val="00AE124E"/>
    <w:rsid w:val="00AE2ED8"/>
    <w:rsid w:val="00AE427D"/>
    <w:rsid w:val="00AE4400"/>
    <w:rsid w:val="00AE554C"/>
    <w:rsid w:val="00AE7E20"/>
    <w:rsid w:val="00AF0A88"/>
    <w:rsid w:val="00AF1617"/>
    <w:rsid w:val="00AF322B"/>
    <w:rsid w:val="00AF4B55"/>
    <w:rsid w:val="00AF645D"/>
    <w:rsid w:val="00AF7A3E"/>
    <w:rsid w:val="00B03F2A"/>
    <w:rsid w:val="00B10F4B"/>
    <w:rsid w:val="00B1268A"/>
    <w:rsid w:val="00B15881"/>
    <w:rsid w:val="00B15AB1"/>
    <w:rsid w:val="00B21257"/>
    <w:rsid w:val="00B212EB"/>
    <w:rsid w:val="00B258FF"/>
    <w:rsid w:val="00B25A19"/>
    <w:rsid w:val="00B25F45"/>
    <w:rsid w:val="00B37D6E"/>
    <w:rsid w:val="00B43A92"/>
    <w:rsid w:val="00B4414C"/>
    <w:rsid w:val="00B44779"/>
    <w:rsid w:val="00B5080B"/>
    <w:rsid w:val="00B51275"/>
    <w:rsid w:val="00B515C8"/>
    <w:rsid w:val="00B51DF1"/>
    <w:rsid w:val="00B53194"/>
    <w:rsid w:val="00B5357D"/>
    <w:rsid w:val="00B53B4D"/>
    <w:rsid w:val="00B55015"/>
    <w:rsid w:val="00B57973"/>
    <w:rsid w:val="00B62373"/>
    <w:rsid w:val="00B63143"/>
    <w:rsid w:val="00B67250"/>
    <w:rsid w:val="00B752ED"/>
    <w:rsid w:val="00B75D09"/>
    <w:rsid w:val="00B76607"/>
    <w:rsid w:val="00B770D2"/>
    <w:rsid w:val="00B80E11"/>
    <w:rsid w:val="00B850CB"/>
    <w:rsid w:val="00B85A73"/>
    <w:rsid w:val="00B94B11"/>
    <w:rsid w:val="00BA1755"/>
    <w:rsid w:val="00BA2F22"/>
    <w:rsid w:val="00BA5232"/>
    <w:rsid w:val="00BB017F"/>
    <w:rsid w:val="00BB01F6"/>
    <w:rsid w:val="00BB33BE"/>
    <w:rsid w:val="00BB44D2"/>
    <w:rsid w:val="00BB5F87"/>
    <w:rsid w:val="00BC126D"/>
    <w:rsid w:val="00BC4F62"/>
    <w:rsid w:val="00BD0701"/>
    <w:rsid w:val="00BD164F"/>
    <w:rsid w:val="00BD26C5"/>
    <w:rsid w:val="00BE1A25"/>
    <w:rsid w:val="00BE2B09"/>
    <w:rsid w:val="00BE3F55"/>
    <w:rsid w:val="00BF05B2"/>
    <w:rsid w:val="00BF273F"/>
    <w:rsid w:val="00BF2C5D"/>
    <w:rsid w:val="00BF3781"/>
    <w:rsid w:val="00BF3E4B"/>
    <w:rsid w:val="00BF61C3"/>
    <w:rsid w:val="00BF6E41"/>
    <w:rsid w:val="00BF71E3"/>
    <w:rsid w:val="00C02410"/>
    <w:rsid w:val="00C039E1"/>
    <w:rsid w:val="00C062DB"/>
    <w:rsid w:val="00C07241"/>
    <w:rsid w:val="00C12078"/>
    <w:rsid w:val="00C14670"/>
    <w:rsid w:val="00C161AE"/>
    <w:rsid w:val="00C1741F"/>
    <w:rsid w:val="00C2275F"/>
    <w:rsid w:val="00C26B9F"/>
    <w:rsid w:val="00C27775"/>
    <w:rsid w:val="00C30077"/>
    <w:rsid w:val="00C30256"/>
    <w:rsid w:val="00C33765"/>
    <w:rsid w:val="00C34BB7"/>
    <w:rsid w:val="00C34DF6"/>
    <w:rsid w:val="00C376D8"/>
    <w:rsid w:val="00C42BCE"/>
    <w:rsid w:val="00C461D2"/>
    <w:rsid w:val="00C513C4"/>
    <w:rsid w:val="00C53667"/>
    <w:rsid w:val="00C5510B"/>
    <w:rsid w:val="00C61685"/>
    <w:rsid w:val="00C621A9"/>
    <w:rsid w:val="00C6350A"/>
    <w:rsid w:val="00C63D46"/>
    <w:rsid w:val="00C71597"/>
    <w:rsid w:val="00C73232"/>
    <w:rsid w:val="00C7388F"/>
    <w:rsid w:val="00C8407C"/>
    <w:rsid w:val="00C851A1"/>
    <w:rsid w:val="00C8530F"/>
    <w:rsid w:val="00C853D2"/>
    <w:rsid w:val="00C85650"/>
    <w:rsid w:val="00C9062C"/>
    <w:rsid w:val="00C97C5A"/>
    <w:rsid w:val="00CA0BC9"/>
    <w:rsid w:val="00CA10F6"/>
    <w:rsid w:val="00CA35DC"/>
    <w:rsid w:val="00CB25DC"/>
    <w:rsid w:val="00CB2BFC"/>
    <w:rsid w:val="00CB33D4"/>
    <w:rsid w:val="00CB7856"/>
    <w:rsid w:val="00CB7996"/>
    <w:rsid w:val="00CC2B71"/>
    <w:rsid w:val="00CC484D"/>
    <w:rsid w:val="00CC7632"/>
    <w:rsid w:val="00CD0E8D"/>
    <w:rsid w:val="00CD1AD1"/>
    <w:rsid w:val="00CD3289"/>
    <w:rsid w:val="00CD7B67"/>
    <w:rsid w:val="00CE1055"/>
    <w:rsid w:val="00CE1FE8"/>
    <w:rsid w:val="00CE4ADF"/>
    <w:rsid w:val="00CE5D56"/>
    <w:rsid w:val="00CF054A"/>
    <w:rsid w:val="00CF1B62"/>
    <w:rsid w:val="00CF55C4"/>
    <w:rsid w:val="00CF64DE"/>
    <w:rsid w:val="00CF690C"/>
    <w:rsid w:val="00D00562"/>
    <w:rsid w:val="00D01B17"/>
    <w:rsid w:val="00D01F27"/>
    <w:rsid w:val="00D06164"/>
    <w:rsid w:val="00D11C21"/>
    <w:rsid w:val="00D12681"/>
    <w:rsid w:val="00D12DD9"/>
    <w:rsid w:val="00D13A9A"/>
    <w:rsid w:val="00D150B1"/>
    <w:rsid w:val="00D152A3"/>
    <w:rsid w:val="00D170EE"/>
    <w:rsid w:val="00D21EBE"/>
    <w:rsid w:val="00D232CE"/>
    <w:rsid w:val="00D239E8"/>
    <w:rsid w:val="00D272E4"/>
    <w:rsid w:val="00D2791F"/>
    <w:rsid w:val="00D3292B"/>
    <w:rsid w:val="00D44102"/>
    <w:rsid w:val="00D448DD"/>
    <w:rsid w:val="00D44C69"/>
    <w:rsid w:val="00D501AA"/>
    <w:rsid w:val="00D5176C"/>
    <w:rsid w:val="00D517DC"/>
    <w:rsid w:val="00D529FC"/>
    <w:rsid w:val="00D5353F"/>
    <w:rsid w:val="00D55F3E"/>
    <w:rsid w:val="00D568E4"/>
    <w:rsid w:val="00D5750F"/>
    <w:rsid w:val="00D575A0"/>
    <w:rsid w:val="00D60013"/>
    <w:rsid w:val="00D63F92"/>
    <w:rsid w:val="00D64332"/>
    <w:rsid w:val="00D64584"/>
    <w:rsid w:val="00D67BA7"/>
    <w:rsid w:val="00D70208"/>
    <w:rsid w:val="00D71217"/>
    <w:rsid w:val="00D72BAD"/>
    <w:rsid w:val="00D74D0F"/>
    <w:rsid w:val="00D75BC0"/>
    <w:rsid w:val="00D82D87"/>
    <w:rsid w:val="00D830D5"/>
    <w:rsid w:val="00D85B4F"/>
    <w:rsid w:val="00D90636"/>
    <w:rsid w:val="00D90F0B"/>
    <w:rsid w:val="00D9134A"/>
    <w:rsid w:val="00D9475F"/>
    <w:rsid w:val="00D94E4A"/>
    <w:rsid w:val="00D958F8"/>
    <w:rsid w:val="00DA080C"/>
    <w:rsid w:val="00DA3D96"/>
    <w:rsid w:val="00DA6977"/>
    <w:rsid w:val="00DB05B2"/>
    <w:rsid w:val="00DB1062"/>
    <w:rsid w:val="00DB1150"/>
    <w:rsid w:val="00DB15DE"/>
    <w:rsid w:val="00DB3E19"/>
    <w:rsid w:val="00DB4716"/>
    <w:rsid w:val="00DB501A"/>
    <w:rsid w:val="00DB513E"/>
    <w:rsid w:val="00DB5ECB"/>
    <w:rsid w:val="00DC1A82"/>
    <w:rsid w:val="00DC4407"/>
    <w:rsid w:val="00DC6432"/>
    <w:rsid w:val="00DD0799"/>
    <w:rsid w:val="00DD387E"/>
    <w:rsid w:val="00DD4E06"/>
    <w:rsid w:val="00DE329F"/>
    <w:rsid w:val="00DE4E2A"/>
    <w:rsid w:val="00DE715E"/>
    <w:rsid w:val="00DF3B12"/>
    <w:rsid w:val="00E04BC1"/>
    <w:rsid w:val="00E05C73"/>
    <w:rsid w:val="00E12894"/>
    <w:rsid w:val="00E203A3"/>
    <w:rsid w:val="00E20869"/>
    <w:rsid w:val="00E237B9"/>
    <w:rsid w:val="00E2790B"/>
    <w:rsid w:val="00E32319"/>
    <w:rsid w:val="00E3567A"/>
    <w:rsid w:val="00E40F8A"/>
    <w:rsid w:val="00E445A5"/>
    <w:rsid w:val="00E448C1"/>
    <w:rsid w:val="00E44C5C"/>
    <w:rsid w:val="00E46275"/>
    <w:rsid w:val="00E4704A"/>
    <w:rsid w:val="00E50A2B"/>
    <w:rsid w:val="00E52A42"/>
    <w:rsid w:val="00E6149D"/>
    <w:rsid w:val="00E64FA8"/>
    <w:rsid w:val="00E65099"/>
    <w:rsid w:val="00E67AA7"/>
    <w:rsid w:val="00E70C94"/>
    <w:rsid w:val="00E7275F"/>
    <w:rsid w:val="00E74FEC"/>
    <w:rsid w:val="00E75514"/>
    <w:rsid w:val="00E770DE"/>
    <w:rsid w:val="00E815AA"/>
    <w:rsid w:val="00E81D1A"/>
    <w:rsid w:val="00E827FC"/>
    <w:rsid w:val="00E86CDF"/>
    <w:rsid w:val="00E87A40"/>
    <w:rsid w:val="00E91836"/>
    <w:rsid w:val="00E946DE"/>
    <w:rsid w:val="00E960DE"/>
    <w:rsid w:val="00E977C8"/>
    <w:rsid w:val="00EA2086"/>
    <w:rsid w:val="00EA20D6"/>
    <w:rsid w:val="00EA6920"/>
    <w:rsid w:val="00EA7210"/>
    <w:rsid w:val="00EA77EA"/>
    <w:rsid w:val="00EA78EC"/>
    <w:rsid w:val="00EB112B"/>
    <w:rsid w:val="00ED1C0C"/>
    <w:rsid w:val="00ED36DD"/>
    <w:rsid w:val="00ED3E91"/>
    <w:rsid w:val="00EE059F"/>
    <w:rsid w:val="00EE127D"/>
    <w:rsid w:val="00EE1E0B"/>
    <w:rsid w:val="00EE4E60"/>
    <w:rsid w:val="00EE4E7E"/>
    <w:rsid w:val="00EE5704"/>
    <w:rsid w:val="00EE6791"/>
    <w:rsid w:val="00EE6C55"/>
    <w:rsid w:val="00EE7B7C"/>
    <w:rsid w:val="00EF2E86"/>
    <w:rsid w:val="00EF5AD8"/>
    <w:rsid w:val="00F0018D"/>
    <w:rsid w:val="00F01967"/>
    <w:rsid w:val="00F04A23"/>
    <w:rsid w:val="00F11F9E"/>
    <w:rsid w:val="00F1311B"/>
    <w:rsid w:val="00F151F7"/>
    <w:rsid w:val="00F16465"/>
    <w:rsid w:val="00F208F2"/>
    <w:rsid w:val="00F23F31"/>
    <w:rsid w:val="00F2574B"/>
    <w:rsid w:val="00F316AA"/>
    <w:rsid w:val="00F34199"/>
    <w:rsid w:val="00F344C4"/>
    <w:rsid w:val="00F35815"/>
    <w:rsid w:val="00F3752E"/>
    <w:rsid w:val="00F407D7"/>
    <w:rsid w:val="00F46C58"/>
    <w:rsid w:val="00F47FDF"/>
    <w:rsid w:val="00F50968"/>
    <w:rsid w:val="00F541FD"/>
    <w:rsid w:val="00F55833"/>
    <w:rsid w:val="00F575B5"/>
    <w:rsid w:val="00F64021"/>
    <w:rsid w:val="00F67761"/>
    <w:rsid w:val="00F72A37"/>
    <w:rsid w:val="00F73CC8"/>
    <w:rsid w:val="00F77AFB"/>
    <w:rsid w:val="00F86493"/>
    <w:rsid w:val="00F87A9A"/>
    <w:rsid w:val="00F9107E"/>
    <w:rsid w:val="00F91950"/>
    <w:rsid w:val="00F933DC"/>
    <w:rsid w:val="00F951A2"/>
    <w:rsid w:val="00F957C5"/>
    <w:rsid w:val="00F95957"/>
    <w:rsid w:val="00FA2C76"/>
    <w:rsid w:val="00FA7CD0"/>
    <w:rsid w:val="00FB0E08"/>
    <w:rsid w:val="00FB2637"/>
    <w:rsid w:val="00FB7F2B"/>
    <w:rsid w:val="00FC1083"/>
    <w:rsid w:val="00FC68B1"/>
    <w:rsid w:val="00FD6C04"/>
    <w:rsid w:val="00FE00F4"/>
    <w:rsid w:val="00FE1F79"/>
    <w:rsid w:val="00FE3368"/>
    <w:rsid w:val="00FE3728"/>
    <w:rsid w:val="00FE507A"/>
    <w:rsid w:val="00FE6643"/>
    <w:rsid w:val="00F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49F4E2"/>
  <w15:docId w15:val="{2EE6695D-2ACE-48D1-91F4-1E53E328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328B"/>
    <w:pPr>
      <w:spacing w:before="120"/>
    </w:pPr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rsid w:val="005A22F1"/>
    <w:pPr>
      <w:keepNext/>
      <w:numPr>
        <w:numId w:val="5"/>
      </w:numPr>
      <w:spacing w:before="240" w:after="240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EE5704"/>
    <w:pPr>
      <w:keepNext/>
      <w:numPr>
        <w:ilvl w:val="1"/>
        <w:numId w:val="5"/>
      </w:numPr>
      <w:spacing w:before="0"/>
      <w:ind w:left="0" w:firstLine="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9D3079"/>
    <w:pPr>
      <w:keepNext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qFormat/>
    <w:rsid w:val="009D3079"/>
    <w:pPr>
      <w:keepNext/>
      <w:jc w:val="right"/>
      <w:outlineLvl w:val="3"/>
    </w:pPr>
    <w:rPr>
      <w:b/>
      <w:sz w:val="36"/>
      <w:lang w:val="en-GB"/>
    </w:rPr>
  </w:style>
  <w:style w:type="paragraph" w:styleId="Heading5">
    <w:name w:val="heading 5"/>
    <w:basedOn w:val="Normal"/>
    <w:next w:val="Normal"/>
    <w:qFormat/>
    <w:rsid w:val="009D3079"/>
    <w:pPr>
      <w:keepNext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rsid w:val="009D3079"/>
    <w:pPr>
      <w:keepNext/>
      <w:outlineLvl w:val="5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D3079"/>
    <w:rPr>
      <w:sz w:val="16"/>
    </w:rPr>
  </w:style>
  <w:style w:type="character" w:styleId="PageNumber">
    <w:name w:val="page number"/>
    <w:basedOn w:val="DefaultParagraphFont"/>
    <w:rsid w:val="009D3079"/>
  </w:style>
  <w:style w:type="paragraph" w:styleId="Footer">
    <w:name w:val="footer"/>
    <w:basedOn w:val="Normal"/>
    <w:rsid w:val="009D3079"/>
    <w:pPr>
      <w:tabs>
        <w:tab w:val="center" w:pos="4153"/>
        <w:tab w:val="right" w:pos="8306"/>
      </w:tabs>
    </w:pPr>
    <w:rPr>
      <w:lang w:val="en-GB"/>
    </w:rPr>
  </w:style>
  <w:style w:type="paragraph" w:styleId="CommentText">
    <w:name w:val="annotation text"/>
    <w:basedOn w:val="Normal"/>
    <w:semiHidden/>
    <w:rsid w:val="009D3079"/>
    <w:rPr>
      <w:lang w:val="en-GB"/>
    </w:rPr>
  </w:style>
  <w:style w:type="paragraph" w:styleId="Header">
    <w:name w:val="header"/>
    <w:basedOn w:val="Normal"/>
    <w:link w:val="HeaderChar"/>
    <w:rsid w:val="009D3079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uiPriority w:val="39"/>
    <w:rsid w:val="006E1160"/>
    <w:pPr>
      <w:tabs>
        <w:tab w:val="left" w:pos="567"/>
        <w:tab w:val="right" w:leader="dot" w:pos="8222"/>
      </w:tabs>
    </w:pPr>
    <w:rPr>
      <w:rFonts w:ascii="Arial" w:hAnsi="Arial"/>
      <w:sz w:val="22"/>
    </w:rPr>
  </w:style>
  <w:style w:type="paragraph" w:styleId="TOC2">
    <w:name w:val="toc 2"/>
    <w:basedOn w:val="Normal"/>
    <w:next w:val="Normal"/>
    <w:autoRedefine/>
    <w:semiHidden/>
    <w:rsid w:val="006E1160"/>
    <w:pPr>
      <w:ind w:left="200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semiHidden/>
    <w:rsid w:val="006E1160"/>
    <w:pPr>
      <w:ind w:left="400"/>
    </w:pPr>
    <w:rPr>
      <w:rFonts w:ascii="Arial" w:hAnsi="Arial"/>
      <w:sz w:val="22"/>
    </w:rPr>
  </w:style>
  <w:style w:type="paragraph" w:styleId="TOC4">
    <w:name w:val="toc 4"/>
    <w:basedOn w:val="Normal"/>
    <w:next w:val="Normal"/>
    <w:autoRedefine/>
    <w:semiHidden/>
    <w:rsid w:val="009D3079"/>
    <w:pPr>
      <w:ind w:left="600"/>
    </w:pPr>
  </w:style>
  <w:style w:type="paragraph" w:styleId="TOC5">
    <w:name w:val="toc 5"/>
    <w:basedOn w:val="Normal"/>
    <w:next w:val="Normal"/>
    <w:autoRedefine/>
    <w:semiHidden/>
    <w:rsid w:val="009D3079"/>
    <w:pPr>
      <w:ind w:left="800"/>
    </w:pPr>
  </w:style>
  <w:style w:type="paragraph" w:styleId="TOC6">
    <w:name w:val="toc 6"/>
    <w:basedOn w:val="Normal"/>
    <w:next w:val="Normal"/>
    <w:autoRedefine/>
    <w:semiHidden/>
    <w:rsid w:val="009D3079"/>
    <w:pPr>
      <w:ind w:left="1000"/>
    </w:pPr>
  </w:style>
  <w:style w:type="paragraph" w:styleId="TOC7">
    <w:name w:val="toc 7"/>
    <w:basedOn w:val="Normal"/>
    <w:next w:val="Normal"/>
    <w:autoRedefine/>
    <w:semiHidden/>
    <w:rsid w:val="009D3079"/>
    <w:pPr>
      <w:ind w:left="1200"/>
    </w:pPr>
  </w:style>
  <w:style w:type="paragraph" w:styleId="TOC8">
    <w:name w:val="toc 8"/>
    <w:basedOn w:val="Normal"/>
    <w:next w:val="Normal"/>
    <w:autoRedefine/>
    <w:semiHidden/>
    <w:rsid w:val="009D3079"/>
    <w:pPr>
      <w:ind w:left="1400"/>
    </w:pPr>
  </w:style>
  <w:style w:type="paragraph" w:styleId="TOC9">
    <w:name w:val="toc 9"/>
    <w:basedOn w:val="Normal"/>
    <w:next w:val="Normal"/>
    <w:autoRedefine/>
    <w:semiHidden/>
    <w:rsid w:val="009D3079"/>
    <w:pPr>
      <w:ind w:left="1600"/>
    </w:pPr>
  </w:style>
  <w:style w:type="paragraph" w:customStyle="1" w:styleId="Date1">
    <w:name w:val="Date1"/>
    <w:basedOn w:val="Normal"/>
    <w:rsid w:val="009D3079"/>
    <w:pPr>
      <w:widowControl w:val="0"/>
    </w:pPr>
    <w:rPr>
      <w:b/>
      <w:sz w:val="24"/>
      <w:lang w:val="en-GB"/>
    </w:rPr>
  </w:style>
  <w:style w:type="paragraph" w:styleId="BodyText">
    <w:name w:val="Body Text"/>
    <w:basedOn w:val="Normal"/>
    <w:rsid w:val="009D3079"/>
    <w:pPr>
      <w:jc w:val="both"/>
    </w:pPr>
    <w:rPr>
      <w:sz w:val="24"/>
      <w:lang w:val="en-GB"/>
    </w:rPr>
  </w:style>
  <w:style w:type="paragraph" w:styleId="BodyText2">
    <w:name w:val="Body Text 2"/>
    <w:basedOn w:val="Normal"/>
    <w:rsid w:val="005A22F1"/>
    <w:pPr>
      <w:ind w:left="851"/>
    </w:pPr>
    <w:rPr>
      <w:i/>
      <w:vanish/>
      <w:color w:val="0000FF"/>
      <w:sz w:val="16"/>
      <w:lang w:val="en-GB"/>
    </w:rPr>
  </w:style>
  <w:style w:type="character" w:styleId="Hyperlink">
    <w:name w:val="Hyperlink"/>
    <w:basedOn w:val="DefaultParagraphFont"/>
    <w:uiPriority w:val="99"/>
    <w:rsid w:val="009D3079"/>
    <w:rPr>
      <w:color w:val="0000FF"/>
      <w:u w:val="single"/>
    </w:rPr>
  </w:style>
  <w:style w:type="paragraph" w:styleId="BodyText3">
    <w:name w:val="Body Text 3"/>
    <w:basedOn w:val="Normal"/>
    <w:rsid w:val="009D3079"/>
    <w:rPr>
      <w:sz w:val="24"/>
    </w:rPr>
  </w:style>
  <w:style w:type="paragraph" w:customStyle="1" w:styleId="Style1">
    <w:name w:val="Style1"/>
    <w:basedOn w:val="Heading1"/>
    <w:rsid w:val="000B1075"/>
    <w:pPr>
      <w:numPr>
        <w:numId w:val="1"/>
      </w:numPr>
      <w:spacing w:after="60"/>
    </w:pPr>
    <w:rPr>
      <w:rFonts w:ascii="Arial" w:hAnsi="Arial" w:cs="Arial"/>
      <w:bCs/>
      <w:caps/>
      <w:kern w:val="32"/>
      <w:szCs w:val="32"/>
      <w:lang w:val="de-DE" w:eastAsia="de-DE"/>
    </w:rPr>
  </w:style>
  <w:style w:type="paragraph" w:customStyle="1" w:styleId="Heading11">
    <w:name w:val="Heading 11"/>
    <w:basedOn w:val="Style1"/>
    <w:rsid w:val="00136665"/>
    <w:pPr>
      <w:tabs>
        <w:tab w:val="clear" w:pos="360"/>
        <w:tab w:val="num" w:pos="851"/>
      </w:tabs>
      <w:ind w:left="851" w:hanging="851"/>
    </w:pPr>
    <w:rPr>
      <w:sz w:val="24"/>
    </w:rPr>
  </w:style>
  <w:style w:type="paragraph" w:customStyle="1" w:styleId="StyleHeading2Left025cm">
    <w:name w:val="Style Heading 2 + Left:  0.25 cm"/>
    <w:basedOn w:val="Heading2"/>
    <w:rsid w:val="000B1075"/>
    <w:pPr>
      <w:spacing w:before="240" w:after="60"/>
      <w:ind w:left="142"/>
    </w:pPr>
    <w:rPr>
      <w:rFonts w:ascii="Arial" w:hAnsi="Arial"/>
      <w:bCs/>
      <w:sz w:val="22"/>
      <w:lang w:val="de-DE" w:eastAsia="de-DE"/>
    </w:rPr>
  </w:style>
  <w:style w:type="paragraph" w:styleId="CommentSubject">
    <w:name w:val="annotation subject"/>
    <w:basedOn w:val="CommentText"/>
    <w:next w:val="CommentText"/>
    <w:semiHidden/>
    <w:rsid w:val="003209DA"/>
    <w:rPr>
      <w:b/>
      <w:bCs/>
      <w:lang w:val="en-US"/>
    </w:rPr>
  </w:style>
  <w:style w:type="paragraph" w:styleId="BalloonText">
    <w:name w:val="Balloon Text"/>
    <w:basedOn w:val="Normal"/>
    <w:semiHidden/>
    <w:rsid w:val="003209D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37C9"/>
    <w:pPr>
      <w:autoSpaceDE w:val="0"/>
      <w:autoSpaceDN w:val="0"/>
      <w:adjustRightInd w:val="0"/>
      <w:spacing w:before="12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2B3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66DB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100E8"/>
    <w:pPr>
      <w:spacing w:before="0" w:line="240" w:lineRule="atLeast"/>
      <w:ind w:left="720"/>
      <w:jc w:val="both"/>
    </w:pPr>
    <w:rPr>
      <w:rFonts w:ascii="Arial" w:hAnsi="Arial"/>
      <w:sz w:val="22"/>
    </w:rPr>
  </w:style>
  <w:style w:type="paragraph" w:customStyle="1" w:styleId="listbull">
    <w:name w:val="list:bull"/>
    <w:basedOn w:val="Normal"/>
    <w:rsid w:val="00CE1055"/>
    <w:pPr>
      <w:numPr>
        <w:numId w:val="36"/>
      </w:numPr>
      <w:spacing w:before="0" w:after="120"/>
    </w:pPr>
    <w:rPr>
      <w:rFonts w:ascii="Times New Roman" w:hAnsi="Times New Roman"/>
      <w:sz w:val="24"/>
      <w:lang w:val="en-GB"/>
    </w:rPr>
  </w:style>
  <w:style w:type="character" w:customStyle="1" w:styleId="HeaderChar">
    <w:name w:val="Header Char"/>
    <w:basedOn w:val="DefaultParagraphFont"/>
    <w:link w:val="Header"/>
    <w:rsid w:val="00CE1055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Laboratory%20Services\QUALITY\SOPs\Att1_SSP%20Template_v1%200_23Oct12_D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2F4DC597BD8458EC0FEF3C765C7DA" ma:contentTypeVersion="0" ma:contentTypeDescription="Create a new document." ma:contentTypeScope="" ma:versionID="1c63c8c23b0a738209fc767a2fe2ae3e">
  <xsd:schema xmlns:xsd="http://www.w3.org/2001/XMLSchema" xmlns:xs="http://www.w3.org/2001/XMLSchema" xmlns:p="http://schemas.microsoft.com/office/2006/metadata/properties" xmlns:ns2="fe9f5093-6597-4824-a05c-6799ad7ce5e5" targetNamespace="http://schemas.microsoft.com/office/2006/metadata/properties" ma:root="true" ma:fieldsID="7dfaf1f5a1213ce577a873d7d37ecb2f" ns2:_="">
    <xsd:import namespace="fe9f5093-6597-4824-a05c-6799ad7ce5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f5093-6597-4824-a05c-6799ad7ce5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f5093-6597-4824-a05c-6799ad7ce5e5">ZAPTTS74AHZE-130-425</_dlc_DocId>
    <_dlc_DocIdUrl xmlns="fe9f5093-6597-4824-a05c-6799ad7ce5e5">
      <Url>http://mrcportal/Departments/ClinicalTrialsSupport/_layouts/DocIdRedir.aspx?ID=ZAPTTS74AHZE-130-425</Url>
      <Description>ZAPTTS74AHZE-130-425</Description>
    </_dlc_DocIdUrl>
  </documentManagement>
</p:properties>
</file>

<file path=customXml/itemProps1.xml><?xml version="1.0" encoding="utf-8"?>
<ds:datastoreItem xmlns:ds="http://schemas.openxmlformats.org/officeDocument/2006/customXml" ds:itemID="{CDC4581D-E4DF-46D9-8647-243DD79BCD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F385B8-8D37-49C4-B1B0-4A8D42075D5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FF5B172-5A91-442E-8613-641074316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f5093-6597-4824-a05c-6799ad7ce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0EA0C1-4D78-47C8-B9E9-4737368E1A92}">
  <ds:schemaRefs>
    <ds:schemaRef ds:uri="http://schemas.microsoft.com/office/2006/metadata/properties"/>
    <ds:schemaRef ds:uri="http://schemas.microsoft.com/office/infopath/2007/PartnerControls"/>
    <ds:schemaRef ds:uri="fe9f5093-6597-4824-a05c-6799ad7ce5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Att1_SSP Template_v1 0_23Oct12_DN</Template>
  <TotalTime>21955</TotalTime>
  <Pages>17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Ymddiriedolaeth GIG Siroedd Conwy a Dinbych</vt:lpstr>
    </vt:vector>
  </TitlesOfParts>
  <Company>Conwy &amp; Denbighshire NHS Trust</Company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Ymddiriedolaeth GIG Siroedd Conwy a Dinbych</dc:title>
  <dc:creator>dnwakanma</dc:creator>
  <cp:lastModifiedBy>Yusupha Ceesay</cp:lastModifiedBy>
  <cp:revision>424</cp:revision>
  <cp:lastPrinted>2014-01-22T10:44:00Z</cp:lastPrinted>
  <dcterms:created xsi:type="dcterms:W3CDTF">2020-05-20T12:17:00Z</dcterms:created>
  <dcterms:modified xsi:type="dcterms:W3CDTF">2023-10-02T10:58:00Z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0x0101002CC2F4DC597BD8458EC0FEF3C765C7DA</vt:lpwstr>
  </property>
  <property fmtid="{D5CDD505-2E9C-101B-9397-08002B2CF9AE}" pid="3" name="_dlc_DocIdItemGuid">
    <vt:lpwstr>6bfc9fe8-35f8-4af7-9655-d066c2e3b1e8</vt:lpwstr>
  </property>
</Properties>
</file>