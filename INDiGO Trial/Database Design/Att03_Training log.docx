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E31" w14:textId="7ADA63EE" w:rsidR="00F61050" w:rsidRPr="00AD21BA" w:rsidRDefault="005427DD" w:rsidP="0016442C">
      <w:pPr>
        <w:ind w:left="-900"/>
        <w:rPr>
          <w:rFonts w:ascii="Arial" w:hAnsi="Arial" w:cs="Arial"/>
          <w:b/>
          <w:szCs w:val="20"/>
        </w:rPr>
      </w:pPr>
      <w:r w:rsidRPr="00AD21BA">
        <w:rPr>
          <w:rFonts w:ascii="Arial" w:hAnsi="Arial" w:cs="Arial"/>
          <w:b/>
          <w:szCs w:val="20"/>
        </w:rPr>
        <w:t xml:space="preserve">Protocol </w:t>
      </w:r>
      <w:r w:rsidR="00864AC1" w:rsidRPr="00AD21BA">
        <w:rPr>
          <w:rFonts w:ascii="Arial" w:hAnsi="Arial" w:cs="Arial"/>
          <w:b/>
          <w:szCs w:val="20"/>
        </w:rPr>
        <w:t xml:space="preserve">Training Log </w:t>
      </w:r>
    </w:p>
    <w:p w14:paraId="3EB5DE7E" w14:textId="77777777" w:rsidR="006F73AE" w:rsidRPr="00AD21BA" w:rsidRDefault="006F73AE" w:rsidP="009455E0">
      <w:pPr>
        <w:rPr>
          <w:rFonts w:ascii="Arial" w:hAnsi="Arial" w:cs="Arial"/>
          <w:szCs w:val="20"/>
        </w:rPr>
      </w:pPr>
    </w:p>
    <w:tbl>
      <w:tblPr>
        <w:tblW w:w="147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1"/>
        <w:gridCol w:w="2876"/>
        <w:gridCol w:w="2713"/>
        <w:gridCol w:w="6493"/>
      </w:tblGrid>
      <w:tr w:rsidR="0055123D" w:rsidRPr="00AD21BA" w14:paraId="018FEE4D" w14:textId="77777777" w:rsidTr="0055123D">
        <w:trPr>
          <w:trHeight w:val="36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568CE" w14:textId="77777777" w:rsidR="0055123D" w:rsidRPr="00AD21BA" w:rsidRDefault="00C94285" w:rsidP="00C94285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Protocol #/SCC #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894B" w14:textId="468F61DD" w:rsidR="0055123D" w:rsidRPr="00AD21BA" w:rsidRDefault="00DB3768" w:rsidP="0055123D">
            <w:pPr>
              <w:spacing w:before="60" w:after="60"/>
              <w:rPr>
                <w:rFonts w:ascii="Arial" w:hAnsi="Arial" w:cs="Arial"/>
              </w:rPr>
            </w:pPr>
            <w:r w:rsidRPr="00DB3768">
              <w:rPr>
                <w:rFonts w:ascii="Arial" w:hAnsi="Arial" w:cs="Arial"/>
              </w:rPr>
              <w:t>25071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C9CFA6" w14:textId="27389DC5" w:rsidR="0055123D" w:rsidRPr="00AD21BA" w:rsidRDefault="00864AC1" w:rsidP="0055123D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Trial Acronym: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DF23" w14:textId="77777777" w:rsidR="0055123D" w:rsidRPr="00AD21BA" w:rsidRDefault="0055123D" w:rsidP="0055123D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55123D" w:rsidRPr="00AD21BA" w14:paraId="0F3BED96" w14:textId="77777777" w:rsidTr="0055123D">
        <w:trPr>
          <w:trHeight w:val="36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B5B660" w14:textId="77777777" w:rsidR="0055123D" w:rsidRPr="00AD21BA" w:rsidRDefault="0055123D" w:rsidP="0055123D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Version/Date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4668" w14:textId="18416C02" w:rsidR="0055123D" w:rsidRPr="00AD21BA" w:rsidRDefault="00DB3768" w:rsidP="0055123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3B9B7" w14:textId="77777777" w:rsidR="0055123D" w:rsidRPr="00AD21BA" w:rsidRDefault="0055123D" w:rsidP="0055123D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Principal Investigator: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546E" w14:textId="070C213C" w:rsidR="0055123D" w:rsidRPr="00AD21BA" w:rsidRDefault="00DB3768" w:rsidP="0055123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Sophie Moore</w:t>
            </w:r>
          </w:p>
        </w:tc>
      </w:tr>
      <w:tr w:rsidR="00DB3768" w:rsidRPr="00AD21BA" w14:paraId="3222FA76" w14:textId="77777777" w:rsidTr="0055123D">
        <w:trPr>
          <w:trHeight w:val="360"/>
        </w:trPr>
        <w:tc>
          <w:tcPr>
            <w:tcW w:w="2661" w:type="dxa"/>
            <w:shd w:val="clear" w:color="auto" w:fill="D9D9D9" w:themeFill="background1" w:themeFillShade="D9"/>
            <w:vAlign w:val="center"/>
          </w:tcPr>
          <w:p w14:paraId="09163D15" w14:textId="77777777" w:rsidR="00DB3768" w:rsidRPr="00AD21BA" w:rsidRDefault="00DB3768" w:rsidP="00DB3768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Date of Training</w:t>
            </w:r>
          </w:p>
        </w:tc>
        <w:tc>
          <w:tcPr>
            <w:tcW w:w="2876" w:type="dxa"/>
          </w:tcPr>
          <w:p w14:paraId="3531FAD6" w14:textId="12E5FB41" w:rsidR="00DB3768" w:rsidRPr="00AD21BA" w:rsidRDefault="00DB3768" w:rsidP="00DB376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15-Nov-21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5970C406" w14:textId="77777777" w:rsidR="00DB3768" w:rsidRPr="00AD21BA" w:rsidRDefault="00DB3768" w:rsidP="00DB3768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 xml:space="preserve">Training topic </w:t>
            </w:r>
          </w:p>
        </w:tc>
        <w:tc>
          <w:tcPr>
            <w:tcW w:w="6493" w:type="dxa"/>
          </w:tcPr>
          <w:p w14:paraId="561D03AD" w14:textId="77777777" w:rsidR="00DB3768" w:rsidRPr="00AD21BA" w:rsidRDefault="00DB3768" w:rsidP="00DB376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3768" w:rsidRPr="00AD21BA" w14:paraId="5CE74576" w14:textId="77777777" w:rsidTr="0055123D">
        <w:trPr>
          <w:trHeight w:val="36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F48F4" w14:textId="77777777" w:rsidR="00DB3768" w:rsidRPr="00AD21BA" w:rsidRDefault="00DB3768" w:rsidP="00DB3768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Name of Trainer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6214" w14:textId="75CBF388" w:rsidR="00DB3768" w:rsidRPr="00AD21BA" w:rsidRDefault="00DB3768" w:rsidP="00DB376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Ebrima Comma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55DE6" w14:textId="77777777" w:rsidR="00DB3768" w:rsidRPr="00AD21BA" w:rsidRDefault="00DB3768" w:rsidP="00DB3768">
            <w:pPr>
              <w:rPr>
                <w:rFonts w:ascii="Arial" w:hAnsi="Arial" w:cs="Arial"/>
                <w:b/>
              </w:rPr>
            </w:pPr>
            <w:r w:rsidRPr="00AD21BA">
              <w:rPr>
                <w:rFonts w:ascii="Arial" w:hAnsi="Arial" w:cs="Arial"/>
                <w:b/>
              </w:rPr>
              <w:t>Signature and date of Trainer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4016" w14:textId="77777777" w:rsidR="00DB3768" w:rsidRPr="00AD21BA" w:rsidRDefault="00DB3768" w:rsidP="00DB376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2F60A5EC" w14:textId="77777777" w:rsidR="0055123D" w:rsidRPr="00AD21BA" w:rsidRDefault="0055123D" w:rsidP="009455E0">
      <w:pPr>
        <w:rPr>
          <w:rFonts w:ascii="Arial" w:hAnsi="Arial" w:cs="Arial"/>
          <w:szCs w:val="20"/>
        </w:rPr>
      </w:pPr>
    </w:p>
    <w:p w14:paraId="29CA1159" w14:textId="77777777" w:rsidR="0055123D" w:rsidRPr="00AD21BA" w:rsidRDefault="0055123D" w:rsidP="009455E0">
      <w:pPr>
        <w:rPr>
          <w:rFonts w:ascii="Arial" w:hAnsi="Arial" w:cs="Arial"/>
          <w:szCs w:val="20"/>
        </w:rPr>
      </w:pPr>
    </w:p>
    <w:p w14:paraId="4808492A" w14:textId="77777777" w:rsidR="0055123D" w:rsidRPr="00AD21BA" w:rsidRDefault="0055123D" w:rsidP="009455E0">
      <w:pPr>
        <w:rPr>
          <w:rFonts w:ascii="Arial" w:hAnsi="Arial" w:cs="Arial"/>
          <w:szCs w:val="20"/>
        </w:rPr>
      </w:pPr>
    </w:p>
    <w:tbl>
      <w:tblPr>
        <w:tblW w:w="1618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1917"/>
        <w:gridCol w:w="1672"/>
        <w:gridCol w:w="2693"/>
        <w:gridCol w:w="2410"/>
        <w:gridCol w:w="5500"/>
      </w:tblGrid>
      <w:tr w:rsidR="002347BC" w:rsidRPr="00AD21BA" w14:paraId="2F3B9AFA" w14:textId="77777777" w:rsidTr="002347BC">
        <w:trPr>
          <w:trHeight w:val="227"/>
        </w:trPr>
        <w:tc>
          <w:tcPr>
            <w:tcW w:w="1989" w:type="dxa"/>
            <w:shd w:val="pct10" w:color="auto" w:fill="auto"/>
          </w:tcPr>
          <w:p w14:paraId="00EBB531" w14:textId="77777777" w:rsidR="002347BC" w:rsidRPr="00AD21BA" w:rsidRDefault="002347BC" w:rsidP="00B2175C">
            <w:pPr>
              <w:rPr>
                <w:rFonts w:ascii="Arial" w:hAnsi="Arial" w:cs="Arial"/>
                <w:i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 xml:space="preserve">Trainee </w:t>
            </w:r>
            <w:r w:rsidRPr="00AD21BA">
              <w:rPr>
                <w:rFonts w:ascii="Arial" w:hAnsi="Arial" w:cs="Arial"/>
                <w:szCs w:val="20"/>
              </w:rPr>
              <w:br/>
              <w:t>(Last name)</w:t>
            </w:r>
          </w:p>
        </w:tc>
        <w:tc>
          <w:tcPr>
            <w:tcW w:w="1917" w:type="dxa"/>
            <w:shd w:val="pct10" w:color="auto" w:fill="auto"/>
          </w:tcPr>
          <w:p w14:paraId="6D92BF9C" w14:textId="77777777" w:rsidR="002347BC" w:rsidRPr="00AD21BA" w:rsidRDefault="002347BC" w:rsidP="00B2175C">
            <w:pPr>
              <w:rPr>
                <w:rFonts w:ascii="Arial" w:hAnsi="Arial" w:cs="Arial"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 xml:space="preserve">Trainee </w:t>
            </w:r>
            <w:r w:rsidRPr="00AD21BA">
              <w:rPr>
                <w:rFonts w:ascii="Arial" w:hAnsi="Arial" w:cs="Arial"/>
                <w:szCs w:val="20"/>
              </w:rPr>
              <w:br/>
              <w:t>(First name)</w:t>
            </w:r>
          </w:p>
        </w:tc>
        <w:tc>
          <w:tcPr>
            <w:tcW w:w="1672" w:type="dxa"/>
            <w:shd w:val="pct10" w:color="auto" w:fill="auto"/>
          </w:tcPr>
          <w:p w14:paraId="31CDC753" w14:textId="77777777" w:rsidR="002347BC" w:rsidRPr="00AD21BA" w:rsidRDefault="002347BC" w:rsidP="00FD0881">
            <w:pPr>
              <w:rPr>
                <w:rFonts w:ascii="Arial" w:hAnsi="Arial" w:cs="Arial"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>Employee #</w:t>
            </w:r>
          </w:p>
        </w:tc>
        <w:tc>
          <w:tcPr>
            <w:tcW w:w="2693" w:type="dxa"/>
            <w:shd w:val="pct10" w:color="auto" w:fill="auto"/>
          </w:tcPr>
          <w:p w14:paraId="3E647FB6" w14:textId="2C562375" w:rsidR="002347BC" w:rsidRPr="00AD21BA" w:rsidRDefault="002347BC" w:rsidP="00864AC1">
            <w:pPr>
              <w:rPr>
                <w:rFonts w:ascii="Arial" w:hAnsi="Arial" w:cs="Arial"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>Role in study</w:t>
            </w:r>
          </w:p>
        </w:tc>
        <w:tc>
          <w:tcPr>
            <w:tcW w:w="2410" w:type="dxa"/>
            <w:shd w:val="pct10" w:color="auto" w:fill="auto"/>
          </w:tcPr>
          <w:p w14:paraId="30844AAD" w14:textId="77777777" w:rsidR="002347BC" w:rsidRPr="00AD21BA" w:rsidRDefault="002347BC" w:rsidP="00FD0881">
            <w:pPr>
              <w:rPr>
                <w:rFonts w:ascii="Arial" w:hAnsi="Arial" w:cs="Arial"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>Training technique</w:t>
            </w:r>
          </w:p>
        </w:tc>
        <w:tc>
          <w:tcPr>
            <w:tcW w:w="5500" w:type="dxa"/>
            <w:shd w:val="pct10" w:color="auto" w:fill="auto"/>
          </w:tcPr>
          <w:p w14:paraId="5E31955B" w14:textId="77777777" w:rsidR="002347BC" w:rsidRPr="00AD21BA" w:rsidRDefault="002347BC" w:rsidP="00B2175C">
            <w:pPr>
              <w:rPr>
                <w:rFonts w:ascii="Arial" w:hAnsi="Arial" w:cs="Arial"/>
                <w:szCs w:val="20"/>
              </w:rPr>
            </w:pPr>
            <w:r w:rsidRPr="00AD21BA">
              <w:rPr>
                <w:rFonts w:ascii="Arial" w:hAnsi="Arial" w:cs="Arial"/>
                <w:szCs w:val="20"/>
              </w:rPr>
              <w:t>Signature and date* of trainee</w:t>
            </w:r>
          </w:p>
        </w:tc>
      </w:tr>
      <w:tr w:rsidR="002347BC" w:rsidRPr="00AD21BA" w14:paraId="7C771379" w14:textId="77777777" w:rsidTr="002347BC">
        <w:trPr>
          <w:trHeight w:val="397"/>
        </w:trPr>
        <w:tc>
          <w:tcPr>
            <w:tcW w:w="1989" w:type="dxa"/>
          </w:tcPr>
          <w:p w14:paraId="1CB53746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6F1632B9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41A4C92F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69C6F227" w14:textId="7AEBE4DD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1044B975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378B7793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5F49B2C3" w14:textId="77777777" w:rsidTr="002347BC">
        <w:trPr>
          <w:trHeight w:val="397"/>
        </w:trPr>
        <w:tc>
          <w:tcPr>
            <w:tcW w:w="1989" w:type="dxa"/>
          </w:tcPr>
          <w:p w14:paraId="7F32F753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61471A6B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7FCD7108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07762AE8" w14:textId="18BF0418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5B58C871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780E7FCC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417C5985" w14:textId="77777777" w:rsidTr="002347BC">
        <w:trPr>
          <w:trHeight w:val="397"/>
        </w:trPr>
        <w:tc>
          <w:tcPr>
            <w:tcW w:w="1989" w:type="dxa"/>
          </w:tcPr>
          <w:p w14:paraId="295BD435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42E8C846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77580928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07643AAC" w14:textId="4AB4B5A8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2B2B84C5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3F913A74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73B9AE8E" w14:textId="77777777" w:rsidTr="002347BC">
        <w:trPr>
          <w:trHeight w:val="397"/>
        </w:trPr>
        <w:tc>
          <w:tcPr>
            <w:tcW w:w="1989" w:type="dxa"/>
          </w:tcPr>
          <w:p w14:paraId="5A8313F0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71A0C91C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405018BB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5BD18497" w14:textId="3862D353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0FD879B6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7EC20152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238F2846" w14:textId="77777777" w:rsidTr="002347BC">
        <w:trPr>
          <w:trHeight w:val="397"/>
        </w:trPr>
        <w:tc>
          <w:tcPr>
            <w:tcW w:w="1989" w:type="dxa"/>
          </w:tcPr>
          <w:p w14:paraId="356A82E2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522BF756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7BBC72E8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0791383A" w14:textId="5A9D28B5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6926CBFB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106C3DE5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0FE3CEB7" w14:textId="77777777" w:rsidTr="002347BC">
        <w:trPr>
          <w:trHeight w:val="397"/>
        </w:trPr>
        <w:tc>
          <w:tcPr>
            <w:tcW w:w="1989" w:type="dxa"/>
          </w:tcPr>
          <w:p w14:paraId="4608D41B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5BBDDF02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1E212958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793BD1BC" w14:textId="6AF03CDF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06E9FF0E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59EA62F9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04B59FF5" w14:textId="77777777" w:rsidTr="002347BC">
        <w:trPr>
          <w:trHeight w:val="397"/>
        </w:trPr>
        <w:tc>
          <w:tcPr>
            <w:tcW w:w="1989" w:type="dxa"/>
          </w:tcPr>
          <w:p w14:paraId="317DF74E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48854759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3C0EFD45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26171509" w14:textId="748898B1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5E8ED35C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284F4924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2F6A8998" w14:textId="77777777" w:rsidTr="002347BC">
        <w:trPr>
          <w:trHeight w:val="397"/>
        </w:trPr>
        <w:tc>
          <w:tcPr>
            <w:tcW w:w="1989" w:type="dxa"/>
          </w:tcPr>
          <w:p w14:paraId="46C61E1F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397E53DE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3E6445DD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27D8FD70" w14:textId="1486DBD2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4A7F7679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16F0D00F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  <w:tr w:rsidR="002347BC" w:rsidRPr="00AD21BA" w14:paraId="20072C01" w14:textId="77777777" w:rsidTr="002347BC">
        <w:trPr>
          <w:trHeight w:val="397"/>
        </w:trPr>
        <w:tc>
          <w:tcPr>
            <w:tcW w:w="1989" w:type="dxa"/>
          </w:tcPr>
          <w:p w14:paraId="252D6443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917" w:type="dxa"/>
          </w:tcPr>
          <w:p w14:paraId="596C2239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672" w:type="dxa"/>
          </w:tcPr>
          <w:p w14:paraId="2469D447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93" w:type="dxa"/>
          </w:tcPr>
          <w:p w14:paraId="0B016D08" w14:textId="1AB2E82E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14:paraId="50C07916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500" w:type="dxa"/>
          </w:tcPr>
          <w:p w14:paraId="02F22F24" w14:textId="77777777" w:rsidR="002347BC" w:rsidRPr="00AD21BA" w:rsidRDefault="002347BC" w:rsidP="009455E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4E2FF77C" w14:textId="77777777" w:rsidR="006F73AE" w:rsidRPr="00AD21BA" w:rsidRDefault="006F73AE" w:rsidP="006F73AE">
      <w:pPr>
        <w:ind w:left="-900"/>
        <w:rPr>
          <w:rFonts w:ascii="Arial" w:hAnsi="Arial" w:cs="Arial"/>
          <w:szCs w:val="20"/>
        </w:rPr>
      </w:pPr>
    </w:p>
    <w:p w14:paraId="213627B7" w14:textId="7A315AE7" w:rsidR="006F73AE" w:rsidRPr="00AD21BA" w:rsidRDefault="006F73AE" w:rsidP="006F73AE">
      <w:pPr>
        <w:ind w:left="-900"/>
        <w:rPr>
          <w:rFonts w:ascii="Arial" w:hAnsi="Arial" w:cs="Arial"/>
          <w:szCs w:val="20"/>
        </w:rPr>
      </w:pPr>
      <w:r w:rsidRPr="00AD21BA">
        <w:rPr>
          <w:rFonts w:ascii="Arial" w:hAnsi="Arial" w:cs="Arial"/>
          <w:szCs w:val="20"/>
        </w:rPr>
        <w:t xml:space="preserve">*The trainee will </w:t>
      </w:r>
      <w:r w:rsidR="00B2175C" w:rsidRPr="00AD21BA">
        <w:rPr>
          <w:rFonts w:ascii="Arial" w:hAnsi="Arial" w:cs="Arial"/>
          <w:szCs w:val="20"/>
        </w:rPr>
        <w:t xml:space="preserve">sign </w:t>
      </w:r>
      <w:r w:rsidRPr="00AD21BA">
        <w:rPr>
          <w:rFonts w:ascii="Arial" w:hAnsi="Arial" w:cs="Arial"/>
          <w:szCs w:val="20"/>
        </w:rPr>
        <w:t xml:space="preserve">and date to confirm (1) that they understand </w:t>
      </w:r>
      <w:r w:rsidR="00896C21" w:rsidRPr="00AD21BA">
        <w:rPr>
          <w:rFonts w:ascii="Arial" w:hAnsi="Arial" w:cs="Arial"/>
          <w:szCs w:val="20"/>
        </w:rPr>
        <w:t xml:space="preserve">and that they will follow </w:t>
      </w:r>
      <w:r w:rsidR="00864AC1" w:rsidRPr="00AD21BA">
        <w:rPr>
          <w:rFonts w:ascii="Arial" w:hAnsi="Arial" w:cs="Arial"/>
          <w:szCs w:val="20"/>
        </w:rPr>
        <w:t>procedures</w:t>
      </w:r>
      <w:r w:rsidRPr="00AD21BA">
        <w:rPr>
          <w:rFonts w:ascii="Arial" w:hAnsi="Arial" w:cs="Arial"/>
          <w:szCs w:val="20"/>
        </w:rPr>
        <w:t xml:space="preserve"> </w:t>
      </w:r>
      <w:r w:rsidR="00896C21" w:rsidRPr="00AD21BA">
        <w:rPr>
          <w:rFonts w:ascii="Arial" w:hAnsi="Arial" w:cs="Arial"/>
          <w:szCs w:val="20"/>
        </w:rPr>
        <w:t xml:space="preserve">detailed </w:t>
      </w:r>
      <w:r w:rsidRPr="00AD21BA">
        <w:rPr>
          <w:rFonts w:ascii="Arial" w:hAnsi="Arial" w:cs="Arial"/>
          <w:szCs w:val="20"/>
        </w:rPr>
        <w:t xml:space="preserve">in the </w:t>
      </w:r>
      <w:r w:rsidR="00FD0881" w:rsidRPr="00AD21BA">
        <w:rPr>
          <w:rFonts w:ascii="Arial" w:hAnsi="Arial" w:cs="Arial"/>
          <w:szCs w:val="20"/>
        </w:rPr>
        <w:t xml:space="preserve">training </w:t>
      </w:r>
      <w:r w:rsidR="00896C21" w:rsidRPr="00AD21BA">
        <w:rPr>
          <w:rFonts w:ascii="Arial" w:hAnsi="Arial" w:cs="Arial"/>
          <w:szCs w:val="20"/>
        </w:rPr>
        <w:t xml:space="preserve">and (2) that they understand the </w:t>
      </w:r>
      <w:r w:rsidR="00896C21" w:rsidRPr="00AD21BA">
        <w:rPr>
          <w:rFonts w:ascii="Arial" w:hAnsi="Arial" w:cs="Arial"/>
        </w:rPr>
        <w:t xml:space="preserve">information contained within the </w:t>
      </w:r>
      <w:r w:rsidR="00B2175C" w:rsidRPr="00AD21BA">
        <w:rPr>
          <w:rFonts w:ascii="Arial" w:hAnsi="Arial" w:cs="Arial"/>
        </w:rPr>
        <w:t xml:space="preserve">protocol and related </w:t>
      </w:r>
      <w:r w:rsidR="00896C21" w:rsidRPr="00AD21BA">
        <w:rPr>
          <w:rFonts w:ascii="Arial" w:hAnsi="Arial" w:cs="Arial"/>
        </w:rPr>
        <w:t>document</w:t>
      </w:r>
      <w:r w:rsidR="00B2175C" w:rsidRPr="00AD21BA">
        <w:rPr>
          <w:rFonts w:ascii="Arial" w:hAnsi="Arial" w:cs="Arial"/>
        </w:rPr>
        <w:t xml:space="preserve">s </w:t>
      </w:r>
      <w:r w:rsidR="00896C21" w:rsidRPr="00AD21BA">
        <w:rPr>
          <w:rFonts w:ascii="Arial" w:hAnsi="Arial" w:cs="Arial"/>
        </w:rPr>
        <w:t xml:space="preserve">is confidential in nature. </w:t>
      </w:r>
    </w:p>
    <w:sectPr w:rsidR="006F73AE" w:rsidRPr="00AD21BA" w:rsidSect="00B90C05">
      <w:headerReference w:type="default" r:id="rId11"/>
      <w:footerReference w:type="default" r:id="rId12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F158" w14:textId="77777777" w:rsidR="00B445BF" w:rsidRDefault="00B445BF">
      <w:r>
        <w:separator/>
      </w:r>
    </w:p>
  </w:endnote>
  <w:endnote w:type="continuationSeparator" w:id="0">
    <w:p w14:paraId="5A4CBC13" w14:textId="77777777" w:rsidR="00B445BF" w:rsidRDefault="00B4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2B00" w14:textId="77777777" w:rsidR="0055123D" w:rsidRDefault="0055123D">
    <w:pPr>
      <w:pStyle w:val="Footer"/>
      <w:jc w:val="right"/>
    </w:pPr>
  </w:p>
  <w:p w14:paraId="70E2783D" w14:textId="77777777" w:rsidR="0055123D" w:rsidRPr="00DD7DB2" w:rsidRDefault="0055123D">
    <w:pPr>
      <w:pStyle w:val="Footer"/>
      <w:jc w:val="right"/>
    </w:pPr>
    <w:r w:rsidRPr="00DD7DB2">
      <w:t xml:space="preserve">Page </w:t>
    </w:r>
    <w:r w:rsidR="00B7749C">
      <w:fldChar w:fldCharType="begin"/>
    </w:r>
    <w:r w:rsidR="00B7749C">
      <w:instrText xml:space="preserve"> PAGE </w:instrText>
    </w:r>
    <w:r w:rsidR="00B7749C">
      <w:fldChar w:fldCharType="separate"/>
    </w:r>
    <w:r w:rsidR="00AD21BA">
      <w:rPr>
        <w:noProof/>
      </w:rPr>
      <w:t>1</w:t>
    </w:r>
    <w:r w:rsidR="00B7749C">
      <w:rPr>
        <w:noProof/>
      </w:rPr>
      <w:fldChar w:fldCharType="end"/>
    </w:r>
    <w:r w:rsidRPr="00DD7DB2">
      <w:t xml:space="preserve"> of </w:t>
    </w:r>
    <w:r w:rsidR="00E97CCB">
      <w:rPr>
        <w:noProof/>
      </w:rPr>
      <w:fldChar w:fldCharType="begin"/>
    </w:r>
    <w:r w:rsidR="00E97CCB">
      <w:rPr>
        <w:noProof/>
      </w:rPr>
      <w:instrText xml:space="preserve"> NUMPAGES  </w:instrText>
    </w:r>
    <w:r w:rsidR="00E97CCB">
      <w:rPr>
        <w:noProof/>
      </w:rPr>
      <w:fldChar w:fldCharType="separate"/>
    </w:r>
    <w:r w:rsidR="00AD21BA">
      <w:rPr>
        <w:noProof/>
      </w:rPr>
      <w:t>1</w:t>
    </w:r>
    <w:r w:rsidR="00E97C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7C3A" w14:textId="77777777" w:rsidR="00B445BF" w:rsidRDefault="00B445BF">
      <w:r>
        <w:separator/>
      </w:r>
    </w:p>
  </w:footnote>
  <w:footnote w:type="continuationSeparator" w:id="0">
    <w:p w14:paraId="01FA7EC6" w14:textId="77777777" w:rsidR="00B445BF" w:rsidRDefault="00B44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60" w:type="dxa"/>
      <w:tblInd w:w="-79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5580"/>
      <w:gridCol w:w="2880"/>
      <w:gridCol w:w="6300"/>
    </w:tblGrid>
    <w:tr w:rsidR="0055123D" w:rsidRPr="00AD21BA" w14:paraId="4D5FFD54" w14:textId="77777777" w:rsidTr="005427DD">
      <w:tc>
        <w:tcPr>
          <w:tcW w:w="8460" w:type="dxa"/>
          <w:gridSpan w:val="2"/>
          <w:tcBorders>
            <w:bottom w:val="nil"/>
          </w:tcBorders>
        </w:tcPr>
        <w:p w14:paraId="385A7297" w14:textId="77777777" w:rsidR="0055123D" w:rsidRPr="00AD21BA" w:rsidRDefault="0055123D" w:rsidP="00FE31CD">
          <w:pPr>
            <w:pStyle w:val="Header"/>
            <w:rPr>
              <w:rFonts w:ascii="Arial" w:hAnsi="Arial" w:cs="Arial"/>
              <w:lang w:val="fr-FR"/>
            </w:rPr>
          </w:pPr>
          <w:r w:rsidRPr="00AD21BA">
            <w:rPr>
              <w:rFonts w:ascii="Arial" w:hAnsi="Arial" w:cs="Arial"/>
              <w:lang w:val="fr-FR"/>
            </w:rPr>
            <w:t>Identification code: SOP-CTS-004</w:t>
          </w:r>
          <w:r w:rsidR="00BF50E3" w:rsidRPr="00AD21BA">
            <w:rPr>
              <w:rFonts w:ascii="Arial" w:hAnsi="Arial" w:cs="Arial"/>
              <w:lang w:val="fr-FR"/>
            </w:rPr>
            <w:t>,</w:t>
          </w:r>
          <w:r w:rsidRPr="00AD21BA">
            <w:rPr>
              <w:rFonts w:ascii="Arial" w:hAnsi="Arial" w:cs="Arial"/>
              <w:lang w:val="fr-FR"/>
            </w:rPr>
            <w:t xml:space="preserve"> Attachment </w:t>
          </w:r>
          <w:r w:rsidR="00C46477" w:rsidRPr="00AD21BA">
            <w:rPr>
              <w:rFonts w:ascii="Arial" w:hAnsi="Arial" w:cs="Arial"/>
              <w:lang w:val="fr-FR"/>
            </w:rPr>
            <w:t>0</w:t>
          </w:r>
          <w:r w:rsidR="00FE31CD" w:rsidRPr="00AD21BA">
            <w:rPr>
              <w:rFonts w:ascii="Arial" w:hAnsi="Arial" w:cs="Arial"/>
              <w:lang w:val="fr-FR"/>
            </w:rPr>
            <w:t>3</w:t>
          </w:r>
        </w:p>
      </w:tc>
      <w:tc>
        <w:tcPr>
          <w:tcW w:w="6300" w:type="dxa"/>
          <w:tcBorders>
            <w:bottom w:val="nil"/>
          </w:tcBorders>
        </w:tcPr>
        <w:p w14:paraId="00EADE54" w14:textId="6AF010F7" w:rsidR="0055123D" w:rsidRPr="00AD21BA" w:rsidRDefault="00F70702" w:rsidP="009D0156">
          <w:pPr>
            <w:pStyle w:val="Header"/>
            <w:ind w:left="360" w:hanging="360"/>
            <w:jc w:val="right"/>
            <w:rPr>
              <w:rFonts w:ascii="Arial" w:hAnsi="Arial" w:cs="Arial"/>
            </w:rPr>
          </w:pPr>
          <w:r w:rsidRPr="00711E14">
            <w:rPr>
              <w:rFonts w:ascii="Arial" w:hAnsi="Arial" w:cs="Arial"/>
            </w:rPr>
            <w:t xml:space="preserve">MRC Unit </w:t>
          </w:r>
          <w:proofErr w:type="gramStart"/>
          <w:r w:rsidRPr="00711E14">
            <w:rPr>
              <w:rFonts w:ascii="Arial" w:hAnsi="Arial" w:cs="Arial"/>
            </w:rPr>
            <w:t>The</w:t>
          </w:r>
          <w:proofErr w:type="gramEnd"/>
          <w:r w:rsidRPr="00711E14">
            <w:rPr>
              <w:rFonts w:ascii="Arial" w:hAnsi="Arial" w:cs="Arial"/>
            </w:rPr>
            <w:t xml:space="preserve"> Gambia at LSHTM</w:t>
          </w:r>
        </w:p>
      </w:tc>
    </w:tr>
    <w:tr w:rsidR="0055123D" w:rsidRPr="00AD21BA" w14:paraId="4FACEBDE" w14:textId="77777777" w:rsidTr="005427DD"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76865DEC" w14:textId="26613DF3" w:rsidR="0055123D" w:rsidRPr="00AD21BA" w:rsidRDefault="0055123D" w:rsidP="00A31E17">
          <w:pPr>
            <w:pStyle w:val="Header"/>
            <w:rPr>
              <w:rFonts w:ascii="Arial" w:hAnsi="Arial" w:cs="Arial"/>
            </w:rPr>
          </w:pPr>
          <w:r w:rsidRPr="00AD21BA">
            <w:rPr>
              <w:rFonts w:ascii="Arial" w:hAnsi="Arial" w:cs="Arial"/>
            </w:rPr>
            <w:t xml:space="preserve">Version: </w:t>
          </w:r>
          <w:r w:rsidR="00CB3A6D">
            <w:rPr>
              <w:rFonts w:ascii="Arial" w:hAnsi="Arial" w:cs="Arial"/>
            </w:rPr>
            <w:t>7</w:t>
          </w:r>
          <w:r w:rsidRPr="00AD21BA">
            <w:rPr>
              <w:rFonts w:ascii="Arial" w:hAnsi="Arial" w:cs="Arial"/>
            </w:rPr>
            <w:t>.</w:t>
          </w:r>
          <w:r w:rsidR="00C46477" w:rsidRPr="00AD21BA">
            <w:rPr>
              <w:rFonts w:ascii="Arial" w:hAnsi="Arial" w:cs="Arial"/>
            </w:rPr>
            <w:t>0</w:t>
          </w:r>
          <w:r w:rsidR="00FE31CD" w:rsidRPr="00AD21BA">
            <w:rPr>
              <w:rFonts w:ascii="Arial" w:hAnsi="Arial" w:cs="Arial"/>
            </w:rPr>
            <w:t xml:space="preserve"> </w:t>
          </w:r>
          <w:r w:rsidRPr="00AD21BA">
            <w:rPr>
              <w:rFonts w:ascii="Arial" w:hAnsi="Arial" w:cs="Arial"/>
            </w:rPr>
            <w:t xml:space="preserve">– </w:t>
          </w:r>
          <w:r w:rsidR="00CB3A6D">
            <w:rPr>
              <w:rFonts w:ascii="Arial" w:hAnsi="Arial" w:cs="Arial"/>
            </w:rPr>
            <w:t xml:space="preserve">21 September 2021 </w:t>
          </w:r>
        </w:p>
      </w:tc>
      <w:tc>
        <w:tcPr>
          <w:tcW w:w="918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BCE2D4F" w14:textId="77777777" w:rsidR="0055123D" w:rsidRPr="00AD21BA" w:rsidRDefault="0055123D" w:rsidP="00334F6D">
          <w:pPr>
            <w:pStyle w:val="Header"/>
            <w:rPr>
              <w:rFonts w:ascii="Arial" w:hAnsi="Arial" w:cs="Arial"/>
            </w:rPr>
          </w:pPr>
        </w:p>
      </w:tc>
    </w:tr>
  </w:tbl>
  <w:p w14:paraId="37E17805" w14:textId="77777777" w:rsidR="0055123D" w:rsidRPr="00AD21BA" w:rsidRDefault="0055123D" w:rsidP="004772A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A85"/>
    <w:multiLevelType w:val="hybridMultilevel"/>
    <w:tmpl w:val="B69892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505E93"/>
    <w:multiLevelType w:val="hybridMultilevel"/>
    <w:tmpl w:val="6B262570"/>
    <w:lvl w:ilvl="0" w:tplc="81BC9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0D1B60"/>
    <w:multiLevelType w:val="hybridMultilevel"/>
    <w:tmpl w:val="18AA79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442C90"/>
    <w:multiLevelType w:val="hybridMultilevel"/>
    <w:tmpl w:val="8340CF6C"/>
    <w:lvl w:ilvl="0" w:tplc="025A7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404F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CE48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D7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55C9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C5AA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08AC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7888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6A64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150D3930"/>
    <w:multiLevelType w:val="hybridMultilevel"/>
    <w:tmpl w:val="6442A18C"/>
    <w:lvl w:ilvl="0" w:tplc="7744F618">
      <w:start w:val="1"/>
      <w:numFmt w:val="bullet"/>
      <w:lvlText w:val="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3486D"/>
    <w:multiLevelType w:val="hybridMultilevel"/>
    <w:tmpl w:val="CBCAAF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F85FC5"/>
    <w:multiLevelType w:val="hybridMultilevel"/>
    <w:tmpl w:val="F4B8EB6A"/>
    <w:lvl w:ilvl="0" w:tplc="FC96B058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88242E38">
      <w:start w:val="1"/>
      <w:numFmt w:val="bullet"/>
      <w:lvlText w:val=""/>
      <w:lvlJc w:val="left"/>
      <w:pPr>
        <w:tabs>
          <w:tab w:val="num" w:pos="1440"/>
        </w:tabs>
        <w:ind w:left="1440" w:hanging="589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880A5D"/>
    <w:multiLevelType w:val="hybridMultilevel"/>
    <w:tmpl w:val="A5A06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E7B78"/>
    <w:multiLevelType w:val="multilevel"/>
    <w:tmpl w:val="4E266CA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3353EE6"/>
    <w:multiLevelType w:val="hybridMultilevel"/>
    <w:tmpl w:val="64C8D2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76726F5"/>
    <w:multiLevelType w:val="multilevel"/>
    <w:tmpl w:val="176000F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6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6F931FC7"/>
    <w:multiLevelType w:val="hybridMultilevel"/>
    <w:tmpl w:val="7870DD54"/>
    <w:lvl w:ilvl="0" w:tplc="470CF08C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39128A"/>
    <w:multiLevelType w:val="hybridMultilevel"/>
    <w:tmpl w:val="FA202C1E"/>
    <w:lvl w:ilvl="0" w:tplc="7744F618">
      <w:start w:val="1"/>
      <w:numFmt w:val="bullet"/>
      <w:lvlText w:val="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96F8F"/>
    <w:multiLevelType w:val="hybridMultilevel"/>
    <w:tmpl w:val="34F02B32"/>
    <w:lvl w:ilvl="0" w:tplc="7744F618">
      <w:start w:val="1"/>
      <w:numFmt w:val="bullet"/>
      <w:lvlText w:val="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AB"/>
    <w:rsid w:val="0001603D"/>
    <w:rsid w:val="000B4867"/>
    <w:rsid w:val="000D35E5"/>
    <w:rsid w:val="00104181"/>
    <w:rsid w:val="00142359"/>
    <w:rsid w:val="001573BD"/>
    <w:rsid w:val="00164417"/>
    <w:rsid w:val="0016442C"/>
    <w:rsid w:val="00165B9F"/>
    <w:rsid w:val="00174EB4"/>
    <w:rsid w:val="0017550B"/>
    <w:rsid w:val="00195DBD"/>
    <w:rsid w:val="001A03BB"/>
    <w:rsid w:val="001B0098"/>
    <w:rsid w:val="001B0603"/>
    <w:rsid w:val="001B37ED"/>
    <w:rsid w:val="001B783C"/>
    <w:rsid w:val="002347BC"/>
    <w:rsid w:val="00256BE8"/>
    <w:rsid w:val="0025799B"/>
    <w:rsid w:val="00286A9D"/>
    <w:rsid w:val="00287EFA"/>
    <w:rsid w:val="00296731"/>
    <w:rsid w:val="002F03B6"/>
    <w:rsid w:val="00300464"/>
    <w:rsid w:val="00300A01"/>
    <w:rsid w:val="003221F3"/>
    <w:rsid w:val="00334F6D"/>
    <w:rsid w:val="00335BB5"/>
    <w:rsid w:val="003458BD"/>
    <w:rsid w:val="0037095F"/>
    <w:rsid w:val="003A49BF"/>
    <w:rsid w:val="003A6C92"/>
    <w:rsid w:val="003B2A50"/>
    <w:rsid w:val="003D66B1"/>
    <w:rsid w:val="004018AB"/>
    <w:rsid w:val="00446EA9"/>
    <w:rsid w:val="00457971"/>
    <w:rsid w:val="004613D5"/>
    <w:rsid w:val="00474BDB"/>
    <w:rsid w:val="004772AA"/>
    <w:rsid w:val="00484C35"/>
    <w:rsid w:val="004F03F2"/>
    <w:rsid w:val="005427DD"/>
    <w:rsid w:val="00547765"/>
    <w:rsid w:val="0055123D"/>
    <w:rsid w:val="005843F2"/>
    <w:rsid w:val="00587F66"/>
    <w:rsid w:val="005B4CD4"/>
    <w:rsid w:val="005F1AF6"/>
    <w:rsid w:val="006C6588"/>
    <w:rsid w:val="006F73AE"/>
    <w:rsid w:val="007A7A46"/>
    <w:rsid w:val="007D0507"/>
    <w:rsid w:val="007D5C38"/>
    <w:rsid w:val="007E7AC8"/>
    <w:rsid w:val="00864AC1"/>
    <w:rsid w:val="00896C21"/>
    <w:rsid w:val="008B3E0B"/>
    <w:rsid w:val="008B4007"/>
    <w:rsid w:val="008C1D26"/>
    <w:rsid w:val="008D71A2"/>
    <w:rsid w:val="00914AE6"/>
    <w:rsid w:val="009455E0"/>
    <w:rsid w:val="00961CB0"/>
    <w:rsid w:val="009A2A87"/>
    <w:rsid w:val="009D0156"/>
    <w:rsid w:val="00A31E17"/>
    <w:rsid w:val="00A33F11"/>
    <w:rsid w:val="00A6026C"/>
    <w:rsid w:val="00AD21BA"/>
    <w:rsid w:val="00AF750F"/>
    <w:rsid w:val="00B04DD1"/>
    <w:rsid w:val="00B066C6"/>
    <w:rsid w:val="00B2175C"/>
    <w:rsid w:val="00B445BF"/>
    <w:rsid w:val="00B63620"/>
    <w:rsid w:val="00B7749C"/>
    <w:rsid w:val="00B90C05"/>
    <w:rsid w:val="00B95E96"/>
    <w:rsid w:val="00BA502D"/>
    <w:rsid w:val="00BB752E"/>
    <w:rsid w:val="00BC4656"/>
    <w:rsid w:val="00BE270C"/>
    <w:rsid w:val="00BE6875"/>
    <w:rsid w:val="00BF50E3"/>
    <w:rsid w:val="00C0457E"/>
    <w:rsid w:val="00C46477"/>
    <w:rsid w:val="00C46812"/>
    <w:rsid w:val="00C82E58"/>
    <w:rsid w:val="00C94285"/>
    <w:rsid w:val="00CB3A6D"/>
    <w:rsid w:val="00D71245"/>
    <w:rsid w:val="00DA0775"/>
    <w:rsid w:val="00DB3768"/>
    <w:rsid w:val="00DD4446"/>
    <w:rsid w:val="00DD7DB2"/>
    <w:rsid w:val="00DE457C"/>
    <w:rsid w:val="00E70BB6"/>
    <w:rsid w:val="00E77A1F"/>
    <w:rsid w:val="00E97CCB"/>
    <w:rsid w:val="00EC58BE"/>
    <w:rsid w:val="00ED0149"/>
    <w:rsid w:val="00F006E7"/>
    <w:rsid w:val="00F050C8"/>
    <w:rsid w:val="00F44E7C"/>
    <w:rsid w:val="00F61050"/>
    <w:rsid w:val="00F639F8"/>
    <w:rsid w:val="00F65183"/>
    <w:rsid w:val="00F65E84"/>
    <w:rsid w:val="00F70702"/>
    <w:rsid w:val="00FB706F"/>
    <w:rsid w:val="00FD0881"/>
    <w:rsid w:val="00F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BD900E"/>
  <w15:docId w15:val="{BB79CC15-BB6C-4427-BC9A-04B36BE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55E0"/>
    <w:rPr>
      <w:rFonts w:ascii="Verdana" w:hAnsi="Verdana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55E0"/>
    <w:rPr>
      <w:color w:val="0000FF"/>
      <w:u w:val="single"/>
    </w:rPr>
  </w:style>
  <w:style w:type="paragraph" w:styleId="Header">
    <w:name w:val="header"/>
    <w:basedOn w:val="Normal"/>
    <w:link w:val="HeaderChar"/>
    <w:rsid w:val="004772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72AA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BC4656"/>
    <w:rPr>
      <w:sz w:val="16"/>
      <w:szCs w:val="16"/>
    </w:rPr>
  </w:style>
  <w:style w:type="paragraph" w:styleId="CommentText">
    <w:name w:val="annotation text"/>
    <w:basedOn w:val="Normal"/>
    <w:semiHidden/>
    <w:rsid w:val="00BC465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4656"/>
    <w:rPr>
      <w:b/>
      <w:bCs/>
    </w:rPr>
  </w:style>
  <w:style w:type="paragraph" w:styleId="BalloonText">
    <w:name w:val="Balloon Text"/>
    <w:basedOn w:val="Normal"/>
    <w:semiHidden/>
    <w:rsid w:val="00BC46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D7DB2"/>
    <w:rPr>
      <w:rFonts w:ascii="Verdana" w:hAnsi="Verdana"/>
      <w:szCs w:val="24"/>
      <w:lang w:eastAsia="en-US"/>
    </w:rPr>
  </w:style>
  <w:style w:type="table" w:styleId="TableGrid">
    <w:name w:val="Table Grid"/>
    <w:basedOn w:val="TableNormal"/>
    <w:rsid w:val="00484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F03F2"/>
    <w:rPr>
      <w:rFonts w:ascii="Verdana" w:hAnsi="Verdana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thomas\Downloads\Att7_v1_Training%20record_SOP-CTS-00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F4DC597BD8458EC0FEF3C765C7DA" ma:contentTypeVersion="0" ma:contentTypeDescription="Create a new document." ma:contentTypeScope="" ma:versionID="1c63c8c23b0a738209fc767a2fe2ae3e">
  <xsd:schema xmlns:xsd="http://www.w3.org/2001/XMLSchema" xmlns:xs="http://www.w3.org/2001/XMLSchema" xmlns:p="http://schemas.microsoft.com/office/2006/metadata/properties" xmlns:ns2="fe9f5093-6597-4824-a05c-6799ad7ce5e5" targetNamespace="http://schemas.microsoft.com/office/2006/metadata/properties" ma:root="true" ma:fieldsID="7dfaf1f5a1213ce577a873d7d37ecb2f" ns2:_="">
    <xsd:import namespace="fe9f5093-6597-4824-a05c-6799ad7ce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5093-6597-4824-a05c-6799ad7ce5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f5093-6597-4824-a05c-6799ad7ce5e5">ZAPTTS74AHZE-130-414</_dlc_DocId>
    <_dlc_DocIdUrl xmlns="fe9f5093-6597-4824-a05c-6799ad7ce5e5">
      <Url>http://mrcportal/Departments/ClinicalTrialsSupport/_layouts/DocIdRedir.aspx?ID=ZAPTTS74AHZE-130-414</Url>
      <Description>ZAPTTS74AHZE-130-414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2D7C750-B188-447A-A374-82CA89864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5093-6597-4824-a05c-6799ad7c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30716D-42F2-494C-905B-293B990A4A93}">
  <ds:schemaRefs>
    <ds:schemaRef ds:uri="http://schemas.microsoft.com/office/2006/metadata/properties"/>
    <ds:schemaRef ds:uri="http://schemas.microsoft.com/office/infopath/2007/PartnerControls"/>
    <ds:schemaRef ds:uri="fe9f5093-6597-4824-a05c-6799ad7ce5e5"/>
  </ds:schemaRefs>
</ds:datastoreItem>
</file>

<file path=customXml/itemProps3.xml><?xml version="1.0" encoding="utf-8"?>
<ds:datastoreItem xmlns:ds="http://schemas.openxmlformats.org/officeDocument/2006/customXml" ds:itemID="{E6DB0657-B307-4E04-8BDE-4B2A44C0F0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7035C-25B2-47DD-993A-DA7C41DD0AF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Att7_v1_Training record_SOP-CTS-004</Template>
  <TotalTime>0</TotalTime>
  <Pages>1</Pages>
  <Words>89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2: Guidance and template for writing a policy document - checklist</vt:lpstr>
    </vt:vector>
  </TitlesOfParts>
  <Company>Medical Research Council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2: Guidance and template for writing a policy document - checklist</dc:title>
  <dc:creator>vthomas</dc:creator>
  <cp:lastModifiedBy>Ebrima Comma</cp:lastModifiedBy>
  <cp:revision>2</cp:revision>
  <cp:lastPrinted>2014-01-03T11:14:00Z</cp:lastPrinted>
  <dcterms:created xsi:type="dcterms:W3CDTF">2021-11-15T11:52:00Z</dcterms:created>
  <dcterms:modified xsi:type="dcterms:W3CDTF">2021-11-15T11:52:00Z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0x0101002CC2F4DC597BD8458EC0FEF3C765C7DA</vt:lpwstr>
  </property>
  <property fmtid="{D5CDD505-2E9C-101B-9397-08002B2CF9AE}" pid="3" name="_dlc_DocIdItemGuid">
    <vt:lpwstr>8de0463b-bcfb-4f55-9d7a-e78c5a97a41a</vt:lpwstr>
  </property>
</Properties>
</file>